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5"/>
        <w:tblpPr w:leftFromText="180" w:rightFromText="180" w:vertAnchor="text" w:horzAnchor="margin" w:tblpXSpec="center" w:tblpY="121"/>
        <w:tblOverlap w:val="never"/>
        <w:tblW w:w="8655" w:type="dxa"/>
        <w:jc w:val="center"/>
        <w:tblBorders>
          <w:top w:val="none" w:color="auto" w:sz="0"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0" w:type="dxa"/>
          <w:bottom w:w="0" w:type="dxa"/>
          <w:right w:w="108" w:type="dxa"/>
        </w:tblCellMar>
      </w:tblPr>
      <w:tblGrid>
        <w:gridCol w:w="1241"/>
        <w:gridCol w:w="3025"/>
        <w:gridCol w:w="1302"/>
        <w:gridCol w:w="3087"/>
      </w:tblGrid>
      <w:tr>
        <w:tblPrEx>
          <w:tblBorders>
            <w:top w:val="none" w:color="auto" w:sz="0" w:space="0"/>
            <w:left w:val="none" w:color="auto" w:sz="0" w:space="0"/>
            <w:bottom w:val="single" w:color="auto" w:sz="6" w:space="0"/>
            <w:right w:val="none" w:color="auto" w:sz="0" w:space="0"/>
            <w:insideH w:val="single" w:color="auto" w:sz="6" w:space="0"/>
            <w:insideV w:val="none" w:color="auto" w:sz="0" w:space="0"/>
          </w:tblBorders>
          <w:tblCellMar>
            <w:top w:w="0" w:type="dxa"/>
            <w:left w:w="0" w:type="dxa"/>
            <w:bottom w:w="0" w:type="dxa"/>
            <w:right w:w="108" w:type="dxa"/>
          </w:tblCellMar>
        </w:tblPrEx>
        <w:trPr>
          <w:trHeight w:val="371" w:hRule="atLeast"/>
          <w:jc w:val="center"/>
        </w:trPr>
        <w:tc>
          <w:tcPr>
            <w:tcW w:w="8655" w:type="dxa"/>
            <w:gridSpan w:val="4"/>
            <w:tcBorders>
              <w:top w:val="nil"/>
              <w:left w:val="nil"/>
              <w:bottom w:val="single" w:color="auto" w:sz="48" w:space="0"/>
              <w:right w:val="nil"/>
            </w:tcBorders>
          </w:tcPr>
          <w:p>
            <w:pPr>
              <w:pStyle w:val="35"/>
              <w:pageBreakBefore w:val="0"/>
              <w:kinsoku/>
              <w:overflowPunct/>
              <w:topLinePunct w:val="0"/>
              <w:autoSpaceDE/>
              <w:autoSpaceDN/>
              <w:bidi w:val="0"/>
              <w:adjustRightInd/>
              <w:snapToGrid/>
              <w:spacing w:line="15" w:lineRule="auto"/>
              <w:ind w:firstLine="2201" w:firstLineChars="500"/>
              <w:jc w:val="both"/>
              <w:textAlignment w:val="auto"/>
              <w:rPr>
                <w:rFonts w:hint="eastAsia" w:asciiTheme="minorEastAsia" w:hAnsiTheme="minorEastAsia" w:eastAsiaTheme="minorEastAsia" w:cstheme="minorEastAsia"/>
                <w:kern w:val="2"/>
                <w:sz w:val="44"/>
                <w:szCs w:val="44"/>
                <w:lang w:val="en-US"/>
              </w:rPr>
            </w:pPr>
            <w:r>
              <w:rPr>
                <w:rFonts w:hint="eastAsia" w:asciiTheme="minorEastAsia" w:hAnsiTheme="minorEastAsia" w:eastAsiaTheme="minorEastAsia" w:cstheme="minorEastAsia"/>
                <w:color w:val="FF0000"/>
                <w:sz w:val="44"/>
                <w:szCs w:val="44"/>
                <w:lang w:val="en-US" w:eastAsia="zh-CN"/>
              </w:rPr>
              <w:t>*</w:t>
            </w:r>
            <w:r>
              <w:rPr>
                <w:rFonts w:hint="eastAsia" w:asciiTheme="minorEastAsia" w:hAnsiTheme="minorEastAsia" w:eastAsiaTheme="minorEastAsia" w:cstheme="minorEastAsia"/>
                <w:sz w:val="44"/>
                <w:szCs w:val="44"/>
                <w:lang w:val="en-US"/>
              </w:rPr>
              <w:t>【</w:t>
            </w:r>
            <w:r>
              <w:rPr>
                <w:rFonts w:hint="eastAsia" w:asciiTheme="minorEastAsia" w:hAnsiTheme="minorEastAsia" w:eastAsiaTheme="minorEastAsia" w:cstheme="minorEastAsia"/>
                <w:sz w:val="44"/>
                <w:szCs w:val="44"/>
                <w:highlight w:val="none"/>
                <w:lang w:val="en-US" w:eastAsia="zh-CN"/>
              </w:rPr>
              <w:t>技术交底书</w:t>
            </w:r>
            <w:r>
              <w:rPr>
                <w:rFonts w:hint="eastAsia" w:asciiTheme="minorEastAsia" w:hAnsiTheme="minorEastAsia" w:eastAsiaTheme="minorEastAsia" w:cstheme="minorEastAsia"/>
                <w:sz w:val="44"/>
                <w:szCs w:val="44"/>
                <w:highlight w:val="none"/>
                <w:lang w:val="en-US"/>
              </w:rPr>
              <w:t>名称</w:t>
            </w:r>
            <w:r>
              <w:rPr>
                <w:rFonts w:hint="eastAsia" w:asciiTheme="minorEastAsia" w:hAnsiTheme="minorEastAsia" w:eastAsiaTheme="minorEastAsia" w:cstheme="minorEastAsia"/>
                <w:sz w:val="44"/>
                <w:szCs w:val="44"/>
                <w:lang w:val="en-US"/>
              </w:rPr>
              <w:t>】</w:t>
            </w:r>
          </w:p>
          <w:p>
            <w:pPr>
              <w:pStyle w:val="35"/>
              <w:pageBreakBefore w:val="0"/>
              <w:kinsoku/>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kern w:val="2"/>
                <w:sz w:val="24"/>
                <w:szCs w:val="24"/>
                <w:lang w:val="en-US"/>
              </w:rPr>
            </w:pPr>
          </w:p>
        </w:tc>
      </w:tr>
      <w:tr>
        <w:tblPrEx>
          <w:tblBorders>
            <w:top w:val="none" w:color="auto" w:sz="0" w:space="0"/>
            <w:left w:val="none" w:color="auto" w:sz="0" w:space="0"/>
            <w:bottom w:val="single" w:color="auto" w:sz="6" w:space="0"/>
            <w:right w:val="none" w:color="auto" w:sz="0" w:space="0"/>
            <w:insideH w:val="single" w:color="auto" w:sz="6" w:space="0"/>
            <w:insideV w:val="none" w:color="auto" w:sz="0" w:space="0"/>
          </w:tblBorders>
          <w:tblCellMar>
            <w:top w:w="0" w:type="dxa"/>
            <w:left w:w="0" w:type="dxa"/>
            <w:bottom w:w="0" w:type="dxa"/>
            <w:right w:w="108" w:type="dxa"/>
          </w:tblCellMar>
        </w:tblPrEx>
        <w:trPr>
          <w:trHeight w:val="371" w:hRule="atLeast"/>
          <w:jc w:val="center"/>
        </w:trPr>
        <w:tc>
          <w:tcPr>
            <w:tcW w:w="1241" w:type="dxa"/>
            <w:tcBorders>
              <w:top w:val="single" w:color="auto" w:sz="48" w:space="0"/>
              <w:left w:val="nil"/>
              <w:bottom w:val="single" w:color="auto" w:sz="6" w:space="0"/>
              <w:right w:val="nil"/>
            </w:tcBorders>
          </w:tcPr>
          <w:p>
            <w:pPr>
              <w:pStyle w:val="36"/>
              <w:pageBreakBefore w:val="0"/>
              <w:kinsoku/>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■文档编号</w:t>
            </w:r>
          </w:p>
        </w:tc>
        <w:tc>
          <w:tcPr>
            <w:tcW w:w="3025" w:type="dxa"/>
            <w:tcBorders>
              <w:top w:val="single" w:color="auto" w:sz="48" w:space="0"/>
              <w:left w:val="nil"/>
              <w:bottom w:val="single" w:color="auto" w:sz="6" w:space="0"/>
              <w:right w:val="nil"/>
            </w:tcBorders>
          </w:tcPr>
          <w:p>
            <w:pPr>
              <w:pageBreakBefore w:val="0"/>
              <w:kinsoku/>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sz w:val="24"/>
                <w:szCs w:val="24"/>
              </w:rPr>
            </w:pPr>
          </w:p>
        </w:tc>
        <w:tc>
          <w:tcPr>
            <w:tcW w:w="1302" w:type="dxa"/>
            <w:tcBorders>
              <w:top w:val="single" w:color="auto" w:sz="48" w:space="0"/>
              <w:left w:val="nil"/>
              <w:bottom w:val="single" w:color="auto" w:sz="6" w:space="0"/>
              <w:right w:val="nil"/>
            </w:tcBorders>
          </w:tcPr>
          <w:p>
            <w:pPr>
              <w:pStyle w:val="36"/>
              <w:pageBreakBefore w:val="0"/>
              <w:kinsoku/>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■密级</w:t>
            </w:r>
          </w:p>
        </w:tc>
        <w:tc>
          <w:tcPr>
            <w:tcW w:w="3087" w:type="dxa"/>
            <w:tcBorders>
              <w:top w:val="single" w:color="auto" w:sz="48" w:space="0"/>
              <w:left w:val="nil"/>
              <w:bottom w:val="single" w:color="auto" w:sz="6" w:space="0"/>
              <w:right w:val="nil"/>
            </w:tcBorders>
          </w:tcPr>
          <w:p>
            <w:pPr>
              <w:pStyle w:val="38"/>
              <w:pageBreakBefore w:val="0"/>
              <w:kinsoku/>
              <w:overflowPunct/>
              <w:topLinePunct w:val="0"/>
              <w:autoSpaceDE/>
              <w:autoSpaceDN/>
              <w:bidi w:val="0"/>
              <w:adjustRightInd/>
              <w:snapToGrid/>
              <w:spacing w:line="15" w:lineRule="auto"/>
              <w:ind w:left="105"/>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商业秘密</w:t>
            </w:r>
          </w:p>
        </w:tc>
      </w:tr>
      <w:tr>
        <w:tblPrEx>
          <w:tblBorders>
            <w:top w:val="none" w:color="auto" w:sz="0" w:space="0"/>
            <w:left w:val="none" w:color="auto" w:sz="0" w:space="0"/>
            <w:bottom w:val="single" w:color="auto" w:sz="6" w:space="0"/>
            <w:right w:val="none" w:color="auto" w:sz="0" w:space="0"/>
            <w:insideH w:val="single" w:color="auto" w:sz="6" w:space="0"/>
            <w:insideV w:val="none" w:color="auto" w:sz="0" w:space="0"/>
          </w:tblBorders>
          <w:tblCellMar>
            <w:top w:w="0" w:type="dxa"/>
            <w:left w:w="0" w:type="dxa"/>
            <w:bottom w:w="0" w:type="dxa"/>
            <w:right w:w="108" w:type="dxa"/>
          </w:tblCellMar>
        </w:tblPrEx>
        <w:trPr>
          <w:trHeight w:val="371" w:hRule="atLeast"/>
          <w:jc w:val="center"/>
        </w:trPr>
        <w:tc>
          <w:tcPr>
            <w:tcW w:w="1241" w:type="dxa"/>
            <w:tcBorders>
              <w:top w:val="single" w:color="auto" w:sz="6" w:space="0"/>
              <w:left w:val="nil"/>
              <w:bottom w:val="single" w:color="auto" w:sz="6" w:space="0"/>
              <w:right w:val="nil"/>
            </w:tcBorders>
          </w:tcPr>
          <w:p>
            <w:pPr>
              <w:pStyle w:val="36"/>
              <w:pageBreakBefore w:val="0"/>
              <w:kinsoku/>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■版本编号</w:t>
            </w:r>
          </w:p>
        </w:tc>
        <w:tc>
          <w:tcPr>
            <w:tcW w:w="3025" w:type="dxa"/>
            <w:tcBorders>
              <w:top w:val="single" w:color="auto" w:sz="6" w:space="0"/>
              <w:left w:val="nil"/>
              <w:bottom w:val="single" w:color="auto" w:sz="6" w:space="0"/>
              <w:right w:val="nil"/>
            </w:tcBorders>
          </w:tcPr>
          <w:p>
            <w:pPr>
              <w:pStyle w:val="38"/>
              <w:pageBreakBefore w:val="0"/>
              <w:kinsoku/>
              <w:overflowPunct/>
              <w:topLinePunct w:val="0"/>
              <w:autoSpaceDE/>
              <w:autoSpaceDN/>
              <w:bidi w:val="0"/>
              <w:adjustRightInd/>
              <w:snapToGrid/>
              <w:spacing w:line="15" w:lineRule="auto"/>
              <w:ind w:left="105"/>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 xml:space="preserve">Ver </w:t>
            </w:r>
          </w:p>
        </w:tc>
        <w:tc>
          <w:tcPr>
            <w:tcW w:w="1302" w:type="dxa"/>
            <w:tcBorders>
              <w:top w:val="single" w:color="auto" w:sz="6" w:space="0"/>
              <w:left w:val="nil"/>
              <w:bottom w:val="single" w:color="auto" w:sz="6" w:space="0"/>
              <w:right w:val="nil"/>
            </w:tcBorders>
          </w:tcPr>
          <w:p>
            <w:pPr>
              <w:pStyle w:val="36"/>
              <w:pageBreakBefore w:val="0"/>
              <w:kinsoku/>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kern w:val="2"/>
                <w:sz w:val="24"/>
                <w:szCs w:val="24"/>
                <w:highlight w:val="lightGray"/>
              </w:rPr>
            </w:pPr>
            <w:r>
              <w:rPr>
                <w:rFonts w:hint="eastAsia" w:asciiTheme="minorEastAsia" w:hAnsiTheme="minorEastAsia" w:eastAsiaTheme="minorEastAsia" w:cstheme="minorEastAsia"/>
                <w:color w:val="FF0000"/>
                <w:sz w:val="24"/>
                <w:szCs w:val="24"/>
                <w:lang w:val="en-US" w:eastAsia="zh-CN"/>
              </w:rPr>
              <w:t>*</w:t>
            </w:r>
            <w:r>
              <w:rPr>
                <w:rFonts w:hint="eastAsia" w:asciiTheme="minorEastAsia" w:hAnsiTheme="minorEastAsia" w:eastAsiaTheme="minorEastAsia" w:cstheme="minorEastAsia"/>
                <w:kern w:val="2"/>
                <w:sz w:val="24"/>
                <w:szCs w:val="24"/>
                <w:highlight w:val="none"/>
              </w:rPr>
              <w:t>日期</w:t>
            </w:r>
          </w:p>
        </w:tc>
        <w:tc>
          <w:tcPr>
            <w:tcW w:w="3087" w:type="dxa"/>
            <w:tcBorders>
              <w:top w:val="single" w:color="auto" w:sz="6" w:space="0"/>
              <w:left w:val="nil"/>
              <w:bottom w:val="single" w:color="auto" w:sz="6" w:space="0"/>
              <w:right w:val="nil"/>
            </w:tcBorders>
          </w:tcPr>
          <w:p>
            <w:pPr>
              <w:pStyle w:val="38"/>
              <w:pageBreakBefore w:val="0"/>
              <w:kinsoku/>
              <w:overflowPunct/>
              <w:topLinePunct w:val="0"/>
              <w:autoSpaceDE/>
              <w:autoSpaceDN/>
              <w:bidi w:val="0"/>
              <w:adjustRightInd/>
              <w:snapToGrid/>
              <w:spacing w:line="15" w:lineRule="auto"/>
              <w:ind w:left="105"/>
              <w:textAlignment w:val="auto"/>
              <w:rPr>
                <w:rFonts w:hint="eastAsia" w:asciiTheme="minorEastAsia" w:hAnsiTheme="minorEastAsia" w:eastAsiaTheme="minorEastAsia" w:cstheme="minorEastAsia"/>
                <w:kern w:val="2"/>
                <w:sz w:val="24"/>
                <w:szCs w:val="24"/>
                <w:highlight w:val="lightGray"/>
              </w:rPr>
            </w:pPr>
          </w:p>
        </w:tc>
      </w:tr>
    </w:tbl>
    <w:p>
      <w:pPr>
        <w:pStyle w:val="22"/>
        <w:bidi w:val="0"/>
        <w:jc w:val="both"/>
        <w:rPr>
          <w:rFonts w:hint="eastAsia"/>
          <w:lang w:val="en-US" w:eastAsia="zh-CN"/>
        </w:rPr>
      </w:pPr>
    </w:p>
    <w:tbl>
      <w:tblPr>
        <w:tblStyle w:val="15"/>
        <w:tblW w:w="8622" w:type="dxa"/>
        <w:tblInd w:w="0" w:type="dxa"/>
        <w:tblBorders>
          <w:top w:val="single" w:color="auto" w:sz="4" w:space="0"/>
          <w:left w:val="none" w:color="auto" w:sz="0" w:space="0"/>
          <w:bottom w:val="single" w:color="auto" w:sz="18"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422"/>
        <w:gridCol w:w="1440"/>
        <w:gridCol w:w="3960"/>
        <w:gridCol w:w="1578"/>
        <w:gridCol w:w="222"/>
      </w:tblGrid>
      <w:tr>
        <w:tblPrEx>
          <w:tblBorders>
            <w:top w:val="single" w:color="auto" w:sz="4" w:space="0"/>
            <w:left w:val="none" w:color="auto" w:sz="0" w:space="0"/>
            <w:bottom w:val="single" w:color="auto" w:sz="18" w:space="0"/>
            <w:right w:val="none" w:color="auto" w:sz="0" w:space="0"/>
            <w:insideH w:val="single" w:color="auto" w:sz="4" w:space="0"/>
            <w:insideV w:val="single" w:color="auto" w:sz="4" w:space="0"/>
          </w:tblBorders>
          <w:tblCellMar>
            <w:top w:w="0" w:type="dxa"/>
            <w:left w:w="0" w:type="dxa"/>
            <w:bottom w:w="0" w:type="dxa"/>
            <w:right w:w="0" w:type="dxa"/>
          </w:tblCellMar>
        </w:tblPrEx>
        <w:trPr>
          <w:gridAfter w:val="1"/>
          <w:wAfter w:w="222" w:type="dxa"/>
          <w:trHeight w:val="590" w:hRule="exact"/>
        </w:trPr>
        <w:tc>
          <w:tcPr>
            <w:tcW w:w="8400" w:type="dxa"/>
            <w:gridSpan w:val="4"/>
            <w:tcBorders>
              <w:top w:val="single" w:color="auto" w:sz="4" w:space="0"/>
              <w:left w:val="nil"/>
              <w:bottom w:val="single" w:color="auto" w:sz="18" w:space="0"/>
              <w:right w:val="nil"/>
            </w:tcBorders>
            <w:vAlign w:val="top"/>
          </w:tcPr>
          <w:p>
            <w:pPr>
              <w:pStyle w:val="39"/>
              <w:keepNext w:val="0"/>
              <w:keepLines w:val="0"/>
              <w:pageBreakBefore w:val="0"/>
              <w:widowControl/>
              <w:kinsoku/>
              <w:wordWrap/>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 xml:space="preserve">© </w:t>
            </w:r>
            <w:r>
              <w:rPr>
                <w:rFonts w:hint="eastAsia" w:asciiTheme="minorEastAsia" w:hAnsiTheme="minorEastAsia" w:eastAsiaTheme="minorEastAsia" w:cstheme="minorEastAsia"/>
                <w:kern w:val="2"/>
                <w:sz w:val="24"/>
                <w:szCs w:val="24"/>
              </w:rPr>
              <w:fldChar w:fldCharType="begin"/>
            </w:r>
            <w:r>
              <w:rPr>
                <w:rFonts w:hint="eastAsia" w:asciiTheme="minorEastAsia" w:hAnsiTheme="minorEastAsia" w:eastAsiaTheme="minorEastAsia" w:cstheme="minorEastAsia"/>
                <w:kern w:val="2"/>
                <w:sz w:val="24"/>
                <w:szCs w:val="24"/>
              </w:rPr>
              <w:instrText xml:space="preserve"> DATE  \@ "yyyy"  \* MERGEFORMAT </w:instrText>
            </w:r>
            <w:r>
              <w:rPr>
                <w:rFonts w:hint="eastAsia" w:asciiTheme="minorEastAsia" w:hAnsiTheme="minorEastAsia" w:eastAsiaTheme="minorEastAsia" w:cstheme="minorEastAsia"/>
                <w:kern w:val="2"/>
                <w:sz w:val="24"/>
                <w:szCs w:val="24"/>
              </w:rPr>
              <w:fldChar w:fldCharType="separate"/>
            </w:r>
            <w:r>
              <w:rPr>
                <w:rFonts w:hint="eastAsia"/>
              </w:rPr>
              <w:t>2021</w:t>
            </w:r>
            <w:r>
              <w:rPr>
                <w:rFonts w:hint="eastAsia" w:asciiTheme="minorEastAsia" w:hAnsiTheme="minorEastAsia" w:eastAsiaTheme="minorEastAsia" w:cstheme="minorEastAsia"/>
                <w:kern w:val="2"/>
                <w:sz w:val="24"/>
                <w:szCs w:val="24"/>
              </w:rPr>
              <w:fldChar w:fldCharType="end"/>
            </w:r>
            <w:r>
              <w:rPr>
                <w:rFonts w:hint="eastAsia" w:asciiTheme="minorEastAsia" w:hAnsiTheme="minorEastAsia" w:eastAsiaTheme="minorEastAsia" w:cstheme="minorEastAsia"/>
                <w:kern w:val="2"/>
                <w:sz w:val="24"/>
                <w:szCs w:val="24"/>
              </w:rPr>
              <w:t>统信—</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0" w:type="dxa"/>
            <w:bottom w:w="0" w:type="dxa"/>
            <w:right w:w="0" w:type="dxa"/>
          </w:tblCellMar>
        </w:tblPrEx>
        <w:trPr>
          <w:trHeight w:val="590" w:hRule="exact"/>
          <w:jc w:val="center"/>
        </w:trPr>
        <w:tc>
          <w:tcPr>
            <w:tcW w:w="1422" w:type="dxa"/>
            <w:tcBorders>
              <w:top w:val="single" w:color="000000" w:sz="6" w:space="0"/>
              <w:left w:val="nil"/>
              <w:bottom w:val="single" w:color="000000" w:sz="6" w:space="0"/>
              <w:right w:val="nil"/>
            </w:tcBorders>
            <w:vAlign w:val="top"/>
          </w:tcPr>
          <w:p>
            <w:pPr>
              <w:pStyle w:val="40"/>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r>
              <w:rPr>
                <w:rFonts w:hint="eastAsia" w:asciiTheme="minorEastAsia" w:hAnsiTheme="minorEastAsia" w:eastAsiaTheme="minorEastAsia" w:cstheme="minorEastAsia"/>
                <w:kern w:val="2"/>
                <w:sz w:val="24"/>
                <w:szCs w:val="24"/>
                <w:lang w:val="en-US"/>
              </w:rPr>
              <w:t>时间</w:t>
            </w:r>
          </w:p>
        </w:tc>
        <w:tc>
          <w:tcPr>
            <w:tcW w:w="1440" w:type="dxa"/>
            <w:tcBorders>
              <w:top w:val="single" w:color="000000" w:sz="6" w:space="0"/>
              <w:left w:val="nil"/>
              <w:bottom w:val="single" w:color="000000" w:sz="6" w:space="0"/>
              <w:right w:val="nil"/>
            </w:tcBorders>
            <w:vAlign w:val="top"/>
          </w:tcPr>
          <w:p>
            <w:pPr>
              <w:pStyle w:val="40"/>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r>
              <w:rPr>
                <w:rFonts w:hint="eastAsia" w:asciiTheme="minorEastAsia" w:hAnsiTheme="minorEastAsia" w:eastAsiaTheme="minorEastAsia" w:cstheme="minorEastAsia"/>
                <w:kern w:val="2"/>
                <w:sz w:val="24"/>
                <w:szCs w:val="24"/>
                <w:lang w:val="en-US"/>
              </w:rPr>
              <w:t>版本</w:t>
            </w:r>
          </w:p>
        </w:tc>
        <w:tc>
          <w:tcPr>
            <w:tcW w:w="3960" w:type="dxa"/>
            <w:tcBorders>
              <w:top w:val="single" w:color="000000" w:sz="6" w:space="0"/>
              <w:left w:val="nil"/>
              <w:bottom w:val="single" w:color="000000" w:sz="6" w:space="0"/>
              <w:right w:val="nil"/>
            </w:tcBorders>
            <w:vAlign w:val="top"/>
          </w:tcPr>
          <w:p>
            <w:pPr>
              <w:pStyle w:val="40"/>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r>
              <w:rPr>
                <w:rFonts w:hint="eastAsia" w:asciiTheme="minorEastAsia" w:hAnsiTheme="minorEastAsia" w:eastAsiaTheme="minorEastAsia" w:cstheme="minorEastAsia"/>
                <w:kern w:val="2"/>
                <w:sz w:val="24"/>
                <w:szCs w:val="24"/>
                <w:lang w:val="en-US"/>
              </w:rPr>
              <w:t>说明</w:t>
            </w:r>
          </w:p>
        </w:tc>
        <w:tc>
          <w:tcPr>
            <w:tcW w:w="1800" w:type="dxa"/>
            <w:gridSpan w:val="2"/>
            <w:tcBorders>
              <w:top w:val="single" w:color="000000" w:sz="6" w:space="0"/>
              <w:left w:val="nil"/>
              <w:bottom w:val="single" w:color="000000" w:sz="6" w:space="0"/>
              <w:right w:val="nil"/>
            </w:tcBorders>
            <w:vAlign w:val="top"/>
          </w:tcPr>
          <w:p>
            <w:pPr>
              <w:pStyle w:val="40"/>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r>
              <w:rPr>
                <w:rFonts w:hint="eastAsia" w:asciiTheme="minorEastAsia" w:hAnsiTheme="minorEastAsia" w:eastAsiaTheme="minorEastAsia" w:cstheme="minorEastAsia"/>
                <w:kern w:val="2"/>
                <w:sz w:val="24"/>
                <w:szCs w:val="24"/>
                <w:lang w:val="en-US"/>
              </w:rPr>
              <w:t>修改人</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0" w:type="dxa"/>
            <w:bottom w:w="0" w:type="dxa"/>
            <w:right w:w="0" w:type="dxa"/>
          </w:tblCellMar>
        </w:tblPrEx>
        <w:trPr>
          <w:trHeight w:val="590" w:hRule="exact"/>
          <w:jc w:val="center"/>
        </w:trPr>
        <w:tc>
          <w:tcPr>
            <w:tcW w:w="1422" w:type="dxa"/>
            <w:tcBorders>
              <w:top w:val="single" w:color="000000" w:sz="6" w:space="0"/>
              <w:left w:val="nil"/>
              <w:bottom w:val="single" w:color="000000" w:sz="6" w:space="0"/>
              <w:right w:val="nil"/>
            </w:tcBorders>
            <w:vAlign w:val="top"/>
          </w:tcPr>
          <w:p>
            <w:pPr>
              <w:pStyle w:val="41"/>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highlight w:val="lightGray"/>
                <w:lang w:val="en-US"/>
              </w:rPr>
            </w:pPr>
          </w:p>
        </w:tc>
        <w:tc>
          <w:tcPr>
            <w:tcW w:w="1440" w:type="dxa"/>
            <w:tcBorders>
              <w:top w:val="single" w:color="000000" w:sz="6" w:space="0"/>
              <w:left w:val="nil"/>
              <w:bottom w:val="single" w:color="000000" w:sz="6" w:space="0"/>
              <w:right w:val="nil"/>
            </w:tcBorders>
            <w:vAlign w:val="top"/>
          </w:tcPr>
          <w:p>
            <w:pPr>
              <w:pStyle w:val="41"/>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highlight w:val="lightGray"/>
                <w:lang w:val="en-US"/>
              </w:rPr>
            </w:pPr>
          </w:p>
        </w:tc>
        <w:tc>
          <w:tcPr>
            <w:tcW w:w="3960" w:type="dxa"/>
            <w:tcBorders>
              <w:top w:val="single" w:color="000000" w:sz="6" w:space="0"/>
              <w:left w:val="nil"/>
              <w:bottom w:val="single" w:color="000000" w:sz="6" w:space="0"/>
              <w:right w:val="nil"/>
            </w:tcBorders>
            <w:vAlign w:val="top"/>
          </w:tcPr>
          <w:p>
            <w:pPr>
              <w:pStyle w:val="41"/>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highlight w:val="lightGray"/>
                <w:lang w:val="en-US"/>
              </w:rPr>
            </w:pPr>
          </w:p>
        </w:tc>
        <w:tc>
          <w:tcPr>
            <w:tcW w:w="1800" w:type="dxa"/>
            <w:gridSpan w:val="2"/>
            <w:tcBorders>
              <w:top w:val="single" w:color="000000" w:sz="6" w:space="0"/>
              <w:left w:val="nil"/>
              <w:bottom w:val="single" w:color="000000" w:sz="6" w:space="0"/>
              <w:right w:val="nil"/>
            </w:tcBorders>
            <w:vAlign w:val="top"/>
          </w:tcPr>
          <w:p>
            <w:pPr>
              <w:pStyle w:val="41"/>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highlight w:val="lightGray"/>
                <w:lang w:val="en-US"/>
              </w:rPr>
            </w:pP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PrEx>
        <w:trPr>
          <w:trHeight w:val="590" w:hRule="exact"/>
          <w:jc w:val="center"/>
        </w:trPr>
        <w:tc>
          <w:tcPr>
            <w:tcW w:w="1422" w:type="dxa"/>
            <w:tcBorders>
              <w:top w:val="single" w:color="000000" w:sz="6" w:space="0"/>
              <w:left w:val="nil"/>
              <w:bottom w:val="single" w:color="000000" w:sz="6" w:space="0"/>
              <w:right w:val="nil"/>
            </w:tcBorders>
            <w:vAlign w:val="top"/>
          </w:tcPr>
          <w:p>
            <w:pPr>
              <w:pStyle w:val="41"/>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p>
        </w:tc>
        <w:tc>
          <w:tcPr>
            <w:tcW w:w="1440" w:type="dxa"/>
            <w:tcBorders>
              <w:top w:val="single" w:color="000000" w:sz="6" w:space="0"/>
              <w:left w:val="nil"/>
              <w:bottom w:val="single" w:color="000000" w:sz="6" w:space="0"/>
              <w:right w:val="nil"/>
            </w:tcBorders>
            <w:vAlign w:val="top"/>
          </w:tcPr>
          <w:p>
            <w:pPr>
              <w:pStyle w:val="41"/>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p>
        </w:tc>
        <w:tc>
          <w:tcPr>
            <w:tcW w:w="3960" w:type="dxa"/>
            <w:tcBorders>
              <w:top w:val="single" w:color="000000" w:sz="6" w:space="0"/>
              <w:left w:val="nil"/>
              <w:bottom w:val="single" w:color="000000" w:sz="6" w:space="0"/>
              <w:right w:val="nil"/>
            </w:tcBorders>
            <w:vAlign w:val="top"/>
          </w:tcPr>
          <w:p>
            <w:pPr>
              <w:pStyle w:val="41"/>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p>
        </w:tc>
        <w:tc>
          <w:tcPr>
            <w:tcW w:w="1800" w:type="dxa"/>
            <w:gridSpan w:val="2"/>
            <w:tcBorders>
              <w:top w:val="single" w:color="000000" w:sz="6" w:space="0"/>
              <w:left w:val="nil"/>
              <w:bottom w:val="single" w:color="000000" w:sz="6" w:space="0"/>
              <w:right w:val="nil"/>
            </w:tcBorders>
            <w:vAlign w:val="top"/>
          </w:tcPr>
          <w:p>
            <w:pPr>
              <w:pStyle w:val="41"/>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0" w:type="dxa"/>
            <w:bottom w:w="0" w:type="dxa"/>
            <w:right w:w="0" w:type="dxa"/>
          </w:tblCellMar>
        </w:tblPrEx>
        <w:trPr>
          <w:trHeight w:val="590" w:hRule="exact"/>
          <w:jc w:val="center"/>
        </w:trPr>
        <w:tc>
          <w:tcPr>
            <w:tcW w:w="1422" w:type="dxa"/>
            <w:tcBorders>
              <w:top w:val="single" w:color="000000" w:sz="6" w:space="0"/>
              <w:left w:val="nil"/>
              <w:bottom w:val="single" w:color="000000" w:sz="12" w:space="0"/>
              <w:right w:val="nil"/>
            </w:tcBorders>
            <w:vAlign w:val="top"/>
          </w:tcPr>
          <w:p>
            <w:pPr>
              <w:pStyle w:val="41"/>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p>
        </w:tc>
        <w:tc>
          <w:tcPr>
            <w:tcW w:w="1440" w:type="dxa"/>
            <w:tcBorders>
              <w:top w:val="single" w:color="000000" w:sz="6" w:space="0"/>
              <w:left w:val="nil"/>
              <w:bottom w:val="single" w:color="000000" w:sz="12" w:space="0"/>
              <w:right w:val="nil"/>
            </w:tcBorders>
            <w:vAlign w:val="top"/>
          </w:tcPr>
          <w:p>
            <w:pPr>
              <w:pStyle w:val="41"/>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p>
        </w:tc>
        <w:tc>
          <w:tcPr>
            <w:tcW w:w="3960" w:type="dxa"/>
            <w:tcBorders>
              <w:top w:val="single" w:color="000000" w:sz="6" w:space="0"/>
              <w:left w:val="nil"/>
              <w:bottom w:val="single" w:color="000000" w:sz="12" w:space="0"/>
              <w:right w:val="nil"/>
            </w:tcBorders>
            <w:vAlign w:val="top"/>
          </w:tcPr>
          <w:p>
            <w:pPr>
              <w:pStyle w:val="41"/>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p>
        </w:tc>
        <w:tc>
          <w:tcPr>
            <w:tcW w:w="1800" w:type="dxa"/>
            <w:gridSpan w:val="2"/>
            <w:tcBorders>
              <w:top w:val="single" w:color="000000" w:sz="6" w:space="0"/>
              <w:left w:val="nil"/>
              <w:bottom w:val="single" w:color="000000" w:sz="12" w:space="0"/>
              <w:right w:val="nil"/>
            </w:tcBorders>
            <w:vAlign w:val="top"/>
          </w:tcPr>
          <w:p>
            <w:pPr>
              <w:pStyle w:val="41"/>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p>
        </w:tc>
      </w:tr>
    </w:tbl>
    <w:tbl>
      <w:tblPr>
        <w:tblStyle w:val="15"/>
        <w:tblpPr w:leftFromText="180" w:rightFromText="180" w:vertAnchor="text" w:horzAnchor="page" w:tblpX="1796" w:tblpY="635"/>
        <w:tblOverlap w:val="never"/>
        <w:tblW w:w="8572" w:type="dxa"/>
        <w:tblInd w:w="0" w:type="dxa"/>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0" w:type="dxa"/>
          <w:bottom w:w="0" w:type="dxa"/>
          <w:right w:w="0" w:type="dxa"/>
        </w:tblCellMar>
      </w:tblPr>
      <w:tblGrid>
        <w:gridCol w:w="8556"/>
        <w:gridCol w:w="16"/>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0" w:type="dxa"/>
            <w:bottom w:w="0" w:type="dxa"/>
            <w:right w:w="0" w:type="dxa"/>
          </w:tblCellMar>
        </w:tblPrEx>
        <w:trPr>
          <w:gridAfter w:val="1"/>
          <w:wAfter w:w="16" w:type="dxa"/>
        </w:trPr>
        <w:tc>
          <w:tcPr>
            <w:tcW w:w="8556" w:type="dxa"/>
            <w:tcBorders>
              <w:top w:val="single" w:color="000000" w:sz="12" w:space="0"/>
              <w:left w:val="nil"/>
              <w:bottom w:val="single" w:color="000000" w:sz="6" w:space="0"/>
              <w:right w:val="nil"/>
            </w:tcBorders>
          </w:tcPr>
          <w:p>
            <w:pPr>
              <w:pStyle w:val="40"/>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r>
              <w:rPr>
                <w:rFonts w:hint="eastAsia" w:asciiTheme="minorEastAsia" w:hAnsiTheme="minorEastAsia" w:eastAsiaTheme="minorEastAsia" w:cstheme="minorEastAsia"/>
                <w:kern w:val="2"/>
                <w:sz w:val="24"/>
                <w:szCs w:val="24"/>
                <w:lang w:val="en-US"/>
              </w:rPr>
              <w:t>■适用性声明</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0" w:type="dxa"/>
            <w:bottom w:w="0" w:type="dxa"/>
            <w:right w:w="0" w:type="dxa"/>
          </w:tblCellMar>
        </w:tblPrEx>
        <w:trPr>
          <w:gridAfter w:val="1"/>
          <w:wAfter w:w="16" w:type="dxa"/>
        </w:trPr>
        <w:tc>
          <w:tcPr>
            <w:tcW w:w="8556" w:type="dxa"/>
            <w:tcBorders>
              <w:top w:val="single" w:color="000000" w:sz="6" w:space="0"/>
              <w:left w:val="nil"/>
              <w:bottom w:val="single" w:color="000000" w:sz="6" w:space="0"/>
              <w:right w:val="nil"/>
            </w:tcBorders>
          </w:tcPr>
          <w:p>
            <w:pPr>
              <w:pStyle w:val="41"/>
              <w:keepNext w:val="0"/>
              <w:keepLines w:val="0"/>
              <w:pageBreakBefore w:val="0"/>
              <w:widowControl/>
              <w:kinsoku/>
              <w:wordWrap/>
              <w:overflowPunct/>
              <w:topLinePunct w:val="0"/>
              <w:autoSpaceDE/>
              <w:autoSpaceDN/>
              <w:bidi w:val="0"/>
              <w:adjustRightInd/>
              <w:snapToGrid/>
              <w:spacing w:line="15" w:lineRule="auto"/>
              <w:ind w:left="105" w:right="105"/>
              <w:textAlignment w:val="auto"/>
              <w:rPr>
                <w:rFonts w:hint="eastAsia" w:asciiTheme="minorEastAsia" w:hAnsiTheme="minorEastAsia" w:eastAsiaTheme="minorEastAsia" w:cstheme="minorEastAsia"/>
                <w:kern w:val="2"/>
                <w:sz w:val="24"/>
                <w:szCs w:val="24"/>
                <w:lang w:val="en-US"/>
              </w:rPr>
            </w:pPr>
            <w:r>
              <w:rPr>
                <w:rFonts w:hint="eastAsia" w:asciiTheme="minorEastAsia" w:hAnsiTheme="minorEastAsia" w:eastAsiaTheme="minorEastAsia" w:cstheme="minorEastAsia"/>
                <w:kern w:val="2"/>
                <w:sz w:val="24"/>
                <w:szCs w:val="24"/>
                <w:lang w:val="en-US"/>
              </w:rPr>
              <w:t>本模板用于撰写发明</w:t>
            </w:r>
            <w:r>
              <w:rPr>
                <w:rFonts w:hint="eastAsia" w:asciiTheme="minorEastAsia" w:hAnsiTheme="minorEastAsia" w:eastAsiaTheme="minorEastAsia" w:cstheme="minorEastAsia"/>
                <w:kern w:val="2"/>
                <w:sz w:val="24"/>
                <w:szCs w:val="24"/>
                <w:lang w:val="en-US" w:eastAsia="zh-CN"/>
              </w:rPr>
              <w:t>或实用新型</w:t>
            </w:r>
            <w:r>
              <w:rPr>
                <w:rFonts w:hint="eastAsia" w:asciiTheme="minorEastAsia" w:hAnsiTheme="minorEastAsia" w:eastAsiaTheme="minorEastAsia" w:cstheme="minorEastAsia"/>
                <w:kern w:val="2"/>
                <w:sz w:val="24"/>
                <w:szCs w:val="24"/>
                <w:lang w:val="en-US"/>
              </w:rPr>
              <w:t>的技术交底书。</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0" w:type="dxa"/>
            <w:bottom w:w="0" w:type="dxa"/>
            <w:right w:w="0" w:type="dxa"/>
          </w:tblCellMar>
        </w:tblPrEx>
        <w:trPr>
          <w:trHeight w:val="1545" w:hRule="atLeast"/>
        </w:trPr>
        <w:tc>
          <w:tcPr>
            <w:tcW w:w="8572" w:type="dxa"/>
            <w:gridSpan w:val="2"/>
            <w:tcBorders>
              <w:top w:val="single" w:color="auto" w:sz="48" w:space="0"/>
              <w:left w:val="nil"/>
              <w:bottom w:val="nil"/>
              <w:right w:val="nil"/>
            </w:tcBorders>
            <w:tcMar>
              <w:top w:w="0" w:type="dxa"/>
              <w:left w:w="0" w:type="dxa"/>
              <w:bottom w:w="0" w:type="dxa"/>
              <w:right w:w="108" w:type="dxa"/>
            </w:tcMar>
          </w:tcPr>
          <w:p>
            <w:pPr>
              <w:pStyle w:val="37"/>
              <w:keepNext w:val="0"/>
              <w:keepLines w:val="0"/>
              <w:pageBreakBefore w:val="0"/>
              <w:widowControl/>
              <w:kinsoku/>
              <w:wordWrap/>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kern w:val="2"/>
                <w:sz w:val="24"/>
                <w:szCs w:val="24"/>
              </w:rPr>
            </w:pPr>
            <w:bookmarkStart w:id="0" w:name="_Toc130113630"/>
            <w:bookmarkStart w:id="1" w:name="_Toc130113086"/>
            <w:bookmarkStart w:id="2" w:name="_Toc130115380"/>
          </w:p>
        </w:tc>
      </w:tr>
      <w:bookmarkEnd w:id="0"/>
      <w:bookmarkEnd w:id="1"/>
      <w:bookmarkEnd w:id="2"/>
    </w:tbl>
    <w:p>
      <w:pPr>
        <w:pStyle w:val="22"/>
        <w:bidi w:val="0"/>
        <w:jc w:val="both"/>
        <w:rPr>
          <w:rFonts w:hint="eastAsia"/>
          <w:lang w:val="en-US" w:eastAsia="zh-CN"/>
        </w:rPr>
      </w:pPr>
    </w:p>
    <w:p>
      <w:pPr>
        <w:ind w:left="0" w:leftChars="0" w:firstLine="0" w:firstLineChars="0"/>
        <w:rPr>
          <w:rFonts w:hint="eastAsia" w:asciiTheme="minorEastAsia" w:hAnsiTheme="minorEastAsia" w:eastAsiaTheme="minorEastAsia" w:cstheme="minorEastAsia"/>
          <w:b/>
          <w:bCs/>
          <w:color w:val="FF0000"/>
          <w:sz w:val="24"/>
          <w:szCs w:val="24"/>
          <w:u w:val="single"/>
          <w:lang w:eastAsia="zh-CN"/>
        </w:rPr>
        <w:sectPr>
          <w:headerReference r:id="rId6" w:type="first"/>
          <w:footerReference r:id="rId9" w:type="first"/>
          <w:footerReference r:id="rId7" w:type="default"/>
          <w:headerReference r:id="rId5" w:type="even"/>
          <w:footerReference r:id="rId8" w:type="even"/>
          <w:footnotePr>
            <w:numFmt w:val="decimalEnclosedCircleChinese"/>
            <w:numRestart w:val="eachPage"/>
          </w:footnotePr>
          <w:pgSz w:w="11906" w:h="16838"/>
          <w:pgMar w:top="2098" w:right="1531" w:bottom="1191" w:left="1871" w:header="283" w:footer="850" w:gutter="0"/>
          <w:pgNumType w:fmt="upperRoman" w:start="1"/>
          <w:cols w:space="720" w:num="1"/>
          <w:docGrid w:type="lines" w:linePitch="312" w:charSpace="0"/>
        </w:sectPr>
      </w:pPr>
      <w:r>
        <w:rPr>
          <w:rFonts w:hint="eastAsia" w:asciiTheme="minorEastAsia" w:hAnsiTheme="minorEastAsia" w:eastAsiaTheme="minorEastAsia" w:cstheme="minorEastAsia"/>
          <w:b/>
          <w:bCs/>
          <w:color w:val="FF0000"/>
          <w:sz w:val="24"/>
          <w:szCs w:val="24"/>
          <w:u w:val="single"/>
          <w:lang w:eastAsia="zh-CN"/>
        </w:rPr>
        <w:t>注：表格中标</w:t>
      </w:r>
      <w:r>
        <w:rPr>
          <w:rFonts w:hint="eastAsia" w:asciiTheme="minorEastAsia" w:hAnsiTheme="minorEastAsia" w:eastAsiaTheme="minorEastAsia" w:cstheme="minorEastAsia"/>
          <w:b/>
          <w:bCs/>
          <w:color w:val="FF0000"/>
          <w:sz w:val="24"/>
          <w:szCs w:val="24"/>
          <w:u w:val="single"/>
          <w:lang w:val="en-US" w:eastAsia="zh-CN"/>
        </w:rPr>
        <w:t>*为必填项，请交底书撰写人认真填</w:t>
      </w:r>
    </w:p>
    <w:tbl>
      <w:tblPr>
        <w:tblStyle w:val="15"/>
        <w:tblW w:w="86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8"/>
        <w:gridCol w:w="4095"/>
        <w:gridCol w:w="1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52" w:hRule="atLeast"/>
          <w:jc w:val="center"/>
        </w:trPr>
        <w:tc>
          <w:tcPr>
            <w:tcW w:w="2798" w:type="dxa"/>
            <w:tcBorders>
              <w:top w:val="double" w:color="auto" w:sz="4" w:space="0"/>
              <w:left w:val="double" w:color="auto" w:sz="4" w:space="0"/>
              <w:bottom w:val="double" w:color="auto" w:sz="4" w:space="0"/>
              <w:right w:val="single" w:color="auto" w:sz="4" w:space="0"/>
            </w:tcBorders>
            <w:vAlign w:val="center"/>
          </w:tcPr>
          <w:p>
            <w:pPr>
              <w:keepNext w:val="0"/>
              <w:keepLines w:val="0"/>
              <w:pageBreakBefore w:val="0"/>
              <w:widowControl w:val="0"/>
              <w:kinsoku/>
              <w:wordWrap w:val="0"/>
              <w:overflowPunct/>
              <w:topLinePunct w:val="0"/>
              <w:bidi w:val="0"/>
              <w:snapToGrid/>
              <w:spacing w:after="0" w:afterLines="0" w:line="15" w:lineRule="auto"/>
              <w:ind w:left="0" w:leftChars="0" w:firstLine="0" w:firstLineChars="0"/>
              <w:textAlignment w:val="auto"/>
              <w:rPr>
                <w:rFonts w:hint="eastAsia"/>
                <w:sz w:val="24"/>
                <w:szCs w:val="24"/>
              </w:rPr>
            </w:pPr>
            <w:r>
              <w:rPr>
                <w:rFonts w:hint="eastAsia"/>
                <w:sz w:val="24"/>
                <w:szCs w:val="24"/>
              </w:rPr>
              <w:t>技术交底书</w:t>
            </w:r>
            <w:bookmarkStart w:id="71" w:name="_GoBack"/>
            <w:bookmarkEnd w:id="71"/>
          </w:p>
          <w:p>
            <w:pPr>
              <w:keepNext w:val="0"/>
              <w:keepLines w:val="0"/>
              <w:pageBreakBefore w:val="0"/>
              <w:widowControl w:val="0"/>
              <w:kinsoku/>
              <w:wordWrap w:val="0"/>
              <w:overflowPunct/>
              <w:topLinePunct w:val="0"/>
              <w:bidi w:val="0"/>
              <w:snapToGrid/>
              <w:spacing w:after="0" w:afterLines="0" w:line="15" w:lineRule="auto"/>
              <w:ind w:left="0" w:leftChars="0" w:firstLine="0" w:firstLineChars="0"/>
              <w:textAlignment w:val="auto"/>
              <w:rPr>
                <w:rFonts w:hint="eastAsia"/>
                <w:sz w:val="24"/>
                <w:szCs w:val="24"/>
              </w:rPr>
            </w:pPr>
            <w:r>
              <w:rPr>
                <w:rFonts w:hint="eastAsia"/>
                <w:sz w:val="24"/>
                <w:szCs w:val="24"/>
              </w:rPr>
              <w:t>（以下由公司法律顾问填写）</w:t>
            </w:r>
          </w:p>
          <w:p>
            <w:pPr>
              <w:keepNext w:val="0"/>
              <w:keepLines w:val="0"/>
              <w:pageBreakBefore w:val="0"/>
              <w:widowControl w:val="0"/>
              <w:kinsoku/>
              <w:wordWrap w:val="0"/>
              <w:overflowPunct/>
              <w:topLinePunct w:val="0"/>
              <w:bidi w:val="0"/>
              <w:snapToGrid/>
              <w:spacing w:after="0" w:afterLines="0" w:line="15" w:lineRule="auto"/>
              <w:ind w:left="0" w:leftChars="0" w:firstLine="0" w:firstLineChars="0"/>
              <w:textAlignment w:val="auto"/>
              <w:rPr>
                <w:rFonts w:hint="eastAsia"/>
                <w:sz w:val="24"/>
                <w:szCs w:val="24"/>
              </w:rPr>
            </w:pPr>
            <w:r>
              <w:rPr>
                <w:rFonts w:hint="eastAsia"/>
                <w:sz w:val="24"/>
                <w:szCs w:val="24"/>
              </w:rPr>
              <w:t>文档编号：</w:t>
            </w:r>
          </w:p>
          <w:p>
            <w:pPr>
              <w:keepNext w:val="0"/>
              <w:keepLines w:val="0"/>
              <w:pageBreakBefore w:val="0"/>
              <w:widowControl w:val="0"/>
              <w:kinsoku/>
              <w:wordWrap w:val="0"/>
              <w:overflowPunct/>
              <w:topLinePunct w:val="0"/>
              <w:bidi w:val="0"/>
              <w:snapToGrid/>
              <w:spacing w:after="0" w:afterLines="0" w:line="15" w:lineRule="auto"/>
              <w:ind w:left="0" w:leftChars="0" w:firstLine="0" w:firstLineChars="0"/>
              <w:textAlignment w:val="auto"/>
              <w:rPr>
                <w:rFonts w:hint="eastAsia" w:asciiTheme="minorEastAsia" w:hAnsiTheme="minorEastAsia" w:eastAsiaTheme="minorEastAsia" w:cstheme="minorEastAsia"/>
                <w:kern w:val="2"/>
                <w:szCs w:val="24"/>
              </w:rPr>
            </w:pPr>
            <w:r>
              <w:rPr>
                <w:rFonts w:hint="eastAsia"/>
                <w:sz w:val="24"/>
                <w:szCs w:val="24"/>
              </w:rPr>
              <w:t>日期：</w:t>
            </w: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MACROBUTTON ActivateObject </w:instrText>
            </w:r>
            <w:r>
              <w:rPr>
                <w:rFonts w:hint="eastAsia" w:asciiTheme="minorEastAsia" w:hAnsiTheme="minorEastAsia" w:eastAsiaTheme="minorEastAsia" w:cstheme="minorEastAsia"/>
                <w:szCs w:val="24"/>
              </w:rPr>
              <w:fldChar w:fldCharType="end"/>
            </w: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MACROBUTTON 知识</w:instrText>
            </w:r>
            <w:r>
              <w:rPr>
                <w:rFonts w:hint="eastAsia" w:asciiTheme="minorEastAsia" w:hAnsiTheme="minorEastAsia" w:eastAsiaTheme="minorEastAsia" w:cstheme="minorEastAsia"/>
                <w:szCs w:val="24"/>
              </w:rPr>
              <w:fldChar w:fldCharType="end"/>
            </w:r>
          </w:p>
        </w:tc>
        <w:tc>
          <w:tcPr>
            <w:tcW w:w="4095" w:type="dxa"/>
            <w:tcBorders>
              <w:top w:val="double" w:color="auto" w:sz="4" w:space="0"/>
              <w:left w:val="nil"/>
              <w:bottom w:val="double" w:color="auto" w:sz="4" w:space="0"/>
              <w:right w:val="single" w:color="auto" w:sz="4" w:space="0"/>
            </w:tcBorders>
            <w:vAlign w:val="center"/>
          </w:tcPr>
          <w:p>
            <w:pPr>
              <w:keepNext w:val="0"/>
              <w:keepLines w:val="0"/>
              <w:pageBreakBefore w:val="0"/>
              <w:widowControl w:val="0"/>
              <w:kinsoku/>
              <w:wordWrap w:val="0"/>
              <w:overflowPunct/>
              <w:topLinePunct w:val="0"/>
              <w:bidi w:val="0"/>
              <w:snapToGrid/>
              <w:spacing w:after="0" w:afterLines="0" w:line="15" w:lineRule="auto"/>
              <w:ind w:left="0" w:leftChars="0"/>
              <w:textAlignment w:val="auto"/>
              <w:rPr>
                <w:rFonts w:hint="eastAsia" w:asciiTheme="minorEastAsia" w:hAnsiTheme="minorEastAsia" w:eastAsiaTheme="minorEastAsia" w:cstheme="minorEastAsia"/>
                <w:sz w:val="24"/>
                <w:szCs w:val="24"/>
                <w:highlight w:val="none"/>
                <w:lang w:eastAsia="zh-CN"/>
              </w:rPr>
            </w:pPr>
            <w:r>
              <w:rPr>
                <w:rFonts w:hint="eastAsia" w:asciiTheme="minorEastAsia" w:hAnsiTheme="minorEastAsia" w:eastAsiaTheme="minorEastAsia" w:cstheme="minorEastAsia"/>
                <w:sz w:val="24"/>
                <w:szCs w:val="24"/>
                <w:highlight w:val="none"/>
              </w:rPr>
              <w:t>申请人：</w:t>
            </w:r>
            <w:r>
              <w:rPr>
                <w:rFonts w:hint="eastAsia" w:asciiTheme="minorEastAsia" w:hAnsiTheme="minorEastAsia" w:eastAsiaTheme="minorEastAsia" w:cstheme="minorEastAsia"/>
                <w:sz w:val="24"/>
                <w:szCs w:val="24"/>
                <w:highlight w:val="none"/>
                <w:lang w:eastAsia="zh-CN"/>
              </w:rPr>
              <w:t>无需填写</w:t>
            </w:r>
          </w:p>
          <w:p>
            <w:pPr>
              <w:keepNext w:val="0"/>
              <w:keepLines w:val="0"/>
              <w:pageBreakBefore w:val="0"/>
              <w:widowControl w:val="0"/>
              <w:kinsoku/>
              <w:wordWrap w:val="0"/>
              <w:overflowPunct/>
              <w:topLinePunct w:val="0"/>
              <w:bidi w:val="0"/>
              <w:snapToGrid/>
              <w:spacing w:after="0" w:afterLines="0" w:line="15" w:lineRule="auto"/>
              <w:ind w:left="0" w:leftChars="0"/>
              <w:textAlignment w:val="auto"/>
              <w:rPr>
                <w:rFonts w:hint="eastAsia" w:asciiTheme="minorEastAsia" w:hAnsiTheme="minorEastAsia" w:eastAsiaTheme="minorEastAsia" w:cstheme="minorEastAsia"/>
                <w:sz w:val="24"/>
                <w:szCs w:val="24"/>
              </w:rPr>
            </w:pPr>
          </w:p>
        </w:tc>
        <w:tc>
          <w:tcPr>
            <w:tcW w:w="1726" w:type="dxa"/>
            <w:tcBorders>
              <w:top w:val="double" w:color="auto" w:sz="4" w:space="0"/>
              <w:left w:val="nil"/>
              <w:bottom w:val="double" w:color="auto" w:sz="4" w:space="0"/>
              <w:right w:val="double" w:color="auto" w:sz="4" w:space="0"/>
            </w:tcBorders>
            <w:vAlign w:val="center"/>
          </w:tcPr>
          <w:p>
            <w:pPr>
              <w:pStyle w:val="42"/>
              <w:keepNext w:val="0"/>
              <w:keepLines w:val="0"/>
              <w:pageBreakBefore w:val="0"/>
              <w:widowControl w:val="0"/>
              <w:kinsoku/>
              <w:wordWrap w:val="0"/>
              <w:overflowPunct/>
              <w:topLinePunct w:val="0"/>
              <w:bidi w:val="0"/>
              <w:snapToGrid/>
              <w:spacing w:after="0" w:afterLines="0" w:line="15" w:lineRule="auto"/>
              <w:ind w:left="0" w:leftChars="0"/>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商业秘密</w:t>
            </w:r>
          </w:p>
          <w:p>
            <w:pPr>
              <w:keepNext w:val="0"/>
              <w:keepLines w:val="0"/>
              <w:pageBreakBefore w:val="0"/>
              <w:widowControl w:val="0"/>
              <w:kinsoku/>
              <w:wordWrap w:val="0"/>
              <w:overflowPunct/>
              <w:topLinePunct w:val="0"/>
              <w:bidi w:val="0"/>
              <w:snapToGrid/>
              <w:spacing w:after="0" w:afterLines="0" w:line="15" w:lineRule="auto"/>
              <w:ind w:left="0" w:leftChars="0"/>
              <w:jc w:val="center"/>
              <w:textAlignment w:val="auto"/>
              <w:rPr>
                <w:rFonts w:hint="eastAsia" w:asciiTheme="minorEastAsia" w:hAnsiTheme="minorEastAsia" w:eastAsiaTheme="minorEastAsia" w:cstheme="minorEastAsia"/>
                <w:sz w:val="24"/>
                <w:szCs w:val="24"/>
              </w:rPr>
            </w:pPr>
          </w:p>
        </w:tc>
      </w:tr>
    </w:tbl>
    <w:p>
      <w:pPr>
        <w:pStyle w:val="22"/>
        <w:bidi w:val="0"/>
        <w:jc w:val="both"/>
        <w:rPr>
          <w:rFonts w:hint="eastAsia"/>
          <w:lang w:val="en-US" w:eastAsia="zh-CN"/>
        </w:rPr>
      </w:pPr>
    </w:p>
    <w:tbl>
      <w:tblPr>
        <w:tblStyle w:val="15"/>
        <w:tblW w:w="8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9"/>
        <w:gridCol w:w="5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0" w:hRule="exact"/>
        </w:trPr>
        <w:tc>
          <w:tcPr>
            <w:tcW w:w="2769"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jc w:val="left"/>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color w:val="FF0000"/>
                <w:sz w:val="24"/>
                <w:szCs w:val="24"/>
                <w:lang w:val="en-US" w:eastAsia="zh-CN"/>
              </w:rPr>
              <w:t>*</w:t>
            </w:r>
            <w:r>
              <w:rPr>
                <w:rFonts w:hint="eastAsia" w:asciiTheme="minorEastAsia" w:hAnsiTheme="minorEastAsia" w:eastAsiaTheme="minorEastAsia" w:cstheme="minorEastAsia"/>
                <w:sz w:val="24"/>
                <w:szCs w:val="24"/>
                <w:highlight w:val="none"/>
              </w:rPr>
              <w:t>交底书名称</w:t>
            </w:r>
          </w:p>
        </w:tc>
        <w:tc>
          <w:tcPr>
            <w:tcW w:w="5810"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textAlignment w:val="auto"/>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color w:val="FF0000"/>
                <w:sz w:val="21"/>
                <w:szCs w:val="21"/>
                <w:highlight w:val="none"/>
                <w:lang w:eastAsia="zh-CN"/>
              </w:rPr>
              <w:t>（需与首页技术交底书名称一致）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0" w:hRule="exact"/>
        </w:trPr>
        <w:tc>
          <w:tcPr>
            <w:tcW w:w="8579" w:type="dxa"/>
            <w:gridSpan w:val="2"/>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textAlignment w:val="auto"/>
              <w:rPr>
                <w:rFonts w:hint="eastAsia" w:asciiTheme="minorEastAsia" w:hAnsiTheme="minorEastAsia" w:eastAsiaTheme="minorEastAsia" w:cstheme="minorEastAsia"/>
                <w:sz w:val="24"/>
                <w:szCs w:val="24"/>
                <w:highlight w:val="none"/>
                <w:lang w:eastAsia="zh-CN"/>
              </w:rPr>
            </w:pPr>
            <w:r>
              <w:rPr>
                <w:rFonts w:hint="eastAsia" w:asciiTheme="minorEastAsia" w:hAnsiTheme="minorEastAsia" w:eastAsiaTheme="minorEastAsia" w:cstheme="minorEastAsia"/>
                <w:sz w:val="24"/>
                <w:szCs w:val="24"/>
                <w:highlight w:val="none"/>
                <w:lang w:eastAsia="zh-CN"/>
              </w:rPr>
              <w:t>技术标签（</w:t>
            </w:r>
            <w:r>
              <w:rPr>
                <w:rFonts w:hint="eastAsia" w:asciiTheme="minorEastAsia" w:hAnsiTheme="minorEastAsia" w:eastAsiaTheme="minorEastAsia" w:cstheme="minorEastAsia"/>
                <w:sz w:val="21"/>
                <w:szCs w:val="21"/>
                <w:highlight w:val="none"/>
                <w:lang w:eastAsia="zh-CN"/>
              </w:rPr>
              <w:t>参考</w:t>
            </w:r>
            <w:r>
              <w:rPr>
                <w:rFonts w:hint="eastAsia"/>
              </w:rPr>
              <w:t>最后一页</w:t>
            </w:r>
            <w:r>
              <w:rPr>
                <w:rFonts w:hint="eastAsia" w:asciiTheme="minorEastAsia" w:hAnsiTheme="minorEastAsia" w:eastAsiaTheme="minorEastAsia" w:cstheme="minorEastAsia"/>
                <w:sz w:val="21"/>
                <w:szCs w:val="21"/>
                <w:highlight w:val="none"/>
                <w:lang w:eastAsia="zh-CN"/>
              </w:rPr>
              <w:t>附件一，请填写本技术方案所属一级、二级标签；皆不属的，填写为其他</w:t>
            </w:r>
            <w:r>
              <w:rPr>
                <w:rFonts w:hint="eastAsia" w:asciiTheme="minorEastAsia" w:hAnsiTheme="minorEastAsia" w:eastAsiaTheme="minorEastAsia" w:cstheme="minorEastAsia"/>
                <w:sz w:val="24"/>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0" w:hRule="exact"/>
        </w:trPr>
        <w:tc>
          <w:tcPr>
            <w:tcW w:w="2769"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jc w:val="left"/>
              <w:textAlignment w:val="auto"/>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eastAsiaTheme="minorEastAsia" w:cstheme="minorEastAsia"/>
                <w:color w:val="FF0000"/>
                <w:sz w:val="24"/>
                <w:szCs w:val="24"/>
                <w:lang w:val="en-US" w:eastAsia="zh-CN"/>
              </w:rPr>
              <w:t>*</w:t>
            </w:r>
            <w:r>
              <w:rPr>
                <w:rFonts w:hint="eastAsia" w:asciiTheme="minorEastAsia" w:hAnsiTheme="minorEastAsia" w:eastAsiaTheme="minorEastAsia" w:cstheme="minorEastAsia"/>
                <w:sz w:val="24"/>
                <w:szCs w:val="24"/>
                <w:highlight w:val="none"/>
                <w:lang w:eastAsia="zh-CN"/>
              </w:rPr>
              <w:t>一级标签</w:t>
            </w:r>
          </w:p>
        </w:tc>
        <w:tc>
          <w:tcPr>
            <w:tcW w:w="5810"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textAlignment w:val="auto"/>
              <w:rPr>
                <w:rFonts w:hint="eastAsia" w:asciiTheme="minorEastAsia" w:hAnsiTheme="minorEastAsia" w:eastAsiaTheme="minorEastAsia" w:cstheme="minorEastAsia"/>
                <w:sz w:val="24"/>
                <w:szCs w:val="24"/>
                <w:highlight w:val="none"/>
                <w:lang w:eastAsia="zh-CN"/>
              </w:rPr>
            </w:pPr>
            <w:r>
              <w:rPr>
                <w:rFonts w:hint="eastAsia" w:asciiTheme="minorEastAsia" w:hAnsiTheme="minorEastAsia" w:eastAsiaTheme="minorEastAsia" w:cstheme="minorEastAsia"/>
                <w:sz w:val="24"/>
                <w:szCs w:val="24"/>
                <w:highlight w:val="none"/>
                <w:lang w:eastAsia="zh-CN"/>
              </w:rPr>
              <w:t>（单选）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0" w:hRule="exact"/>
        </w:trPr>
        <w:tc>
          <w:tcPr>
            <w:tcW w:w="2769"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jc w:val="left"/>
              <w:textAlignment w:val="auto"/>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eastAsiaTheme="minorEastAsia" w:cstheme="minorEastAsia"/>
                <w:color w:val="FF0000"/>
                <w:sz w:val="24"/>
                <w:szCs w:val="24"/>
                <w:lang w:val="en-US" w:eastAsia="zh-CN"/>
              </w:rPr>
              <w:t>*</w:t>
            </w:r>
            <w:r>
              <w:rPr>
                <w:rFonts w:hint="eastAsia" w:asciiTheme="minorEastAsia" w:hAnsiTheme="minorEastAsia" w:eastAsiaTheme="minorEastAsia" w:cstheme="minorEastAsia"/>
                <w:sz w:val="24"/>
                <w:szCs w:val="24"/>
                <w:highlight w:val="none"/>
                <w:lang w:eastAsia="zh-CN"/>
              </w:rPr>
              <w:t>二级标签</w:t>
            </w:r>
          </w:p>
        </w:tc>
        <w:tc>
          <w:tcPr>
            <w:tcW w:w="5810"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textAlignment w:val="auto"/>
              <w:rPr>
                <w:rFonts w:hint="eastAsia" w:asciiTheme="minorEastAsia" w:hAnsiTheme="minorEastAsia" w:eastAsiaTheme="minorEastAsia" w:cstheme="minorEastAsia"/>
                <w:sz w:val="24"/>
                <w:szCs w:val="24"/>
                <w:highlight w:val="none"/>
                <w:lang w:eastAsia="zh-CN"/>
              </w:rPr>
            </w:pPr>
            <w:r>
              <w:rPr>
                <w:rFonts w:hint="eastAsia" w:asciiTheme="minorEastAsia" w:hAnsiTheme="minorEastAsia" w:eastAsiaTheme="minorEastAsia" w:cstheme="minorEastAsia"/>
                <w:sz w:val="24"/>
                <w:szCs w:val="24"/>
                <w:highlight w:val="none"/>
                <w:lang w:eastAsia="zh-CN"/>
              </w:rPr>
              <w:t>（多选）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0" w:hRule="exact"/>
        </w:trPr>
        <w:tc>
          <w:tcPr>
            <w:tcW w:w="2769"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jc w:val="left"/>
              <w:textAlignment w:val="auto"/>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eastAsiaTheme="minorEastAsia" w:cstheme="minorEastAsia"/>
                <w:color w:val="FF0000"/>
                <w:sz w:val="24"/>
                <w:szCs w:val="24"/>
                <w:lang w:val="en-US" w:eastAsia="zh-CN"/>
              </w:rPr>
              <w:t>*</w:t>
            </w:r>
            <w:r>
              <w:rPr>
                <w:rFonts w:hint="eastAsia" w:asciiTheme="minorEastAsia" w:hAnsiTheme="minorEastAsia" w:eastAsiaTheme="minorEastAsia" w:cstheme="minorEastAsia"/>
                <w:sz w:val="24"/>
                <w:szCs w:val="24"/>
                <w:highlight w:val="none"/>
              </w:rPr>
              <w:t>交底书</w:t>
            </w:r>
            <w:r>
              <w:rPr>
                <w:rFonts w:hint="eastAsia" w:asciiTheme="minorEastAsia" w:hAnsiTheme="minorEastAsia" w:eastAsiaTheme="minorEastAsia" w:cstheme="minorEastAsia"/>
                <w:sz w:val="24"/>
                <w:szCs w:val="24"/>
                <w:highlight w:val="none"/>
                <w:lang w:eastAsia="zh-CN"/>
              </w:rPr>
              <w:t>撰写人</w:t>
            </w:r>
          </w:p>
        </w:tc>
        <w:tc>
          <w:tcPr>
            <w:tcW w:w="5810"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textAlignment w:val="auto"/>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color w:val="FF0000"/>
                <w:sz w:val="21"/>
                <w:szCs w:val="21"/>
                <w:highlight w:val="none"/>
                <w:lang w:val="en-US" w:eastAsia="zh-CN"/>
              </w:rPr>
              <w:t>（填写一人，负责与专利工程师、代理人沟通技术问题）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0" w:hRule="exact"/>
        </w:trPr>
        <w:tc>
          <w:tcPr>
            <w:tcW w:w="2769" w:type="dxa"/>
            <w:vMerge w:val="restart"/>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jc w:val="left"/>
              <w:textAlignment w:val="auto"/>
              <w:rPr>
                <w:rFonts w:hint="eastAsia" w:asciiTheme="minorEastAsia" w:hAnsiTheme="minorEastAsia" w:eastAsiaTheme="minorEastAsia" w:cstheme="minorEastAsia"/>
                <w:sz w:val="24"/>
                <w:szCs w:val="24"/>
                <w:highlight w:val="none"/>
                <w:lang w:eastAsia="zh-CN"/>
              </w:rPr>
            </w:pPr>
            <w:r>
              <w:rPr>
                <w:rFonts w:hint="eastAsia" w:asciiTheme="minorEastAsia" w:hAnsiTheme="minorEastAsia" w:eastAsiaTheme="minorEastAsia" w:cstheme="minorEastAsia"/>
                <w:color w:val="FF0000"/>
                <w:sz w:val="24"/>
                <w:szCs w:val="24"/>
                <w:lang w:val="en-US" w:eastAsia="zh-CN"/>
              </w:rPr>
              <w:t>*</w:t>
            </w:r>
            <w:r>
              <w:rPr>
                <w:rFonts w:hint="eastAsia" w:asciiTheme="minorEastAsia" w:hAnsiTheme="minorEastAsia" w:eastAsiaTheme="minorEastAsia" w:cstheme="minorEastAsia"/>
                <w:color w:val="auto"/>
                <w:sz w:val="24"/>
                <w:szCs w:val="24"/>
                <w:lang w:val="en-US" w:eastAsia="zh-CN"/>
              </w:rPr>
              <w:t>全体</w:t>
            </w:r>
            <w:r>
              <w:rPr>
                <w:rFonts w:hint="eastAsia" w:asciiTheme="minorEastAsia" w:hAnsiTheme="minorEastAsia" w:eastAsiaTheme="minorEastAsia" w:cstheme="minorEastAsia"/>
                <w:sz w:val="24"/>
                <w:szCs w:val="24"/>
                <w:highlight w:val="none"/>
              </w:rPr>
              <w:t>发明人</w:t>
            </w:r>
            <w:r>
              <w:rPr>
                <w:rFonts w:hint="eastAsia" w:asciiTheme="minorEastAsia" w:hAnsiTheme="minorEastAsia" w:eastAsiaTheme="minorEastAsia" w:cstheme="minorEastAsia"/>
                <w:sz w:val="24"/>
                <w:szCs w:val="24"/>
                <w:highlight w:val="none"/>
                <w:lang w:eastAsia="zh-CN"/>
              </w:rPr>
              <w:t>及联系电话（依次填写，最多</w:t>
            </w:r>
            <w:r>
              <w:rPr>
                <w:rFonts w:hint="eastAsia" w:asciiTheme="minorEastAsia" w:hAnsiTheme="minorEastAsia" w:eastAsiaTheme="minorEastAsia" w:cstheme="minorEastAsia"/>
                <w:sz w:val="24"/>
                <w:szCs w:val="24"/>
                <w:highlight w:val="none"/>
                <w:lang w:val="en-US" w:eastAsia="zh-CN"/>
              </w:rPr>
              <w:t>5人</w:t>
            </w:r>
            <w:r>
              <w:rPr>
                <w:rFonts w:hint="eastAsia" w:asciiTheme="minorEastAsia" w:hAnsiTheme="minorEastAsia" w:eastAsiaTheme="minorEastAsia" w:cstheme="minorEastAsia"/>
                <w:sz w:val="24"/>
                <w:szCs w:val="24"/>
                <w:highlight w:val="none"/>
                <w:lang w:eastAsia="zh-CN"/>
              </w:rPr>
              <w:t>）</w:t>
            </w:r>
          </w:p>
        </w:tc>
        <w:tc>
          <w:tcPr>
            <w:tcW w:w="5810"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textAlignment w:val="auto"/>
              <w:rPr>
                <w:rFonts w:hint="eastAsia" w:asciiTheme="minorEastAsia" w:hAnsiTheme="minorEastAsia" w:eastAsiaTheme="minorEastAsia" w:cstheme="minorEastAsia"/>
                <w:sz w:val="24"/>
                <w:szCs w:val="24"/>
                <w:highlight w:val="none"/>
                <w:lang w:eastAsia="zh-CN"/>
              </w:rPr>
            </w:pPr>
            <w:r>
              <w:rPr>
                <w:rFonts w:hint="eastAsia" w:asciiTheme="minorEastAsia" w:hAnsiTheme="minorEastAsia" w:eastAsiaTheme="minorEastAsia" w:cstheme="minorEastAsia"/>
                <w:sz w:val="24"/>
                <w:szCs w:val="24"/>
                <w:highlight w:val="no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60" w:hRule="exact"/>
        </w:trPr>
        <w:tc>
          <w:tcPr>
            <w:tcW w:w="2769" w:type="dxa"/>
            <w:vMerge w:val="continue"/>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jc w:val="left"/>
              <w:textAlignment w:val="auto"/>
              <w:rPr>
                <w:rFonts w:hint="eastAsia" w:asciiTheme="minorEastAsia" w:hAnsiTheme="minorEastAsia" w:eastAsiaTheme="minorEastAsia" w:cstheme="minorEastAsia"/>
                <w:color w:val="FF0000"/>
                <w:sz w:val="24"/>
                <w:szCs w:val="24"/>
                <w:lang w:val="en-US" w:eastAsia="zh-CN"/>
              </w:rPr>
            </w:pPr>
          </w:p>
        </w:tc>
        <w:tc>
          <w:tcPr>
            <w:tcW w:w="5810"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jc w:val="left"/>
              <w:textAlignment w:val="auto"/>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60" w:hRule="exact"/>
        </w:trPr>
        <w:tc>
          <w:tcPr>
            <w:tcW w:w="2769" w:type="dxa"/>
            <w:vMerge w:val="continue"/>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jc w:val="left"/>
              <w:textAlignment w:val="auto"/>
              <w:rPr>
                <w:rFonts w:hint="eastAsia" w:asciiTheme="minorEastAsia" w:hAnsiTheme="minorEastAsia" w:eastAsiaTheme="minorEastAsia" w:cstheme="minorEastAsia"/>
                <w:color w:val="FF0000"/>
                <w:sz w:val="24"/>
                <w:szCs w:val="24"/>
                <w:lang w:val="en-US" w:eastAsia="zh-CN"/>
              </w:rPr>
            </w:pPr>
          </w:p>
        </w:tc>
        <w:tc>
          <w:tcPr>
            <w:tcW w:w="5810"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jc w:val="left"/>
              <w:textAlignment w:val="auto"/>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60" w:hRule="exact"/>
        </w:trPr>
        <w:tc>
          <w:tcPr>
            <w:tcW w:w="2769" w:type="dxa"/>
            <w:vMerge w:val="continue"/>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jc w:val="left"/>
              <w:textAlignment w:val="auto"/>
              <w:rPr>
                <w:rFonts w:hint="eastAsia" w:asciiTheme="minorEastAsia" w:hAnsiTheme="minorEastAsia" w:eastAsiaTheme="minorEastAsia" w:cstheme="minorEastAsia"/>
                <w:color w:val="FF0000"/>
                <w:sz w:val="24"/>
                <w:szCs w:val="24"/>
                <w:lang w:val="en-US" w:eastAsia="zh-CN"/>
              </w:rPr>
            </w:pPr>
          </w:p>
        </w:tc>
        <w:tc>
          <w:tcPr>
            <w:tcW w:w="5810"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jc w:val="left"/>
              <w:textAlignment w:val="auto"/>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60" w:hRule="exact"/>
        </w:trPr>
        <w:tc>
          <w:tcPr>
            <w:tcW w:w="2769" w:type="dxa"/>
            <w:vMerge w:val="continue"/>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jc w:val="left"/>
              <w:textAlignment w:val="auto"/>
              <w:rPr>
                <w:rFonts w:hint="eastAsia" w:asciiTheme="minorEastAsia" w:hAnsiTheme="minorEastAsia" w:eastAsiaTheme="minorEastAsia" w:cstheme="minorEastAsia"/>
                <w:color w:val="FF0000"/>
                <w:sz w:val="24"/>
                <w:szCs w:val="24"/>
                <w:lang w:val="en-US" w:eastAsia="zh-CN"/>
              </w:rPr>
            </w:pPr>
          </w:p>
        </w:tc>
        <w:tc>
          <w:tcPr>
            <w:tcW w:w="5810"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jc w:val="left"/>
              <w:textAlignment w:val="auto"/>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60" w:hRule="exact"/>
        </w:trPr>
        <w:tc>
          <w:tcPr>
            <w:tcW w:w="2769"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jc w:val="left"/>
              <w:textAlignment w:val="auto"/>
              <w:rPr>
                <w:rFonts w:hint="eastAsia" w:asciiTheme="minorEastAsia" w:hAnsiTheme="minorEastAsia" w:eastAsiaTheme="minorEastAsia" w:cstheme="minorEastAsia"/>
                <w:sz w:val="24"/>
                <w:szCs w:val="24"/>
                <w:highlight w:val="none"/>
                <w:lang w:eastAsia="zh-CN"/>
              </w:rPr>
            </w:pPr>
            <w:r>
              <w:rPr>
                <w:rFonts w:hint="eastAsia" w:asciiTheme="minorEastAsia" w:hAnsiTheme="minorEastAsia" w:eastAsiaTheme="minorEastAsia" w:cstheme="minorEastAsia"/>
                <w:color w:val="FF0000"/>
                <w:sz w:val="24"/>
                <w:szCs w:val="24"/>
                <w:lang w:val="en-US" w:eastAsia="zh-CN"/>
              </w:rPr>
              <w:t>*</w:t>
            </w:r>
            <w:r>
              <w:rPr>
                <w:rFonts w:hint="eastAsia" w:asciiTheme="minorEastAsia" w:hAnsiTheme="minorEastAsia" w:eastAsiaTheme="minorEastAsia" w:cstheme="minorEastAsia"/>
                <w:sz w:val="24"/>
                <w:szCs w:val="24"/>
                <w:highlight w:val="none"/>
                <w:lang w:eastAsia="zh-CN"/>
              </w:rPr>
              <w:t>第一发明人及身份证号</w:t>
            </w:r>
          </w:p>
        </w:tc>
        <w:tc>
          <w:tcPr>
            <w:tcW w:w="5810" w:type="dxa"/>
            <w:vAlign w:val="center"/>
          </w:tcPr>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jc w:val="left"/>
              <w:textAlignment w:val="auto"/>
              <w:rPr>
                <w:rFonts w:hint="eastAsia" w:asciiTheme="minorEastAsia" w:hAnsiTheme="minorEastAsia" w:eastAsiaTheme="minorEastAsia" w:cstheme="minorEastAsia"/>
                <w:sz w:val="24"/>
                <w:szCs w:val="24"/>
                <w:highlight w:val="none"/>
                <w:lang w:eastAsia="zh-CN"/>
              </w:rPr>
            </w:pPr>
            <w:r>
              <w:rPr>
                <w:rFonts w:hint="eastAsia" w:asciiTheme="minorEastAsia" w:hAnsiTheme="minorEastAsia" w:eastAsiaTheme="minorEastAsia" w:cstheme="minorEastAsia"/>
                <w:sz w:val="24"/>
                <w:szCs w:val="24"/>
                <w:highlight w:val="none"/>
                <w:lang w:eastAsia="zh-CN"/>
              </w:rPr>
              <w:t>第一发明人：</w:t>
            </w:r>
          </w:p>
          <w:p>
            <w:pPr>
              <w:keepNext w:val="0"/>
              <w:keepLines w:val="0"/>
              <w:pageBreakBefore w:val="0"/>
              <w:widowControl w:val="0"/>
              <w:kinsoku/>
              <w:wordWrap w:val="0"/>
              <w:overflowPunct/>
              <w:topLinePunct w:val="0"/>
              <w:autoSpaceDE/>
              <w:autoSpaceDN/>
              <w:bidi w:val="0"/>
              <w:adjustRightInd/>
              <w:snapToGrid/>
              <w:spacing w:line="15" w:lineRule="auto"/>
              <w:ind w:left="0" w:leftChars="0" w:firstLine="0" w:firstLineChars="0"/>
              <w:jc w:val="left"/>
              <w:textAlignment w:val="auto"/>
              <w:rPr>
                <w:rFonts w:hint="eastAsia" w:asciiTheme="minorEastAsia" w:hAnsiTheme="minorEastAsia" w:eastAsiaTheme="minorEastAsia" w:cstheme="minorEastAsia"/>
                <w:sz w:val="24"/>
                <w:szCs w:val="24"/>
                <w:highlight w:val="none"/>
                <w:lang w:eastAsia="zh-CN"/>
              </w:rPr>
            </w:pPr>
            <w:r>
              <w:rPr>
                <w:rFonts w:hint="eastAsia" w:asciiTheme="minorEastAsia" w:hAnsiTheme="minorEastAsia" w:eastAsiaTheme="minorEastAsia" w:cstheme="minorEastAsia"/>
                <w:sz w:val="24"/>
                <w:szCs w:val="24"/>
                <w:highlight w:val="none"/>
                <w:lang w:eastAsia="zh-CN"/>
              </w:rPr>
              <w:t>身份证号码：</w:t>
            </w:r>
          </w:p>
        </w:tc>
      </w:tr>
    </w:tbl>
    <w:p>
      <w:pPr>
        <w:ind w:left="0" w:leftChars="0" w:firstLine="0" w:firstLineChars="0"/>
        <w:rPr>
          <w:rFonts w:hint="eastAsia"/>
        </w:rPr>
        <w:sectPr>
          <w:headerReference r:id="rId10" w:type="default"/>
          <w:foot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720" w:num="1"/>
          <w:docGrid w:type="lines" w:linePitch="312" w:charSpace="0"/>
        </w:sectPr>
      </w:pPr>
      <w:r>
        <w:br w:type="page"/>
      </w:r>
    </w:p>
    <w:sdt>
      <w:sdtPr>
        <w:rPr>
          <w:rFonts w:ascii="宋体" w:hAnsi="宋体" w:eastAsia="宋体" w:cs="Times New Roman"/>
          <w:kern w:val="2"/>
          <w:sz w:val="21"/>
          <w:lang w:val="en-US" w:eastAsia="zh-CN" w:bidi="ar-SA"/>
        </w:rPr>
        <w:id w:val="736254830"/>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3" w:name="_Toc1414152766_WPSOffice_Type3"/>
          <w:r>
            <w:rPr>
              <w:rFonts w:ascii="宋体" w:hAnsi="宋体" w:eastAsia="宋体"/>
              <w:sz w:val="21"/>
            </w:rPr>
            <w:t>目录</w:t>
          </w:r>
        </w:p>
        <w:p>
          <w:pPr>
            <w:pStyle w:val="32"/>
            <w:tabs>
              <w:tab w:val="right" w:leader="dot" w:pos="8306"/>
            </w:tabs>
          </w:pPr>
          <w:r>
            <w:fldChar w:fldCharType="begin"/>
          </w:r>
          <w:r>
            <w:instrText xml:space="preserve"> HYPERLINK \l _Toc944956486_WPSOffice_Level1 </w:instrText>
          </w:r>
          <w:r>
            <w:fldChar w:fldCharType="separate"/>
          </w:r>
          <w:sdt>
            <w:sdtPr>
              <w:rPr>
                <w:rFonts w:ascii="Times New Roman" w:hAnsi="Times New Roman" w:eastAsia="宋体" w:cs="Times New Roman"/>
                <w:kern w:val="2"/>
                <w:sz w:val="21"/>
                <w:lang w:val="en-US" w:eastAsia="zh-CN" w:bidi="ar-SA"/>
              </w:rPr>
              <w:id w:val="736254830"/>
              <w:placeholder>
                <w:docPart w:val="{630d6b5d-9ede-4b0d-8842-2e95574bac90}"/>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0. </w:t>
              </w:r>
              <w:r>
                <w:rPr>
                  <w:rFonts w:hint="eastAsia" w:ascii="Times New Roman" w:hAnsi="Times New Roman" w:eastAsia="黑体" w:cs="Times New Roman"/>
                </w:rPr>
                <w:t>缩略语和关键术语定义</w:t>
              </w:r>
            </w:sdtContent>
          </w:sdt>
          <w:r>
            <w:tab/>
          </w:r>
          <w:bookmarkStart w:id="4" w:name="_Toc944956486_WPSOffice_Level1Page"/>
          <w:r>
            <w:t>1</w:t>
          </w:r>
          <w:bookmarkEnd w:id="4"/>
          <w:r>
            <w:fldChar w:fldCharType="end"/>
          </w:r>
        </w:p>
        <w:p>
          <w:pPr>
            <w:pStyle w:val="32"/>
            <w:tabs>
              <w:tab w:val="right" w:leader="dot" w:pos="8306"/>
            </w:tabs>
          </w:pPr>
          <w:r>
            <w:fldChar w:fldCharType="begin"/>
          </w:r>
          <w:r>
            <w:instrText xml:space="preserve"> HYPERLINK \l _Toc1414152766_WPSOffice_Level1 </w:instrText>
          </w:r>
          <w:r>
            <w:fldChar w:fldCharType="separate"/>
          </w:r>
          <w:sdt>
            <w:sdtPr>
              <w:rPr>
                <w:rFonts w:ascii="Times New Roman" w:hAnsi="Times New Roman" w:eastAsia="宋体" w:cs="Times New Roman"/>
                <w:kern w:val="2"/>
                <w:sz w:val="21"/>
                <w:lang w:val="en-US" w:eastAsia="zh-CN" w:bidi="ar-SA"/>
              </w:rPr>
              <w:id w:val="736254830"/>
              <w:placeholder>
                <w:docPart w:val="{cf69d109-e6c2-4a7d-b475-359460ee5a2b}"/>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0.1. </w:t>
              </w:r>
              <w:r>
                <w:rPr>
                  <w:rFonts w:hint="eastAsia" w:ascii="Arial" w:hAnsi="Arial" w:eastAsia="黑体" w:cs="Times New Roman"/>
                </w:rPr>
                <w:t>文档形式要求（正文删除本节）</w:t>
              </w:r>
            </w:sdtContent>
          </w:sdt>
          <w:r>
            <w:tab/>
          </w:r>
          <w:bookmarkStart w:id="5" w:name="_Toc1414152766_WPSOffice_Level1Page"/>
          <w:r>
            <w:t>1</w:t>
          </w:r>
          <w:bookmarkEnd w:id="5"/>
          <w:r>
            <w:fldChar w:fldCharType="end"/>
          </w:r>
        </w:p>
        <w:p>
          <w:pPr>
            <w:pStyle w:val="32"/>
            <w:tabs>
              <w:tab w:val="right" w:leader="dot" w:pos="8306"/>
            </w:tabs>
          </w:pPr>
          <w:r>
            <w:fldChar w:fldCharType="begin"/>
          </w:r>
          <w:r>
            <w:instrText xml:space="preserve"> HYPERLINK \l _Toc1020012602_WPSOffice_Level1 </w:instrText>
          </w:r>
          <w:r>
            <w:fldChar w:fldCharType="separate"/>
          </w:r>
          <w:sdt>
            <w:sdtPr>
              <w:rPr>
                <w:rFonts w:ascii="Times New Roman" w:hAnsi="Times New Roman" w:eastAsia="宋体" w:cs="Times New Roman"/>
                <w:kern w:val="2"/>
                <w:sz w:val="21"/>
                <w:lang w:val="en-US" w:eastAsia="zh-CN" w:bidi="ar-SA"/>
              </w:rPr>
              <w:id w:val="736254830"/>
              <w:placeholder>
                <w:docPart w:val="{f49f9e83-4e25-4524-ad7b-6ab00c7d8fc8}"/>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0.2. </w:t>
              </w:r>
              <w:r>
                <w:rPr>
                  <w:rFonts w:hint="eastAsia" w:ascii="Arial" w:hAnsi="Arial" w:eastAsia="黑体" w:cs="Times New Roman"/>
                </w:rPr>
                <w:t>样式说明（正文删除本节）</w:t>
              </w:r>
            </w:sdtContent>
          </w:sdt>
          <w:r>
            <w:tab/>
          </w:r>
          <w:bookmarkStart w:id="6" w:name="_Toc1020012602_WPSOffice_Level1Page"/>
          <w:r>
            <w:t>1</w:t>
          </w:r>
          <w:bookmarkEnd w:id="6"/>
          <w:r>
            <w:fldChar w:fldCharType="end"/>
          </w:r>
        </w:p>
        <w:p>
          <w:pPr>
            <w:pStyle w:val="33"/>
            <w:tabs>
              <w:tab w:val="right" w:leader="dot" w:pos="8306"/>
            </w:tabs>
          </w:pPr>
          <w:r>
            <w:fldChar w:fldCharType="begin"/>
          </w:r>
          <w:r>
            <w:instrText xml:space="preserve"> HYPERLINK \l _Toc1414152766_WPSOffice_Level2 </w:instrText>
          </w:r>
          <w:r>
            <w:fldChar w:fldCharType="separate"/>
          </w:r>
          <w:sdt>
            <w:sdtPr>
              <w:rPr>
                <w:rFonts w:ascii="Times New Roman" w:hAnsi="Times New Roman" w:eastAsia="宋体" w:cs="Times New Roman"/>
                <w:kern w:val="2"/>
                <w:sz w:val="21"/>
                <w:lang w:val="en-US" w:eastAsia="zh-CN" w:bidi="ar-SA"/>
              </w:rPr>
              <w:id w:val="736254830"/>
              <w:placeholder>
                <w:docPart w:val="{e169d810-f401-45af-aea1-ba0b6e3d0bc5}"/>
              </w:placeholder>
            </w:sdtPr>
            <w:sdtEndPr>
              <w:rPr>
                <w:rFonts w:ascii="Times New Roman" w:hAnsi="Times New Roman" w:eastAsia="宋体" w:cs="Times New Roman"/>
                <w:kern w:val="2"/>
                <w:sz w:val="21"/>
                <w:lang w:val="en-US" w:eastAsia="zh-CN" w:bidi="ar-SA"/>
              </w:rPr>
            </w:sdtEndPr>
            <w:sdtContent>
              <w:r>
                <w:rPr>
                  <w:rFonts w:hint="eastAsia" w:ascii="Arial" w:hAnsi="Arial" w:eastAsia="宋体" w:cs="Times New Roman"/>
                </w:rPr>
                <w:t>表 0</w:t>
              </w:r>
              <w:r>
                <w:rPr>
                  <w:rFonts w:hint="default" w:ascii="Arial" w:hAnsi="Arial" w:eastAsia="宋体" w:cs="Times New Roman"/>
                </w:rPr>
                <w:t>.</w:t>
              </w:r>
              <w:r>
                <w:rPr>
                  <w:rFonts w:hint="eastAsia" w:ascii="Arial" w:hAnsi="Arial" w:eastAsia="宋体" w:cs="Times New Roman"/>
                </w:rPr>
                <w:t>1 passwd命令参数说明</w:t>
              </w:r>
            </w:sdtContent>
          </w:sdt>
          <w:r>
            <w:tab/>
          </w:r>
          <w:bookmarkStart w:id="7" w:name="_Toc1414152766_WPSOffice_Level2Page"/>
          <w:r>
            <w:t>3</w:t>
          </w:r>
          <w:bookmarkEnd w:id="7"/>
          <w:r>
            <w:fldChar w:fldCharType="end"/>
          </w:r>
        </w:p>
        <w:p>
          <w:pPr>
            <w:pStyle w:val="32"/>
            <w:tabs>
              <w:tab w:val="right" w:leader="dot" w:pos="8306"/>
            </w:tabs>
          </w:pPr>
          <w:r>
            <w:fldChar w:fldCharType="begin"/>
          </w:r>
          <w:r>
            <w:instrText xml:space="preserve"> HYPERLINK \l _Toc1935980337_WPSOffice_Level1 </w:instrText>
          </w:r>
          <w:r>
            <w:fldChar w:fldCharType="separate"/>
          </w:r>
          <w:sdt>
            <w:sdtPr>
              <w:rPr>
                <w:rFonts w:ascii="Times New Roman" w:hAnsi="Times New Roman" w:eastAsia="宋体" w:cs="Times New Roman"/>
                <w:kern w:val="2"/>
                <w:sz w:val="21"/>
                <w:lang w:val="en-US" w:eastAsia="zh-CN" w:bidi="ar-SA"/>
              </w:rPr>
              <w:id w:val="736254830"/>
              <w:placeholder>
                <w:docPart w:val="{1d793a09-9591-4af4-80e3-b6f54707a764}"/>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0.3. </w:t>
              </w:r>
              <w:r>
                <w:rPr>
                  <w:rFonts w:hint="eastAsia" w:ascii="Arial" w:hAnsi="Arial" w:eastAsia="黑体" w:cs="Times New Roman"/>
                </w:rPr>
                <w:t>图表使用说明（正文删除本节）</w:t>
              </w:r>
            </w:sdtContent>
          </w:sdt>
          <w:r>
            <w:tab/>
          </w:r>
          <w:bookmarkStart w:id="8" w:name="_Toc1935980337_WPSOffice_Level1Page"/>
          <w:r>
            <w:t>4</w:t>
          </w:r>
          <w:bookmarkEnd w:id="8"/>
          <w:r>
            <w:fldChar w:fldCharType="end"/>
          </w:r>
        </w:p>
        <w:p>
          <w:pPr>
            <w:pStyle w:val="32"/>
            <w:tabs>
              <w:tab w:val="right" w:leader="dot" w:pos="8306"/>
            </w:tabs>
          </w:pPr>
          <w:r>
            <w:fldChar w:fldCharType="begin"/>
          </w:r>
          <w:r>
            <w:instrText xml:space="preserve"> HYPERLINK \l _Toc738581970_WPSOffice_Level1 </w:instrText>
          </w:r>
          <w:r>
            <w:fldChar w:fldCharType="separate"/>
          </w:r>
          <w:sdt>
            <w:sdtPr>
              <w:rPr>
                <w:rFonts w:ascii="Times New Roman" w:hAnsi="Times New Roman" w:eastAsia="宋体" w:cs="Times New Roman"/>
                <w:kern w:val="2"/>
                <w:sz w:val="21"/>
                <w:lang w:val="en-US" w:eastAsia="zh-CN" w:bidi="ar-SA"/>
              </w:rPr>
              <w:id w:val="736254830"/>
              <w:placeholder>
                <w:docPart w:val="{12e17eae-0df0-4fc7-b6af-bd1645ca9394}"/>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1. </w:t>
              </w:r>
              <w:r>
                <w:rPr>
                  <w:rFonts w:hint="eastAsia" w:ascii="Times New Roman" w:hAnsi="Times New Roman" w:eastAsia="黑体" w:cs="Times New Roman"/>
                </w:rPr>
                <w:t>背景技术</w:t>
              </w:r>
            </w:sdtContent>
          </w:sdt>
          <w:r>
            <w:tab/>
          </w:r>
          <w:bookmarkStart w:id="9" w:name="_Toc738581970_WPSOffice_Level1Page"/>
          <w:r>
            <w:t>9</w:t>
          </w:r>
          <w:bookmarkEnd w:id="9"/>
          <w:r>
            <w:fldChar w:fldCharType="end"/>
          </w:r>
        </w:p>
        <w:p>
          <w:pPr>
            <w:pStyle w:val="33"/>
            <w:tabs>
              <w:tab w:val="right" w:leader="dot" w:pos="8306"/>
            </w:tabs>
          </w:pPr>
          <w:r>
            <w:fldChar w:fldCharType="begin"/>
          </w:r>
          <w:r>
            <w:instrText xml:space="preserve"> HYPERLINK \l _Toc1020012602_WPSOffice_Level2 </w:instrText>
          </w:r>
          <w:r>
            <w:fldChar w:fldCharType="separate"/>
          </w:r>
          <w:sdt>
            <w:sdtPr>
              <w:rPr>
                <w:rFonts w:ascii="Times New Roman" w:hAnsi="Times New Roman" w:eastAsia="宋体" w:cs="Times New Roman"/>
                <w:kern w:val="2"/>
                <w:sz w:val="21"/>
                <w:lang w:val="en-US" w:eastAsia="zh-CN" w:bidi="ar-SA"/>
              </w:rPr>
              <w:id w:val="736254830"/>
              <w:placeholder>
                <w:docPart w:val="{cf1b5560-8e5e-4962-892a-2191de274bd4}"/>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1.1. </w:t>
              </w:r>
              <w:r>
                <w:rPr>
                  <w:rFonts w:hint="eastAsia" w:ascii="Arial" w:hAnsi="Arial" w:eastAsia="黑体" w:cs="Times New Roman"/>
                </w:rPr>
                <w:t>与本发明相关的现有技术</w:t>
              </w:r>
            </w:sdtContent>
          </w:sdt>
          <w:r>
            <w:tab/>
          </w:r>
          <w:bookmarkStart w:id="10" w:name="_Toc1020012602_WPSOffice_Level2Page"/>
          <w:r>
            <w:t>9</w:t>
          </w:r>
          <w:bookmarkEnd w:id="10"/>
          <w:r>
            <w:fldChar w:fldCharType="end"/>
          </w:r>
        </w:p>
        <w:p>
          <w:pPr>
            <w:pStyle w:val="34"/>
            <w:tabs>
              <w:tab w:val="right" w:leader="dot" w:pos="8306"/>
            </w:tabs>
          </w:pPr>
          <w:r>
            <w:fldChar w:fldCharType="begin"/>
          </w:r>
          <w:r>
            <w:instrText xml:space="preserve"> HYPERLINK \l _Toc1414152766_WPSOffice_Level3 </w:instrText>
          </w:r>
          <w:r>
            <w:fldChar w:fldCharType="separate"/>
          </w:r>
          <w:sdt>
            <w:sdtPr>
              <w:rPr>
                <w:rFonts w:ascii="Times New Roman" w:hAnsi="Times New Roman" w:eastAsia="宋体" w:cs="Times New Roman"/>
                <w:kern w:val="2"/>
                <w:sz w:val="21"/>
                <w:lang w:val="en-US" w:eastAsia="zh-CN" w:bidi="ar-SA"/>
              </w:rPr>
              <w:id w:val="736254830"/>
              <w:placeholder>
                <w:docPart w:val="{7553e8e1-6c15-4eb6-b05f-050508520325}"/>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1.1.1. </w:t>
              </w:r>
              <w:r>
                <w:rPr>
                  <w:rFonts w:hint="eastAsia" w:ascii="Times New Roman" w:hAnsi="Times New Roman" w:eastAsia="黑体" w:cs="Times New Roman"/>
                </w:rPr>
                <w:t>现有技术一的技术方案</w:t>
              </w:r>
            </w:sdtContent>
          </w:sdt>
          <w:r>
            <w:tab/>
          </w:r>
          <w:bookmarkStart w:id="11" w:name="_Toc1414152766_WPSOffice_Level3Page"/>
          <w:r>
            <w:t>9</w:t>
          </w:r>
          <w:bookmarkEnd w:id="11"/>
          <w:r>
            <w:fldChar w:fldCharType="end"/>
          </w:r>
        </w:p>
        <w:p>
          <w:pPr>
            <w:pStyle w:val="34"/>
            <w:tabs>
              <w:tab w:val="right" w:leader="dot" w:pos="8306"/>
            </w:tabs>
          </w:pPr>
          <w:r>
            <w:fldChar w:fldCharType="begin"/>
          </w:r>
          <w:r>
            <w:instrText xml:space="preserve"> HYPERLINK \l _Toc1020012602_WPSOffice_Level3 </w:instrText>
          </w:r>
          <w:r>
            <w:fldChar w:fldCharType="separate"/>
          </w:r>
          <w:sdt>
            <w:sdtPr>
              <w:rPr>
                <w:rFonts w:ascii="Times New Roman" w:hAnsi="Times New Roman" w:eastAsia="宋体" w:cs="Times New Roman"/>
                <w:kern w:val="2"/>
                <w:sz w:val="21"/>
                <w:lang w:val="en-US" w:eastAsia="zh-CN" w:bidi="ar-SA"/>
              </w:rPr>
              <w:id w:val="736254830"/>
              <w:placeholder>
                <w:docPart w:val="{add4e559-3fad-4643-86ae-9e19c6097852}"/>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1.1.2. </w:t>
              </w:r>
              <w:r>
                <w:rPr>
                  <w:rFonts w:hint="eastAsia" w:ascii="Times New Roman" w:hAnsi="Times New Roman" w:eastAsia="黑体" w:cs="Times New Roman"/>
                </w:rPr>
                <w:t>现有技术一的缺点</w:t>
              </w:r>
            </w:sdtContent>
          </w:sdt>
          <w:r>
            <w:tab/>
          </w:r>
          <w:bookmarkStart w:id="12" w:name="_Toc1020012602_WPSOffice_Level3Page"/>
          <w:r>
            <w:t>9</w:t>
          </w:r>
          <w:bookmarkEnd w:id="12"/>
          <w:r>
            <w:fldChar w:fldCharType="end"/>
          </w:r>
        </w:p>
        <w:p>
          <w:pPr>
            <w:pStyle w:val="32"/>
            <w:tabs>
              <w:tab w:val="right" w:leader="dot" w:pos="8306"/>
            </w:tabs>
          </w:pPr>
          <w:r>
            <w:fldChar w:fldCharType="begin"/>
          </w:r>
          <w:r>
            <w:instrText xml:space="preserve"> HYPERLINK \l _Toc1952423882_WPSOffice_Level1 </w:instrText>
          </w:r>
          <w:r>
            <w:fldChar w:fldCharType="separate"/>
          </w:r>
          <w:sdt>
            <w:sdtPr>
              <w:rPr>
                <w:rFonts w:ascii="Times New Roman" w:hAnsi="Times New Roman" w:eastAsia="宋体" w:cs="Times New Roman"/>
                <w:kern w:val="2"/>
                <w:sz w:val="21"/>
                <w:lang w:val="en-US" w:eastAsia="zh-CN" w:bidi="ar-SA"/>
              </w:rPr>
              <w:id w:val="736254830"/>
              <w:placeholder>
                <w:docPart w:val="{50295d9b-c937-4d10-8866-aa600e05b419}"/>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2. </w:t>
              </w:r>
              <w:r>
                <w:rPr>
                  <w:rFonts w:hint="eastAsia" w:ascii="Times New Roman" w:hAnsi="Times New Roman" w:eastAsia="黑体" w:cs="Times New Roman"/>
                </w:rPr>
                <w:t>本发明技术方案的详细阐述</w:t>
              </w:r>
            </w:sdtContent>
          </w:sdt>
          <w:r>
            <w:tab/>
          </w:r>
          <w:bookmarkStart w:id="13" w:name="_Toc1952423882_WPSOffice_Level1Page"/>
          <w:r>
            <w:t>9</w:t>
          </w:r>
          <w:bookmarkEnd w:id="13"/>
          <w:r>
            <w:fldChar w:fldCharType="end"/>
          </w:r>
        </w:p>
        <w:p>
          <w:pPr>
            <w:pStyle w:val="33"/>
            <w:tabs>
              <w:tab w:val="right" w:leader="dot" w:pos="8306"/>
            </w:tabs>
          </w:pPr>
          <w:r>
            <w:fldChar w:fldCharType="begin"/>
          </w:r>
          <w:r>
            <w:instrText xml:space="preserve"> HYPERLINK \l _Toc1935980337_WPSOffice_Level2 </w:instrText>
          </w:r>
          <w:r>
            <w:fldChar w:fldCharType="separate"/>
          </w:r>
          <w:sdt>
            <w:sdtPr>
              <w:rPr>
                <w:rFonts w:ascii="Times New Roman" w:hAnsi="Times New Roman" w:eastAsia="宋体" w:cs="Times New Roman"/>
                <w:kern w:val="2"/>
                <w:sz w:val="21"/>
                <w:lang w:val="en-US" w:eastAsia="zh-CN" w:bidi="ar-SA"/>
              </w:rPr>
              <w:id w:val="736254830"/>
              <w:placeholder>
                <w:docPart w:val="{7125e6f4-49ab-42bc-984d-9e36c751de2d}"/>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2.1. </w:t>
              </w:r>
              <w:r>
                <w:rPr>
                  <w:rFonts w:hint="default" w:ascii="Arial" w:hAnsi="Arial" w:eastAsia="黑体" w:cs="Times New Roman"/>
                </w:rPr>
                <w:t>本发明所要解决的技术问题</w:t>
              </w:r>
            </w:sdtContent>
          </w:sdt>
          <w:r>
            <w:tab/>
          </w:r>
          <w:bookmarkStart w:id="14" w:name="_Toc1935980337_WPSOffice_Level2Page"/>
          <w:r>
            <w:t>9</w:t>
          </w:r>
          <w:bookmarkEnd w:id="14"/>
          <w:r>
            <w:fldChar w:fldCharType="end"/>
          </w:r>
        </w:p>
        <w:p>
          <w:pPr>
            <w:pStyle w:val="33"/>
            <w:tabs>
              <w:tab w:val="right" w:leader="dot" w:pos="8306"/>
            </w:tabs>
          </w:pPr>
          <w:r>
            <w:fldChar w:fldCharType="begin"/>
          </w:r>
          <w:r>
            <w:instrText xml:space="preserve"> HYPERLINK \l _Toc738581970_WPSOffice_Level2 </w:instrText>
          </w:r>
          <w:r>
            <w:fldChar w:fldCharType="separate"/>
          </w:r>
          <w:sdt>
            <w:sdtPr>
              <w:rPr>
                <w:rFonts w:ascii="Times New Roman" w:hAnsi="Times New Roman" w:eastAsia="宋体" w:cs="Times New Roman"/>
                <w:kern w:val="2"/>
                <w:sz w:val="21"/>
                <w:lang w:val="en-US" w:eastAsia="zh-CN" w:bidi="ar-SA"/>
              </w:rPr>
              <w:id w:val="736254830"/>
              <w:placeholder>
                <w:docPart w:val="{9ebcc744-6dd2-403a-ad4f-a47604745198}"/>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2.2. </w:t>
              </w:r>
              <w:r>
                <w:rPr>
                  <w:rFonts w:hint="eastAsia" w:ascii="Arial" w:hAnsi="Arial" w:eastAsia="黑体" w:cs="Times New Roman"/>
                </w:rPr>
                <w:t>本发明提供的完整技术方案</w:t>
              </w:r>
            </w:sdtContent>
          </w:sdt>
          <w:r>
            <w:tab/>
          </w:r>
          <w:bookmarkStart w:id="15" w:name="_Toc738581970_WPSOffice_Level2Page"/>
          <w:r>
            <w:t>10</w:t>
          </w:r>
          <w:bookmarkEnd w:id="15"/>
          <w:r>
            <w:fldChar w:fldCharType="end"/>
          </w:r>
        </w:p>
        <w:p>
          <w:pPr>
            <w:pStyle w:val="33"/>
            <w:tabs>
              <w:tab w:val="right" w:leader="dot" w:pos="8306"/>
            </w:tabs>
          </w:pPr>
          <w:r>
            <w:fldChar w:fldCharType="begin"/>
          </w:r>
          <w:r>
            <w:instrText xml:space="preserve"> HYPERLINK \l _Toc1952423882_WPSOffice_Level2 </w:instrText>
          </w:r>
          <w:r>
            <w:fldChar w:fldCharType="separate"/>
          </w:r>
          <w:sdt>
            <w:sdtPr>
              <w:rPr>
                <w:rFonts w:ascii="Times New Roman" w:hAnsi="Times New Roman" w:eastAsia="宋体" w:cs="Times New Roman"/>
                <w:kern w:val="2"/>
                <w:sz w:val="21"/>
                <w:lang w:val="en-US" w:eastAsia="zh-CN" w:bidi="ar-SA"/>
              </w:rPr>
              <w:id w:val="736254830"/>
              <w:placeholder>
                <w:docPart w:val="{6f538a9c-5bbb-4e60-ac26-40ee1f019931}"/>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2.3. </w:t>
              </w:r>
              <w:r>
                <w:rPr>
                  <w:rFonts w:hint="eastAsia" w:ascii="Arial" w:hAnsi="Arial" w:eastAsia="黑体" w:cs="Times New Roman"/>
                </w:rPr>
                <w:t>本发明技术方案带来的有益效果</w:t>
              </w:r>
            </w:sdtContent>
          </w:sdt>
          <w:r>
            <w:tab/>
          </w:r>
          <w:bookmarkStart w:id="16" w:name="_Toc1952423882_WPSOffice_Level2Page"/>
          <w:r>
            <w:t>10</w:t>
          </w:r>
          <w:bookmarkEnd w:id="16"/>
          <w:r>
            <w:fldChar w:fldCharType="end"/>
          </w:r>
        </w:p>
        <w:p>
          <w:pPr>
            <w:pStyle w:val="33"/>
            <w:tabs>
              <w:tab w:val="right" w:leader="dot" w:pos="8306"/>
            </w:tabs>
          </w:pPr>
          <w:r>
            <w:fldChar w:fldCharType="begin"/>
          </w:r>
          <w:r>
            <w:instrText xml:space="preserve"> HYPERLINK \l _Toc649289872_WPSOffice_Level2 </w:instrText>
          </w:r>
          <w:r>
            <w:fldChar w:fldCharType="separate"/>
          </w:r>
          <w:sdt>
            <w:sdtPr>
              <w:rPr>
                <w:rFonts w:ascii="Times New Roman" w:hAnsi="Times New Roman" w:eastAsia="宋体" w:cs="Times New Roman"/>
                <w:kern w:val="2"/>
                <w:sz w:val="21"/>
                <w:lang w:val="en-US" w:eastAsia="zh-CN" w:bidi="ar-SA"/>
              </w:rPr>
              <w:id w:val="736254830"/>
              <w:placeholder>
                <w:docPart w:val="{f371d648-0a42-42ae-bf52-21de72791844}"/>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2.4. </w:t>
              </w:r>
              <w:r>
                <w:rPr>
                  <w:rFonts w:hint="eastAsia" w:ascii="Arial" w:hAnsi="Arial" w:eastAsia="黑体" w:cs="Times New Roman"/>
                </w:rPr>
                <w:t>针对上述技术方案，是否还有替代方案同样能完成发明目的</w:t>
              </w:r>
            </w:sdtContent>
          </w:sdt>
          <w:r>
            <w:tab/>
          </w:r>
          <w:bookmarkStart w:id="17" w:name="_Toc649289872_WPSOffice_Level2Page"/>
          <w:r>
            <w:t>11</w:t>
          </w:r>
          <w:bookmarkEnd w:id="17"/>
          <w:r>
            <w:fldChar w:fldCharType="end"/>
          </w:r>
        </w:p>
        <w:p>
          <w:pPr>
            <w:pStyle w:val="32"/>
            <w:tabs>
              <w:tab w:val="right" w:leader="dot" w:pos="8306"/>
            </w:tabs>
          </w:pPr>
          <w:r>
            <w:fldChar w:fldCharType="begin"/>
          </w:r>
          <w:r>
            <w:instrText xml:space="preserve"> HYPERLINK \l _Toc649289872_WPSOffice_Level1 </w:instrText>
          </w:r>
          <w:r>
            <w:fldChar w:fldCharType="separate"/>
          </w:r>
          <w:sdt>
            <w:sdtPr>
              <w:rPr>
                <w:rFonts w:ascii="Times New Roman" w:hAnsi="Times New Roman" w:eastAsia="宋体" w:cs="Times New Roman"/>
                <w:kern w:val="2"/>
                <w:sz w:val="21"/>
                <w:lang w:val="en-US" w:eastAsia="zh-CN" w:bidi="ar-SA"/>
              </w:rPr>
              <w:id w:val="736254830"/>
              <w:placeholder>
                <w:docPart w:val="{d42ac2c7-4d47-4435-a90b-bc9bf0f61a71}"/>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3. </w:t>
              </w:r>
              <w:r>
                <w:rPr>
                  <w:rFonts w:hint="eastAsia" w:ascii="Times New Roman" w:hAnsi="Times New Roman" w:eastAsia="黑体" w:cs="Times New Roman"/>
                </w:rPr>
                <w:t>本发明的技术关键点和欲保护点是什么</w:t>
              </w:r>
            </w:sdtContent>
          </w:sdt>
          <w:r>
            <w:tab/>
          </w:r>
          <w:bookmarkStart w:id="18" w:name="_Toc649289872_WPSOffice_Level1Page"/>
          <w:r>
            <w:t>11</w:t>
          </w:r>
          <w:bookmarkEnd w:id="18"/>
          <w:r>
            <w:fldChar w:fldCharType="end"/>
          </w:r>
        </w:p>
        <w:p>
          <w:pPr>
            <w:pStyle w:val="32"/>
            <w:tabs>
              <w:tab w:val="right" w:leader="dot" w:pos="8306"/>
            </w:tabs>
          </w:pPr>
          <w:r>
            <w:fldChar w:fldCharType="begin"/>
          </w:r>
          <w:r>
            <w:instrText xml:space="preserve"> HYPERLINK \l _Toc938920223_WPSOffice_Level1 </w:instrText>
          </w:r>
          <w:r>
            <w:fldChar w:fldCharType="separate"/>
          </w:r>
          <w:sdt>
            <w:sdtPr>
              <w:rPr>
                <w:rFonts w:ascii="Times New Roman" w:hAnsi="Times New Roman" w:eastAsia="宋体" w:cs="Times New Roman"/>
                <w:kern w:val="2"/>
                <w:sz w:val="21"/>
                <w:lang w:val="en-US" w:eastAsia="zh-CN" w:bidi="ar-SA"/>
              </w:rPr>
              <w:id w:val="736254830"/>
              <w:placeholder>
                <w:docPart w:val="{b4041533-371d-4891-9056-b1ed86e3bf0e}"/>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4. </w:t>
              </w:r>
              <w:r>
                <w:rPr>
                  <w:rFonts w:hint="eastAsia" w:ascii="Times New Roman" w:hAnsi="Times New Roman" w:eastAsia="黑体" w:cs="Times New Roman"/>
                </w:rPr>
                <w:t>附件</w:t>
              </w:r>
            </w:sdtContent>
          </w:sdt>
          <w:r>
            <w:tab/>
          </w:r>
          <w:bookmarkStart w:id="19" w:name="_Toc938920223_WPSOffice_Level1Page"/>
          <w:r>
            <w:t>11</w:t>
          </w:r>
          <w:bookmarkEnd w:id="19"/>
          <w:r>
            <w:fldChar w:fldCharType="end"/>
          </w:r>
        </w:p>
        <w:p>
          <w:pPr>
            <w:pStyle w:val="33"/>
            <w:tabs>
              <w:tab w:val="right" w:leader="dot" w:pos="8306"/>
            </w:tabs>
          </w:pPr>
          <w:r>
            <w:fldChar w:fldCharType="begin"/>
          </w:r>
          <w:r>
            <w:instrText xml:space="preserve"> HYPERLINK \l _Toc938920223_WPSOffice_Level2 </w:instrText>
          </w:r>
          <w:r>
            <w:fldChar w:fldCharType="separate"/>
          </w:r>
          <w:sdt>
            <w:sdtPr>
              <w:rPr>
                <w:rFonts w:ascii="Times New Roman" w:hAnsi="Times New Roman" w:eastAsia="宋体" w:cs="Times New Roman"/>
                <w:kern w:val="2"/>
                <w:sz w:val="21"/>
                <w:lang w:val="en-US" w:eastAsia="zh-CN" w:bidi="ar-SA"/>
              </w:rPr>
              <w:id w:val="736254830"/>
              <w:placeholder>
                <w:docPart w:val="{b37d3743-c876-4b7f-9bdc-63c6a83490eb}"/>
              </w:placeholder>
            </w:sdtPr>
            <w:sdtEndPr>
              <w:rPr>
                <w:rFonts w:ascii="Times New Roman" w:hAnsi="Times New Roman" w:eastAsia="宋体" w:cs="Times New Roman"/>
                <w:kern w:val="2"/>
                <w:sz w:val="21"/>
                <w:lang w:val="en-US" w:eastAsia="zh-CN" w:bidi="ar-SA"/>
              </w:rPr>
            </w:sdtEndPr>
            <w:sdtContent>
              <w:r>
                <w:rPr>
                  <w:rFonts w:hint="default" w:ascii="宋体" w:hAnsi="宋体" w:eastAsia="宋体" w:cs="宋体"/>
                </w:rPr>
                <w:t xml:space="preserve">4.1. </w:t>
              </w:r>
              <w:r>
                <w:rPr>
                  <w:rFonts w:hint="default" w:ascii="Arial" w:hAnsi="Arial" w:eastAsia="黑体" w:cs="Times New Roman"/>
                </w:rPr>
                <w:t>参考文献（如专利/论文/标准等）</w:t>
              </w:r>
            </w:sdtContent>
          </w:sdt>
          <w:r>
            <w:tab/>
          </w:r>
          <w:bookmarkStart w:id="20" w:name="_Toc938920223_WPSOffice_Level2Page"/>
          <w:r>
            <w:t>11</w:t>
          </w:r>
          <w:bookmarkEnd w:id="20"/>
          <w:r>
            <w:fldChar w:fldCharType="end"/>
          </w:r>
        </w:p>
        <w:p>
          <w:pPr>
            <w:pStyle w:val="32"/>
            <w:tabs>
              <w:tab w:val="right" w:leader="dot" w:pos="8306"/>
            </w:tabs>
          </w:pPr>
          <w:r>
            <w:fldChar w:fldCharType="begin"/>
          </w:r>
          <w:r>
            <w:instrText xml:space="preserve"> HYPERLINK \l _Toc681545759_WPSOffice_Level1 </w:instrText>
          </w:r>
          <w:r>
            <w:fldChar w:fldCharType="separate"/>
          </w:r>
          <w:sdt>
            <w:sdtPr>
              <w:rPr>
                <w:rFonts w:ascii="Times New Roman" w:hAnsi="Times New Roman" w:eastAsia="宋体" w:cs="Times New Roman"/>
                <w:kern w:val="2"/>
                <w:sz w:val="21"/>
                <w:lang w:val="en-US" w:eastAsia="zh-CN" w:bidi="ar-SA"/>
              </w:rPr>
              <w:id w:val="736254830"/>
              <w:placeholder>
                <w:docPart w:val="{9f112301-25c1-4f18-9ebd-4ec7373dbb40}"/>
              </w:placeholder>
            </w:sdtPr>
            <w:sdtEndPr>
              <w:rPr>
                <w:rFonts w:ascii="Times New Roman" w:hAnsi="Times New Roman" w:eastAsia="宋体" w:cs="Times New Roman"/>
                <w:kern w:val="2"/>
                <w:sz w:val="21"/>
                <w:lang w:val="en-US" w:eastAsia="zh-CN" w:bidi="ar-SA"/>
              </w:rPr>
            </w:sdtEndPr>
            <w:sdtContent>
              <w:r>
                <w:rPr>
                  <w:rFonts w:hint="eastAsia" w:asciiTheme="minorEastAsia" w:hAnsiTheme="minorEastAsia" w:eastAsiaTheme="minorEastAsia" w:cstheme="minorEastAsia"/>
                </w:rPr>
                <w:t>操作系统技术领域划分简介</w:t>
              </w:r>
            </w:sdtContent>
          </w:sdt>
          <w:r>
            <w:tab/>
          </w:r>
          <w:bookmarkStart w:id="21" w:name="_Toc681545759_WPSOffice_Level1Page"/>
          <w:r>
            <w:t>12</w:t>
          </w:r>
          <w:bookmarkEnd w:id="21"/>
          <w:r>
            <w:fldChar w:fldCharType="end"/>
          </w:r>
          <w:bookmarkEnd w:id="3"/>
        </w:p>
      </w:sdtContent>
    </w:sdt>
    <w:p>
      <w:pPr>
        <w:rPr>
          <w:rFonts w:hint="eastAsia"/>
        </w:rPr>
        <w:sectPr>
          <w:pgSz w:w="11906" w:h="16838"/>
          <w:pgMar w:top="1440" w:right="1800" w:bottom="1440" w:left="1800" w:header="851" w:footer="992" w:gutter="0"/>
          <w:pgBorders>
            <w:top w:val="none" w:sz="0" w:space="0"/>
            <w:left w:val="none" w:sz="0" w:space="0"/>
            <w:bottom w:val="none" w:sz="0" w:space="0"/>
            <w:right w:val="none" w:sz="0" w:space="0"/>
          </w:pgBorders>
          <w:pgNumType w:start="1"/>
          <w:cols w:space="720" w:num="1"/>
          <w:docGrid w:type="lines" w:linePitch="312" w:charSpace="0"/>
        </w:sectPr>
      </w:pPr>
    </w:p>
    <w:p>
      <w:pPr>
        <w:pStyle w:val="2"/>
        <w:bidi w:val="0"/>
        <w:ind w:left="425" w:leftChars="0" w:hanging="425" w:firstLineChars="0"/>
        <w:rPr>
          <w:rFonts w:hint="eastAsia"/>
        </w:rPr>
      </w:pPr>
      <w:bookmarkStart w:id="22" w:name="_Toc944956486_WPSOffice_Level1"/>
      <w:r>
        <w:rPr>
          <w:rFonts w:hint="eastAsia"/>
        </w:rPr>
        <w:t>缩略语和关键术语定义</w:t>
      </w:r>
      <w:bookmarkEnd w:id="22"/>
    </w:p>
    <w:p>
      <w:pPr>
        <w:bidi w:val="0"/>
        <w:rPr>
          <w:rFonts w:hint="eastAsia"/>
          <w:lang w:eastAsia="zh-CN"/>
        </w:rPr>
      </w:pPr>
      <w:r>
        <w:rPr>
          <w:rStyle w:val="28"/>
          <w:rFonts w:hint="eastAsia"/>
        </w:rPr>
        <w:t>（列出本发明中所出现的缩略语的英文全称及中文定义(没有可不填写)）</w:t>
      </w:r>
    </w:p>
    <w:p>
      <w:pPr>
        <w:pStyle w:val="27"/>
        <w:rPr>
          <w:rFonts w:hint="eastAsia"/>
          <w:lang w:eastAsia="zh-CN"/>
        </w:rPr>
      </w:pPr>
      <w:r>
        <w:rPr>
          <w:rFonts w:hint="eastAsia"/>
        </w:rPr>
        <w:t>xxx</w:t>
      </w:r>
    </w:p>
    <w:p>
      <w:pPr>
        <w:pStyle w:val="27"/>
        <w:rPr>
          <w:rFonts w:hint="eastAsia"/>
          <w:lang w:eastAsia="zh-CN"/>
        </w:rPr>
      </w:pPr>
      <w:r>
        <w:rPr>
          <w:rFonts w:hint="eastAsia"/>
        </w:rPr>
        <w:t>xxx</w:t>
      </w:r>
    </w:p>
    <w:p>
      <w:pPr>
        <w:pStyle w:val="3"/>
        <w:bidi w:val="0"/>
        <w:ind w:left="567" w:leftChars="0" w:hanging="567" w:firstLineChars="0"/>
        <w:rPr>
          <w:rFonts w:hint="default"/>
          <w:lang w:val="en-US" w:eastAsia="zh-CN"/>
        </w:rPr>
      </w:pPr>
      <w:bookmarkStart w:id="23" w:name="_Toc1311377638"/>
      <w:bookmarkStart w:id="24" w:name="_Toc1109652941"/>
      <w:bookmarkStart w:id="25" w:name="_Toc1414152766_WPSOffice_Level1"/>
      <w:r>
        <w:rPr>
          <w:rFonts w:hint="eastAsia"/>
          <w:lang w:val="en-US" w:eastAsia="zh-CN"/>
        </w:rPr>
        <w:t>文档形式要求（正文删除本节）</w:t>
      </w:r>
      <w:bookmarkEnd w:id="23"/>
      <w:bookmarkEnd w:id="24"/>
      <w:bookmarkEnd w:id="25"/>
    </w:p>
    <w:p>
      <w:pPr>
        <w:bidi w:val="0"/>
        <w:rPr>
          <w:rStyle w:val="28"/>
          <w:rFonts w:hint="eastAsia"/>
          <w:lang w:eastAsia="zh-CN"/>
        </w:rPr>
      </w:pPr>
      <w:r>
        <w:rPr>
          <w:rStyle w:val="28"/>
          <w:rFonts w:hint="eastAsia"/>
          <w:lang w:eastAsia="zh-CN"/>
        </w:rPr>
        <w:t>（</w:t>
      </w:r>
      <w:r>
        <w:rPr>
          <w:rStyle w:val="28"/>
          <w:rFonts w:hint="eastAsia"/>
          <w:lang w:val="en-US" w:eastAsia="zh-CN"/>
        </w:rPr>
        <w:t>1、</w:t>
      </w:r>
      <w:r>
        <w:rPr>
          <w:rStyle w:val="28"/>
          <w:rFonts w:hint="eastAsia"/>
          <w:lang w:eastAsia="zh-CN"/>
        </w:rPr>
        <w:t>需要采用动静结合的方式给出相应问题的关键模块结构与关键流程，一般静态模块结构应使用UML的类图、包图、部署图等表示，动态流程应使用UML的状态图、序列图/时序图、协作图、泳道图表示，占比10%）</w:t>
      </w:r>
    </w:p>
    <w:p>
      <w:pPr>
        <w:rPr>
          <w:rStyle w:val="28"/>
          <w:rFonts w:hint="eastAsia"/>
          <w:lang w:eastAsia="zh-CN"/>
        </w:rPr>
      </w:pPr>
      <w:r>
        <w:rPr>
          <w:rStyle w:val="28"/>
          <w:rFonts w:hint="eastAsia"/>
          <w:lang w:eastAsia="zh-CN"/>
        </w:rPr>
        <w:t>（</w:t>
      </w:r>
      <w:r>
        <w:rPr>
          <w:rStyle w:val="28"/>
          <w:rFonts w:hint="eastAsia"/>
          <w:lang w:val="en-US" w:eastAsia="zh-CN"/>
        </w:rPr>
        <w:t>2、</w:t>
      </w:r>
      <w:r>
        <w:rPr>
          <w:rStyle w:val="28"/>
          <w:rFonts w:hint="eastAsia"/>
          <w:lang w:eastAsia="zh-CN"/>
        </w:rPr>
        <w:t>文字通顺，缩进一致，没有长句，无错别字，逻辑结构清晰，尽量采用总-分-总方式进行分条阐述，术语前后一致，有必要的数学量化分析，占比5%）</w:t>
      </w:r>
    </w:p>
    <w:p>
      <w:pPr>
        <w:rPr>
          <w:rStyle w:val="28"/>
          <w:rFonts w:hint="eastAsia"/>
          <w:lang w:eastAsia="zh-CN"/>
        </w:rPr>
      </w:pPr>
      <w:r>
        <w:rPr>
          <w:rStyle w:val="28"/>
          <w:rFonts w:hint="eastAsia"/>
        </w:rPr>
        <w:t>（3、请使用更新目录功能更新目录）</w:t>
      </w:r>
    </w:p>
    <w:p>
      <w:pPr>
        <w:pStyle w:val="3"/>
        <w:bidi w:val="0"/>
        <w:ind w:left="567" w:leftChars="0" w:hanging="567" w:firstLineChars="0"/>
        <w:rPr>
          <w:rFonts w:hint="eastAsia"/>
        </w:rPr>
      </w:pPr>
      <w:bookmarkStart w:id="26" w:name="_Toc360533779"/>
      <w:bookmarkStart w:id="27" w:name="_Toc2110598843"/>
      <w:bookmarkStart w:id="28" w:name="_Toc1020012602_WPSOffice_Level1"/>
      <w:r>
        <w:rPr>
          <w:rFonts w:hint="eastAsia"/>
          <w:lang w:eastAsia="zh-CN"/>
        </w:rPr>
        <w:t>样式说明（正文删除本节）</w:t>
      </w:r>
      <w:bookmarkEnd w:id="26"/>
      <w:bookmarkEnd w:id="27"/>
      <w:bookmarkEnd w:id="28"/>
    </w:p>
    <w:p>
      <w:pPr>
        <w:rPr>
          <w:rFonts w:hint="eastAsia"/>
          <w:lang w:eastAsia="zh-CN"/>
        </w:rPr>
      </w:pPr>
      <w:r>
        <w:rPr>
          <w:rFonts w:hint="eastAsia"/>
          <w:lang w:eastAsia="zh-CN"/>
        </w:rPr>
        <w:t>请使用</w:t>
      </w:r>
      <w:r>
        <w:rPr>
          <w:rStyle w:val="28"/>
          <w:rFonts w:hint="eastAsia"/>
          <w:lang w:eastAsia="zh-CN"/>
        </w:rPr>
        <w:t>样式和格式</w:t>
      </w:r>
      <w:r>
        <w:rPr>
          <w:rFonts w:hint="eastAsia"/>
          <w:lang w:eastAsia="zh-CN"/>
        </w:rPr>
        <w:t>中的样式进行文档格式化，不要添加格式中没有的样式。</w:t>
      </w:r>
    </w:p>
    <w:p>
      <w:pPr>
        <w:pStyle w:val="26"/>
        <w:bidi w:val="0"/>
      </w:pPr>
      <w:r>
        <w:drawing>
          <wp:inline distT="0" distB="0" distL="114300" distR="114300">
            <wp:extent cx="2014220" cy="4109720"/>
            <wp:effectExtent l="0" t="0" r="5080" b="5080"/>
            <wp:docPr id="4"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true"/>
                    </pic:cNvPicPr>
                  </pic:nvPicPr>
                  <pic:blipFill>
                    <a:blip r:embed="rId13"/>
                    <a:stretch>
                      <a:fillRect/>
                    </a:stretch>
                  </pic:blipFill>
                  <pic:spPr>
                    <a:xfrm>
                      <a:off x="0" y="0"/>
                      <a:ext cx="2014220" cy="4109720"/>
                    </a:xfrm>
                    <a:prstGeom prst="rect">
                      <a:avLst/>
                    </a:prstGeom>
                    <a:noFill/>
                    <a:ln>
                      <a:noFill/>
                    </a:ln>
                  </pic:spPr>
                </pic:pic>
              </a:graphicData>
            </a:graphic>
          </wp:inline>
        </w:drawing>
      </w:r>
    </w:p>
    <w:p>
      <w:pPr>
        <w:pStyle w:val="7"/>
        <w:bidi w:val="0"/>
        <w:rPr>
          <w:rFonts w:hint="eastAsia" w:eastAsia="宋体"/>
          <w:lang w:eastAsia="zh-CN"/>
        </w:rPr>
      </w:pPr>
      <w:r>
        <w:rPr>
          <w:rFonts w:hint="eastAsia"/>
        </w:rPr>
        <w:t xml:space="preserve">图 </w:t>
      </w:r>
      <w:r>
        <w:rPr>
          <w:rFonts w:hint="eastAsia"/>
        </w:rPr>
        <w:fldChar w:fldCharType="begin"/>
      </w:r>
      <w:r>
        <w:rPr>
          <w:rFonts w:hint="eastAsia"/>
        </w:rPr>
        <w:instrText xml:space="preserve"> STYLEREF 1 \s </w:instrText>
      </w:r>
      <w:r>
        <w:rPr>
          <w:rFonts w:hint="eastAsia"/>
        </w:rPr>
        <w:fldChar w:fldCharType="separate"/>
      </w:r>
      <w:r>
        <w:rPr>
          <w:rFonts w:hint="eastAsia"/>
        </w:rPr>
        <w:t>0</w:t>
      </w:r>
      <w:r>
        <w:rPr>
          <w:rFonts w:hint="eastAsia"/>
        </w:rPr>
        <w:fldChar w:fldCharType="end"/>
      </w:r>
      <w:r>
        <w:rPr>
          <w:rFonts w:hint="default"/>
          <w:lang w:val="en"/>
        </w:rPr>
        <w:t>.</w:t>
      </w:r>
      <w:r>
        <w:rPr>
          <w:rFonts w:hint="eastAsia"/>
        </w:rPr>
        <w:fldChar w:fldCharType="begin"/>
      </w:r>
      <w:r>
        <w:rPr>
          <w:rFonts w:hint="eastAsia"/>
        </w:rPr>
        <w:instrText xml:space="preserve"> SEQ 图 \* ARABIC \s 1 </w:instrText>
      </w:r>
      <w:r>
        <w:rPr>
          <w:rFonts w:hint="eastAsia"/>
        </w:rPr>
        <w:fldChar w:fldCharType="separate"/>
      </w:r>
      <w:r>
        <w:rPr>
          <w:rFonts w:hint="eastAsia"/>
        </w:rPr>
        <w:t>1</w:t>
      </w:r>
      <w:r>
        <w:rPr>
          <w:rFonts w:hint="eastAsia"/>
        </w:rPr>
        <w:fldChar w:fldCharType="end"/>
      </w:r>
      <w:r>
        <w:rPr>
          <w:rFonts w:hint="eastAsia"/>
          <w:lang w:eastAsia="zh-CN"/>
        </w:rPr>
        <w:t xml:space="preserve"> 多层结构</w:t>
      </w:r>
    </w:p>
    <w:p>
      <w:pPr>
        <w:rPr>
          <w:rFonts w:hint="eastAsia"/>
        </w:rPr>
      </w:pPr>
      <w:r>
        <w:rPr>
          <w:rFonts w:hint="eastAsia"/>
        </w:rPr>
        <w:t>注意图需要居中对齐，图前</w:t>
      </w:r>
      <w:r>
        <w:rPr>
          <w:rFonts w:hint="eastAsia"/>
          <w:lang w:eastAsia="zh-CN"/>
        </w:rPr>
        <w:t>段落间距</w:t>
      </w:r>
      <w:r>
        <w:rPr>
          <w:rFonts w:hint="eastAsia"/>
        </w:rPr>
        <w:t>一行，图后</w:t>
      </w:r>
      <w:r>
        <w:rPr>
          <w:rFonts w:hint="eastAsia"/>
          <w:lang w:eastAsia="zh-CN"/>
        </w:rPr>
        <w:t>段落间距</w:t>
      </w:r>
      <w:r>
        <w:rPr>
          <w:rFonts w:hint="eastAsia"/>
        </w:rPr>
        <w:t>一行。图下紧接着的应该是图号，图号按照“图#章号.#流水号 图名”的方式命名。</w:t>
      </w:r>
    </w:p>
    <w:p>
      <w:pPr>
        <w:rPr>
          <w:rFonts w:hint="eastAsia"/>
        </w:rPr>
      </w:pPr>
      <w:r>
        <w:rPr>
          <w:rFonts w:hint="eastAsia"/>
        </w:rPr>
        <w:t>图号需要使用比正文小一号的字体。正文为五号，则图号为小五。图号也必须使用居中对齐。具体请参考图1.1。</w:t>
      </w:r>
    </w:p>
    <w:p>
      <w:pPr>
        <w:rPr>
          <w:rFonts w:hint="eastAsia"/>
        </w:rPr>
      </w:pPr>
      <w:r>
        <w:rPr>
          <w:rFonts w:hint="eastAsia"/>
        </w:rPr>
        <w:t>文字注意缩进。每个段落之间</w:t>
      </w:r>
      <w:r>
        <w:rPr>
          <w:rFonts w:hint="eastAsia"/>
          <w:lang w:eastAsia="zh-CN"/>
        </w:rPr>
        <w:t>段落间距为</w:t>
      </w:r>
      <w:r>
        <w:rPr>
          <w:rFonts w:hint="eastAsia"/>
        </w:rPr>
        <w:t>一行。</w:t>
      </w:r>
    </w:p>
    <w:p>
      <w:pPr>
        <w:bidi w:val="0"/>
        <w:rPr>
          <w:rStyle w:val="28"/>
          <w:rFonts w:hint="default"/>
          <w:lang w:val="en-US" w:eastAsia="zh-CN"/>
        </w:rPr>
      </w:pPr>
      <w:r>
        <w:rPr>
          <w:rFonts w:hint="eastAsia"/>
          <w:lang w:eastAsia="zh-CN"/>
        </w:rPr>
        <w:t>标题字体为黑体，</w:t>
      </w:r>
      <w:r>
        <w:rPr>
          <w:rFonts w:hint="eastAsia"/>
        </w:rPr>
        <w:t>代码需要使用等宽字体，其他文字使用宋体即可。等宽字体包括Courier、Consolas等，但要注意Linux/Windows兼容。</w:t>
      </w:r>
    </w:p>
    <w:p>
      <w:pPr>
        <w:pStyle w:val="26"/>
        <w:bidi w:val="0"/>
      </w:pPr>
      <w:r>
        <w:drawing>
          <wp:inline distT="0" distB="0" distL="114300" distR="114300">
            <wp:extent cx="3599815" cy="2581275"/>
            <wp:effectExtent l="0" t="0" r="635" b="0"/>
            <wp:docPr id="7"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true"/>
                    </pic:cNvPicPr>
                  </pic:nvPicPr>
                  <pic:blipFill>
                    <a:blip r:embed="rId14"/>
                    <a:stretch>
                      <a:fillRect/>
                    </a:stretch>
                  </pic:blipFill>
                  <pic:spPr>
                    <a:xfrm>
                      <a:off x="0" y="0"/>
                      <a:ext cx="3599815" cy="2581275"/>
                    </a:xfrm>
                    <a:prstGeom prst="rect">
                      <a:avLst/>
                    </a:prstGeom>
                    <a:noFill/>
                    <a:ln>
                      <a:noFill/>
                    </a:ln>
                  </pic:spPr>
                </pic:pic>
              </a:graphicData>
            </a:graphic>
          </wp:inline>
        </w:drawing>
      </w:r>
    </w:p>
    <w:p>
      <w:pPr>
        <w:pStyle w:val="7"/>
        <w:bidi w:val="0"/>
        <w:rPr>
          <w:rFonts w:hint="eastAsia"/>
          <w:lang w:eastAsia="zh-CN"/>
        </w:rPr>
      </w:pPr>
      <w:r>
        <w:rPr>
          <w:rFonts w:hint="eastAsia"/>
        </w:rPr>
        <w:t xml:space="preserve">图 </w:t>
      </w:r>
      <w:r>
        <w:rPr>
          <w:rFonts w:hint="eastAsia"/>
        </w:rPr>
        <w:fldChar w:fldCharType="begin"/>
      </w:r>
      <w:r>
        <w:rPr>
          <w:rFonts w:hint="eastAsia"/>
        </w:rPr>
        <w:instrText xml:space="preserve"> STYLEREF 1 \s </w:instrText>
      </w:r>
      <w:r>
        <w:rPr>
          <w:rFonts w:hint="eastAsia"/>
        </w:rPr>
        <w:fldChar w:fldCharType="separate"/>
      </w:r>
      <w:r>
        <w:rPr>
          <w:rFonts w:hint="eastAsia"/>
        </w:rPr>
        <w:t>0</w:t>
      </w:r>
      <w:r>
        <w:rPr>
          <w:rFonts w:hint="eastAsia"/>
        </w:rPr>
        <w:fldChar w:fldCharType="end"/>
      </w:r>
      <w:r>
        <w:rPr>
          <w:rFonts w:hint="default"/>
          <w:lang w:val="en"/>
        </w:rPr>
        <w:t>.</w:t>
      </w:r>
      <w:r>
        <w:rPr>
          <w:rFonts w:hint="eastAsia"/>
        </w:rPr>
        <w:fldChar w:fldCharType="begin"/>
      </w:r>
      <w:r>
        <w:rPr>
          <w:rFonts w:hint="eastAsia"/>
        </w:rPr>
        <w:instrText xml:space="preserve"> SEQ 图 \* ARABIC \s 1 </w:instrText>
      </w:r>
      <w:r>
        <w:rPr>
          <w:rFonts w:hint="eastAsia"/>
        </w:rPr>
        <w:fldChar w:fldCharType="separate"/>
      </w:r>
      <w:r>
        <w:rPr>
          <w:rFonts w:hint="eastAsia"/>
        </w:rPr>
        <w:t>2</w:t>
      </w:r>
      <w:r>
        <w:rPr>
          <w:rFonts w:hint="eastAsia"/>
        </w:rPr>
        <w:fldChar w:fldCharType="end"/>
      </w:r>
      <w:r>
        <w:rPr>
          <w:rFonts w:hint="eastAsia"/>
          <w:lang w:eastAsia="zh-CN"/>
        </w:rPr>
        <w:t xml:space="preserve"> 多层结构</w:t>
      </w:r>
    </w:p>
    <w:p>
      <w:pPr>
        <w:rPr>
          <w:rFonts w:hint="eastAsia"/>
        </w:rPr>
      </w:pPr>
      <w:r>
        <w:rPr>
          <w:rFonts w:hint="eastAsia"/>
        </w:rPr>
        <w:t>下面是表的写法，请参见</w:t>
      </w:r>
      <w:r>
        <w:rPr>
          <w:rFonts w:hint="eastAsia"/>
          <w:lang w:eastAsia="zh-CN"/>
        </w:rPr>
        <w:fldChar w:fldCharType="begin"/>
      </w:r>
      <w:r>
        <w:rPr>
          <w:rFonts w:hint="eastAsia"/>
          <w:lang w:eastAsia="zh-CN"/>
        </w:rPr>
        <w:instrText xml:space="preserve"> REF _Ref1196815638 \h </w:instrText>
      </w:r>
      <w:r>
        <w:rPr>
          <w:rFonts w:hint="eastAsia"/>
          <w:lang w:eastAsia="zh-CN"/>
        </w:rPr>
        <w:fldChar w:fldCharType="separate"/>
      </w:r>
      <w:r>
        <w:rPr>
          <w:rFonts w:hint="eastAsia"/>
        </w:rPr>
        <w:t xml:space="preserve">表 </w:t>
      </w:r>
      <w:r>
        <w:rPr>
          <w:rFonts w:hint="eastAsia"/>
        </w:rPr>
        <w:fldChar w:fldCharType="begin"/>
      </w:r>
      <w:r>
        <w:rPr>
          <w:rFonts w:hint="eastAsia"/>
        </w:rPr>
        <w:instrText xml:space="preserve"> STYLEREF 1 \s </w:instrText>
      </w:r>
      <w:r>
        <w:rPr>
          <w:rFonts w:hint="eastAsia"/>
        </w:rPr>
        <w:fldChar w:fldCharType="separate"/>
      </w:r>
      <w:r>
        <w:rPr>
          <w:rFonts w:hint="eastAsia"/>
        </w:rPr>
        <w:t>1</w:t>
      </w:r>
      <w:r>
        <w:rPr>
          <w:rFonts w:hint="eastAsia"/>
        </w:rPr>
        <w:fldChar w:fldCharType="end"/>
      </w:r>
      <w:r>
        <w:rPr>
          <w:rFonts w:hint="default"/>
        </w:rPr>
        <w:t>.</w:t>
      </w:r>
      <w:r>
        <w:rPr>
          <w:rFonts w:hint="eastAsia"/>
        </w:rPr>
        <w:t>1</w:t>
      </w:r>
      <w:r>
        <w:rPr>
          <w:rFonts w:hint="eastAsia"/>
          <w:lang w:eastAsia="zh-CN"/>
        </w:rPr>
        <w:fldChar w:fldCharType="end"/>
      </w:r>
      <w:r>
        <w:rPr>
          <w:rFonts w:hint="eastAsia"/>
          <w:lang w:eastAsia="zh-CN"/>
        </w:rPr>
        <w:t>（引用请使用</w:t>
      </w:r>
      <w:r>
        <w:rPr>
          <w:rStyle w:val="28"/>
          <w:rFonts w:hint="eastAsia"/>
          <w:lang w:eastAsia="zh-CN"/>
        </w:rPr>
        <w:t>交叉引用</w:t>
      </w:r>
      <w:r>
        <w:rPr>
          <w:rFonts w:hint="eastAsia"/>
          <w:lang w:eastAsia="zh-CN"/>
        </w:rPr>
        <w:t>功能）</w:t>
      </w:r>
      <w:r>
        <w:rPr>
          <w:rFonts w:hint="eastAsia"/>
        </w:rPr>
        <w:t>。注意表需要居左对齐，表前</w:t>
      </w:r>
      <w:r>
        <w:rPr>
          <w:rFonts w:hint="eastAsia"/>
          <w:lang w:eastAsia="zh-CN"/>
        </w:rPr>
        <w:t>段落间距</w:t>
      </w:r>
      <w:r>
        <w:rPr>
          <w:rFonts w:hint="eastAsia"/>
        </w:rPr>
        <w:t>一行，表后</w:t>
      </w:r>
      <w:r>
        <w:rPr>
          <w:rFonts w:hint="eastAsia"/>
          <w:lang w:eastAsia="zh-CN"/>
        </w:rPr>
        <w:t>段落间距</w:t>
      </w:r>
      <w:r>
        <w:rPr>
          <w:rFonts w:hint="eastAsia"/>
        </w:rPr>
        <w:t>一行。表前紧接着的应该是表号，表号按照“表#章号.#流水号 表名”的方式命名。表号需要使用比正文小一号的字体。比如正文为五号，则表号为小五。表号居左对齐。表头使用10%浅灰色，居中对齐。</w:t>
      </w:r>
    </w:p>
    <w:p>
      <w:pPr>
        <w:pStyle w:val="29"/>
        <w:bidi w:val="0"/>
        <w:rPr>
          <w:rFonts w:hint="eastAsia"/>
        </w:rPr>
      </w:pPr>
      <w:bookmarkStart w:id="29" w:name="_Toc1414152766_WPSOffice_Level2"/>
      <w:bookmarkStart w:id="30" w:name="_Ref1196815638"/>
      <w:bookmarkStart w:id="31" w:name="_Ref1038969215"/>
      <w:r>
        <w:rPr>
          <w:rFonts w:hint="eastAsia"/>
        </w:rPr>
        <w:t xml:space="preserve">表 </w:t>
      </w:r>
      <w:r>
        <w:rPr>
          <w:rFonts w:hint="eastAsia"/>
        </w:rPr>
        <w:fldChar w:fldCharType="begin"/>
      </w:r>
      <w:r>
        <w:rPr>
          <w:rFonts w:hint="eastAsia"/>
        </w:rPr>
        <w:instrText xml:space="preserve"> STYLEREF 1 \s </w:instrText>
      </w:r>
      <w:bookmarkEnd w:id="29"/>
      <w:r>
        <w:rPr>
          <w:rFonts w:hint="eastAsia"/>
        </w:rPr>
        <w:fldChar w:fldCharType="separate"/>
      </w:r>
      <w:r>
        <w:rPr>
          <w:rFonts w:hint="eastAsia"/>
        </w:rPr>
        <w:t>0</w:t>
      </w:r>
      <w:r>
        <w:rPr>
          <w:rFonts w:hint="eastAsia"/>
        </w:rPr>
        <w:fldChar w:fldCharType="end"/>
      </w:r>
      <w:r>
        <w:rPr>
          <w:rFonts w:hint="default"/>
          <w:lang w:val="en"/>
        </w:rPr>
        <w:t>.</w:t>
      </w:r>
      <w:r>
        <w:rPr>
          <w:rFonts w:hint="eastAsia"/>
        </w:rPr>
        <w:fldChar w:fldCharType="begin"/>
      </w:r>
      <w:r>
        <w:rPr>
          <w:rFonts w:hint="eastAsia"/>
        </w:rPr>
        <w:instrText xml:space="preserve"> SEQ </w:instrText>
      </w:r>
      <w:r>
        <w:rPr>
          <w:rFonts w:hint="eastAsia"/>
          <w:lang w:eastAsia="zh-CN"/>
        </w:rPr>
        <w:instrText xml:space="preserve">表</w:instrText>
      </w:r>
      <w:r>
        <w:rPr>
          <w:rFonts w:hint="eastAsia"/>
        </w:rPr>
        <w:instrText xml:space="preserve"> \* ARABIC \s 1 </w:instrText>
      </w:r>
      <w:r>
        <w:rPr>
          <w:rFonts w:hint="eastAsia"/>
        </w:rPr>
        <w:fldChar w:fldCharType="separate"/>
      </w:r>
      <w:r>
        <w:rPr>
          <w:rFonts w:hint="eastAsia"/>
        </w:rPr>
        <w:t>1</w:t>
      </w:r>
      <w:r>
        <w:rPr>
          <w:rFonts w:hint="eastAsia"/>
        </w:rPr>
        <w:fldChar w:fldCharType="end"/>
      </w:r>
      <w:bookmarkEnd w:id="30"/>
      <w:r>
        <w:rPr>
          <w:rFonts w:hint="eastAsia"/>
          <w:lang w:eastAsia="zh-CN"/>
        </w:rPr>
        <w:t xml:space="preserve"> </w:t>
      </w:r>
      <w:r>
        <w:rPr>
          <w:rFonts w:hint="eastAsia"/>
        </w:rPr>
        <w:t>passwd命令参数说明</w:t>
      </w:r>
      <w:bookmarkEnd w:id="3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2220"/>
        <w:gridCol w:w="5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shd w:val="clear" w:color="auto" w:fill="E6E6E6"/>
            <w:noWrap w:val="0"/>
            <w:vAlign w:val="top"/>
          </w:tcPr>
          <w:p>
            <w:pPr>
              <w:pStyle w:val="30"/>
              <w:bidi w:val="0"/>
              <w:rPr>
                <w:rFonts w:hint="eastAsia"/>
              </w:rPr>
            </w:pPr>
            <w:r>
              <w:rPr>
                <w:rFonts w:hint="eastAsia"/>
              </w:rPr>
              <w:t>短参数</w:t>
            </w:r>
          </w:p>
        </w:tc>
        <w:tc>
          <w:tcPr>
            <w:tcW w:w="2220" w:type="dxa"/>
            <w:shd w:val="clear" w:color="auto" w:fill="E6E6E6"/>
            <w:noWrap w:val="0"/>
            <w:vAlign w:val="top"/>
          </w:tcPr>
          <w:p>
            <w:pPr>
              <w:pStyle w:val="30"/>
              <w:bidi w:val="0"/>
              <w:rPr>
                <w:rFonts w:hint="eastAsia"/>
              </w:rPr>
            </w:pPr>
            <w:r>
              <w:rPr>
                <w:rFonts w:hint="eastAsia"/>
              </w:rPr>
              <w:t>长参数</w:t>
            </w:r>
          </w:p>
        </w:tc>
        <w:tc>
          <w:tcPr>
            <w:tcW w:w="5182" w:type="dxa"/>
            <w:shd w:val="clear" w:color="auto" w:fill="E6E6E6"/>
            <w:noWrap w:val="0"/>
            <w:vAlign w:val="top"/>
          </w:tcPr>
          <w:p>
            <w:pPr>
              <w:pStyle w:val="30"/>
              <w:bidi w:val="0"/>
              <w:rPr>
                <w:rFonts w:hint="eastAsia"/>
              </w:rPr>
            </w:pPr>
            <w:r>
              <w:rPr>
                <w:rFonts w:hint="eastAsi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noWrap w:val="0"/>
            <w:vAlign w:val="top"/>
          </w:tcPr>
          <w:p>
            <w:pPr>
              <w:pStyle w:val="24"/>
              <w:bidi w:val="0"/>
              <w:rPr>
                <w:rFonts w:hint="eastAsia"/>
              </w:rPr>
            </w:pPr>
            <w:r>
              <w:rPr>
                <w:rFonts w:hint="eastAsia"/>
              </w:rPr>
              <w:t>-k</w:t>
            </w:r>
          </w:p>
        </w:tc>
        <w:tc>
          <w:tcPr>
            <w:tcW w:w="2220" w:type="dxa"/>
            <w:noWrap w:val="0"/>
            <w:vAlign w:val="top"/>
          </w:tcPr>
          <w:p>
            <w:pPr>
              <w:pStyle w:val="24"/>
              <w:bidi w:val="0"/>
              <w:rPr>
                <w:rFonts w:hint="eastAsia"/>
              </w:rPr>
            </w:pPr>
            <w:r>
              <w:rPr>
                <w:rFonts w:hint="eastAsia"/>
              </w:rPr>
              <w:t>--keep-tokens</w:t>
            </w:r>
          </w:p>
        </w:tc>
        <w:tc>
          <w:tcPr>
            <w:tcW w:w="5182" w:type="dxa"/>
            <w:noWrap w:val="0"/>
            <w:vAlign w:val="top"/>
          </w:tcPr>
          <w:p>
            <w:pPr>
              <w:pStyle w:val="24"/>
              <w:bidi w:val="0"/>
              <w:rPr>
                <w:rFonts w:hint="eastAsia"/>
              </w:rPr>
            </w:pPr>
            <w:r>
              <w:rPr>
                <w:rFonts w:hint="eastAsia"/>
              </w:rPr>
              <w:t>保留即将过期的用户在期满后能仍能使用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noWrap w:val="0"/>
            <w:vAlign w:val="top"/>
          </w:tcPr>
          <w:p>
            <w:pPr>
              <w:pStyle w:val="24"/>
              <w:bidi w:val="0"/>
              <w:rPr>
                <w:rFonts w:hint="eastAsia"/>
              </w:rPr>
            </w:pPr>
            <w:r>
              <w:rPr>
                <w:rFonts w:hint="eastAsia"/>
              </w:rPr>
              <w:t>-d</w:t>
            </w:r>
          </w:p>
        </w:tc>
        <w:tc>
          <w:tcPr>
            <w:tcW w:w="2220" w:type="dxa"/>
            <w:noWrap w:val="0"/>
            <w:vAlign w:val="top"/>
          </w:tcPr>
          <w:p>
            <w:pPr>
              <w:pStyle w:val="24"/>
              <w:bidi w:val="0"/>
              <w:rPr>
                <w:rFonts w:hint="eastAsia"/>
              </w:rPr>
            </w:pPr>
            <w:r>
              <w:rPr>
                <w:rFonts w:hint="eastAsia"/>
              </w:rPr>
              <w:t>--delete</w:t>
            </w:r>
          </w:p>
        </w:tc>
        <w:tc>
          <w:tcPr>
            <w:tcW w:w="5182" w:type="dxa"/>
            <w:noWrap w:val="0"/>
            <w:vAlign w:val="top"/>
          </w:tcPr>
          <w:p>
            <w:pPr>
              <w:pStyle w:val="24"/>
              <w:bidi w:val="0"/>
              <w:rPr>
                <w:rFonts w:hint="eastAsia"/>
              </w:rPr>
            </w:pPr>
            <w:r>
              <w:rPr>
                <w:rFonts w:hint="eastAsia"/>
              </w:rPr>
              <w:t>删除用户密码，仅能通过root操作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dxa"/>
            <w:noWrap w:val="0"/>
            <w:vAlign w:val="top"/>
          </w:tcPr>
          <w:p>
            <w:pPr>
              <w:pStyle w:val="24"/>
              <w:bidi w:val="0"/>
              <w:rPr>
                <w:rFonts w:hint="eastAsia"/>
              </w:rPr>
            </w:pPr>
          </w:p>
        </w:tc>
        <w:tc>
          <w:tcPr>
            <w:tcW w:w="2220" w:type="dxa"/>
            <w:noWrap w:val="0"/>
            <w:vAlign w:val="top"/>
          </w:tcPr>
          <w:p>
            <w:pPr>
              <w:pStyle w:val="24"/>
              <w:bidi w:val="0"/>
              <w:rPr>
                <w:rFonts w:hint="eastAsia"/>
              </w:rPr>
            </w:pPr>
          </w:p>
        </w:tc>
        <w:tc>
          <w:tcPr>
            <w:tcW w:w="5182" w:type="dxa"/>
            <w:noWrap w:val="0"/>
            <w:vAlign w:val="top"/>
          </w:tcPr>
          <w:p>
            <w:pPr>
              <w:pStyle w:val="24"/>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noWrap w:val="0"/>
            <w:vAlign w:val="top"/>
          </w:tcPr>
          <w:p>
            <w:pPr>
              <w:pStyle w:val="24"/>
              <w:bidi w:val="0"/>
              <w:rPr>
                <w:rFonts w:hint="eastAsia"/>
              </w:rPr>
            </w:pPr>
          </w:p>
        </w:tc>
        <w:tc>
          <w:tcPr>
            <w:tcW w:w="2220" w:type="dxa"/>
            <w:noWrap w:val="0"/>
            <w:vAlign w:val="top"/>
          </w:tcPr>
          <w:p>
            <w:pPr>
              <w:pStyle w:val="24"/>
              <w:bidi w:val="0"/>
              <w:rPr>
                <w:rFonts w:hint="eastAsia"/>
              </w:rPr>
            </w:pPr>
          </w:p>
        </w:tc>
        <w:tc>
          <w:tcPr>
            <w:tcW w:w="5182" w:type="dxa"/>
            <w:noWrap w:val="0"/>
            <w:vAlign w:val="top"/>
          </w:tcPr>
          <w:p>
            <w:pPr>
              <w:pStyle w:val="24"/>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noWrap w:val="0"/>
            <w:vAlign w:val="top"/>
          </w:tcPr>
          <w:p>
            <w:pPr>
              <w:pStyle w:val="24"/>
              <w:bidi w:val="0"/>
              <w:rPr>
                <w:rFonts w:hint="eastAsia"/>
              </w:rPr>
            </w:pPr>
          </w:p>
        </w:tc>
        <w:tc>
          <w:tcPr>
            <w:tcW w:w="2220" w:type="dxa"/>
            <w:noWrap w:val="0"/>
            <w:vAlign w:val="top"/>
          </w:tcPr>
          <w:p>
            <w:pPr>
              <w:pStyle w:val="24"/>
              <w:bidi w:val="0"/>
              <w:rPr>
                <w:rFonts w:hint="eastAsia"/>
              </w:rPr>
            </w:pPr>
          </w:p>
        </w:tc>
        <w:tc>
          <w:tcPr>
            <w:tcW w:w="5182" w:type="dxa"/>
            <w:noWrap w:val="0"/>
            <w:vAlign w:val="top"/>
          </w:tcPr>
          <w:p>
            <w:pPr>
              <w:pStyle w:val="24"/>
              <w:bidi w:val="0"/>
              <w:rPr>
                <w:rFonts w:hint="eastAsia"/>
              </w:rPr>
            </w:pPr>
          </w:p>
        </w:tc>
      </w:tr>
    </w:tbl>
    <w:p>
      <w:pPr>
        <w:bidi w:val="0"/>
        <w:rPr>
          <w:rFonts w:hint="eastAsia"/>
        </w:rPr>
      </w:pPr>
      <w:r>
        <w:rPr>
          <w:rFonts w:hint="eastAsia"/>
        </w:rPr>
        <w:t>项目符号注意对齐正文，如下：</w:t>
      </w:r>
    </w:p>
    <w:p>
      <w:pPr>
        <w:pStyle w:val="27"/>
        <w:bidi w:val="0"/>
        <w:rPr>
          <w:rFonts w:hint="eastAsia"/>
        </w:rPr>
      </w:pPr>
      <w:r>
        <w:rPr>
          <w:rFonts w:hint="eastAsia"/>
        </w:rPr>
        <w:t>第一条</w:t>
      </w:r>
    </w:p>
    <w:p>
      <w:pPr>
        <w:pStyle w:val="27"/>
        <w:bidi w:val="0"/>
        <w:rPr>
          <w:rFonts w:hint="eastAsia"/>
        </w:rPr>
      </w:pPr>
      <w:r>
        <w:rPr>
          <w:rFonts w:hint="eastAsia"/>
        </w:rPr>
        <w:t>第二条</w:t>
      </w:r>
    </w:p>
    <w:p>
      <w:pPr>
        <w:pStyle w:val="27"/>
        <w:bidi w:val="0"/>
        <w:rPr>
          <w:rFonts w:hint="eastAsia"/>
        </w:rPr>
      </w:pPr>
      <w:r>
        <w:rPr>
          <w:rFonts w:hint="eastAsia"/>
        </w:rPr>
        <w:t>...</w:t>
      </w:r>
    </w:p>
    <w:p>
      <w:pPr>
        <w:rPr>
          <w:rFonts w:hint="eastAsia"/>
        </w:rPr>
      </w:pPr>
      <w:r>
        <w:rPr>
          <w:rFonts w:hint="eastAsia"/>
        </w:rPr>
        <w:t>代码请使用一个1x1表格包围</w:t>
      </w:r>
      <w:r>
        <w:rPr>
          <w:rFonts w:hint="eastAsia"/>
          <w:lang w:eastAsia="zh-CN"/>
        </w:rPr>
        <w:t>，样式为“代码”</w:t>
      </w:r>
      <w:r>
        <w:rPr>
          <w:rFonts w:hint="eastAsi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31"/>
              <w:widowControl w:val="0"/>
              <w:bidi w:val="0"/>
              <w:jc w:val="both"/>
              <w:rPr>
                <w:rFonts w:hint="eastAsia"/>
              </w:rPr>
            </w:pPr>
            <w:r>
              <w:rPr>
                <w:rFonts w:hint="eastAsia"/>
              </w:rPr>
              <w:t>void XcbMisc::set_strut_partial(xcb_window_t winId, Orientation orientation, uint strut, uint start, uint end)</w:t>
            </w:r>
          </w:p>
          <w:p>
            <w:pPr>
              <w:pStyle w:val="31"/>
              <w:widowControl w:val="0"/>
              <w:bidi w:val="0"/>
              <w:jc w:val="both"/>
              <w:rPr>
                <w:rFonts w:hint="eastAsia"/>
              </w:rPr>
            </w:pPr>
            <w:r>
              <w:rPr>
                <w:rFonts w:hint="eastAsia"/>
              </w:rPr>
              <w:t>{</w:t>
            </w:r>
          </w:p>
          <w:p>
            <w:pPr>
              <w:pStyle w:val="31"/>
              <w:widowControl w:val="0"/>
              <w:bidi w:val="0"/>
              <w:jc w:val="both"/>
              <w:rPr>
                <w:rFonts w:hint="eastAsia"/>
              </w:rPr>
            </w:pPr>
            <w:r>
              <w:rPr>
                <w:rFonts w:hint="eastAsia"/>
              </w:rPr>
              <w:t xml:space="preserve">    xcb_ewmh_wm_strut_partial_t strut_partial;</w:t>
            </w:r>
          </w:p>
          <w:p>
            <w:pPr>
              <w:pStyle w:val="31"/>
              <w:widowControl w:val="0"/>
              <w:bidi w:val="0"/>
              <w:jc w:val="both"/>
              <w:rPr>
                <w:rFonts w:hint="eastAsia"/>
              </w:rPr>
            </w:pPr>
            <w:r>
              <w:rPr>
                <w:rFonts w:hint="eastAsia"/>
              </w:rPr>
              <w:t xml:space="preserve">    memset(&amp;strut_partial, 0, sizeof(xcb_ewmh_wm_strut_partial_t));</w:t>
            </w:r>
          </w:p>
          <w:p>
            <w:pPr>
              <w:pStyle w:val="31"/>
              <w:widowControl w:val="0"/>
              <w:bidi w:val="0"/>
              <w:jc w:val="both"/>
              <w:rPr>
                <w:rFonts w:hint="eastAsia"/>
              </w:rPr>
            </w:pPr>
          </w:p>
          <w:p>
            <w:pPr>
              <w:pStyle w:val="31"/>
              <w:widowControl w:val="0"/>
              <w:bidi w:val="0"/>
              <w:jc w:val="both"/>
              <w:rPr>
                <w:rFonts w:hint="eastAsia"/>
              </w:rPr>
            </w:pPr>
            <w:r>
              <w:rPr>
                <w:rFonts w:hint="eastAsia"/>
              </w:rPr>
              <w:t xml:space="preserve">    switch (orientation) {</w:t>
            </w:r>
          </w:p>
          <w:p>
            <w:pPr>
              <w:pStyle w:val="31"/>
              <w:widowControl w:val="0"/>
              <w:bidi w:val="0"/>
              <w:jc w:val="both"/>
              <w:rPr>
                <w:rFonts w:hint="eastAsia"/>
              </w:rPr>
            </w:pPr>
            <w:r>
              <w:rPr>
                <w:rFonts w:hint="eastAsia"/>
              </w:rPr>
              <w:t xml:space="preserve">    case OrientationLeft:</w:t>
            </w:r>
          </w:p>
          <w:p>
            <w:pPr>
              <w:pStyle w:val="31"/>
              <w:widowControl w:val="0"/>
              <w:bidi w:val="0"/>
              <w:jc w:val="both"/>
              <w:rPr>
                <w:rFonts w:hint="eastAsia"/>
              </w:rPr>
            </w:pPr>
            <w:r>
              <w:rPr>
                <w:rFonts w:hint="eastAsia"/>
              </w:rPr>
              <w:t xml:space="preserve">        strut_partial.left = strut;</w:t>
            </w:r>
          </w:p>
          <w:p>
            <w:pPr>
              <w:pStyle w:val="31"/>
              <w:widowControl w:val="0"/>
              <w:bidi w:val="0"/>
              <w:jc w:val="both"/>
              <w:rPr>
                <w:rFonts w:hint="eastAsia"/>
              </w:rPr>
            </w:pPr>
            <w:r>
              <w:rPr>
                <w:rFonts w:hint="eastAsia"/>
              </w:rPr>
              <w:t xml:space="preserve">        strut_partial.left_start_y = start;</w:t>
            </w:r>
          </w:p>
          <w:p>
            <w:pPr>
              <w:pStyle w:val="31"/>
              <w:widowControl w:val="0"/>
              <w:bidi w:val="0"/>
              <w:jc w:val="both"/>
              <w:rPr>
                <w:rFonts w:hint="eastAsia"/>
              </w:rPr>
            </w:pPr>
            <w:r>
              <w:rPr>
                <w:rFonts w:hint="eastAsia"/>
              </w:rPr>
              <w:t xml:space="preserve">        strut_partial.left_end_y = end;</w:t>
            </w:r>
          </w:p>
          <w:p>
            <w:pPr>
              <w:pStyle w:val="31"/>
              <w:widowControl w:val="0"/>
              <w:bidi w:val="0"/>
              <w:jc w:val="both"/>
              <w:rPr>
                <w:rFonts w:hint="eastAsia"/>
              </w:rPr>
            </w:pPr>
            <w:r>
              <w:rPr>
                <w:rFonts w:hint="eastAsia"/>
              </w:rPr>
              <w:t xml:space="preserve">        break;</w:t>
            </w:r>
          </w:p>
          <w:p>
            <w:pPr>
              <w:pStyle w:val="31"/>
              <w:widowControl w:val="0"/>
              <w:bidi w:val="0"/>
              <w:jc w:val="both"/>
              <w:rPr>
                <w:rFonts w:hint="eastAsia"/>
              </w:rPr>
            </w:pPr>
            <w:r>
              <w:rPr>
                <w:rFonts w:hint="eastAsia"/>
              </w:rPr>
              <w:t xml:space="preserve">    case OrientationRight:</w:t>
            </w:r>
          </w:p>
          <w:p>
            <w:pPr>
              <w:pStyle w:val="31"/>
              <w:widowControl w:val="0"/>
              <w:bidi w:val="0"/>
              <w:jc w:val="both"/>
              <w:rPr>
                <w:rFonts w:hint="eastAsia"/>
              </w:rPr>
            </w:pPr>
            <w:r>
              <w:rPr>
                <w:rFonts w:hint="eastAsia"/>
              </w:rPr>
              <w:t xml:space="preserve">        strut_partial.right = strut;</w:t>
            </w:r>
          </w:p>
          <w:p>
            <w:pPr>
              <w:pStyle w:val="31"/>
              <w:widowControl w:val="0"/>
              <w:bidi w:val="0"/>
              <w:jc w:val="both"/>
              <w:rPr>
                <w:rFonts w:hint="eastAsia"/>
              </w:rPr>
            </w:pPr>
            <w:r>
              <w:rPr>
                <w:rFonts w:hint="eastAsia"/>
              </w:rPr>
              <w:t xml:space="preserve">        strut_partial.right_start_y = start;</w:t>
            </w:r>
          </w:p>
          <w:p>
            <w:pPr>
              <w:pStyle w:val="31"/>
              <w:widowControl w:val="0"/>
              <w:bidi w:val="0"/>
              <w:jc w:val="both"/>
              <w:rPr>
                <w:rFonts w:hint="eastAsia"/>
              </w:rPr>
            </w:pPr>
            <w:r>
              <w:rPr>
                <w:rFonts w:hint="eastAsia"/>
              </w:rPr>
              <w:t xml:space="preserve">        strut_partial.right_end_y = end;</w:t>
            </w:r>
          </w:p>
          <w:p>
            <w:pPr>
              <w:pStyle w:val="31"/>
              <w:widowControl w:val="0"/>
              <w:bidi w:val="0"/>
              <w:jc w:val="both"/>
              <w:rPr>
                <w:rFonts w:hint="eastAsia"/>
              </w:rPr>
            </w:pPr>
            <w:r>
              <w:rPr>
                <w:rFonts w:hint="eastAsia"/>
              </w:rPr>
              <w:t xml:space="preserve">        break;</w:t>
            </w:r>
          </w:p>
          <w:p>
            <w:pPr>
              <w:pStyle w:val="31"/>
              <w:widowControl w:val="0"/>
              <w:bidi w:val="0"/>
              <w:jc w:val="both"/>
              <w:rPr>
                <w:rFonts w:hint="eastAsia"/>
              </w:rPr>
            </w:pPr>
            <w:r>
              <w:rPr>
                <w:rFonts w:hint="eastAsia"/>
              </w:rPr>
              <w:t xml:space="preserve">    case OrientationTop:</w:t>
            </w:r>
          </w:p>
          <w:p>
            <w:pPr>
              <w:pStyle w:val="31"/>
              <w:widowControl w:val="0"/>
              <w:bidi w:val="0"/>
              <w:jc w:val="both"/>
              <w:rPr>
                <w:rFonts w:hint="eastAsia"/>
              </w:rPr>
            </w:pPr>
            <w:r>
              <w:rPr>
                <w:rFonts w:hint="eastAsia"/>
              </w:rPr>
              <w:t xml:space="preserve">        strut_partial.top = strut;</w:t>
            </w:r>
          </w:p>
          <w:p>
            <w:pPr>
              <w:pStyle w:val="31"/>
              <w:widowControl w:val="0"/>
              <w:bidi w:val="0"/>
              <w:jc w:val="both"/>
              <w:rPr>
                <w:rFonts w:hint="eastAsia"/>
              </w:rPr>
            </w:pPr>
            <w:r>
              <w:rPr>
                <w:rFonts w:hint="eastAsia"/>
              </w:rPr>
              <w:t xml:space="preserve">        strut_partial.top_start_x = start;</w:t>
            </w:r>
          </w:p>
          <w:p>
            <w:pPr>
              <w:pStyle w:val="31"/>
              <w:widowControl w:val="0"/>
              <w:bidi w:val="0"/>
              <w:jc w:val="both"/>
              <w:rPr>
                <w:rFonts w:hint="eastAsia"/>
              </w:rPr>
            </w:pPr>
            <w:r>
              <w:rPr>
                <w:rFonts w:hint="eastAsia"/>
              </w:rPr>
              <w:t xml:space="preserve">        strut_partial.top_end_x = end;</w:t>
            </w:r>
          </w:p>
          <w:p>
            <w:pPr>
              <w:pStyle w:val="31"/>
              <w:widowControl w:val="0"/>
              <w:bidi w:val="0"/>
              <w:jc w:val="both"/>
              <w:rPr>
                <w:rFonts w:hint="eastAsia"/>
              </w:rPr>
            </w:pPr>
            <w:r>
              <w:rPr>
                <w:rFonts w:hint="eastAsia"/>
              </w:rPr>
              <w:t xml:space="preserve">        break;</w:t>
            </w:r>
          </w:p>
          <w:p>
            <w:pPr>
              <w:pStyle w:val="31"/>
              <w:widowControl w:val="0"/>
              <w:bidi w:val="0"/>
              <w:jc w:val="both"/>
              <w:rPr>
                <w:rFonts w:hint="eastAsia"/>
              </w:rPr>
            </w:pPr>
            <w:r>
              <w:rPr>
                <w:rFonts w:hint="eastAsia"/>
              </w:rPr>
              <w:t xml:space="preserve">    case OrientationBottom:</w:t>
            </w:r>
          </w:p>
          <w:p>
            <w:pPr>
              <w:pStyle w:val="31"/>
              <w:widowControl w:val="0"/>
              <w:bidi w:val="0"/>
              <w:jc w:val="both"/>
              <w:rPr>
                <w:rFonts w:hint="eastAsia"/>
              </w:rPr>
            </w:pPr>
            <w:r>
              <w:rPr>
                <w:rFonts w:hint="eastAsia"/>
              </w:rPr>
              <w:t xml:space="preserve">        strut_partial.bottom = strut;</w:t>
            </w:r>
          </w:p>
          <w:p>
            <w:pPr>
              <w:pStyle w:val="31"/>
              <w:widowControl w:val="0"/>
              <w:bidi w:val="0"/>
              <w:jc w:val="both"/>
              <w:rPr>
                <w:rFonts w:hint="eastAsia"/>
              </w:rPr>
            </w:pPr>
            <w:r>
              <w:rPr>
                <w:rFonts w:hint="eastAsia"/>
              </w:rPr>
              <w:t xml:space="preserve">        strut_partial.bottom_start_x = start;</w:t>
            </w:r>
          </w:p>
          <w:p>
            <w:pPr>
              <w:pStyle w:val="31"/>
              <w:widowControl w:val="0"/>
              <w:bidi w:val="0"/>
              <w:jc w:val="both"/>
              <w:rPr>
                <w:rFonts w:hint="eastAsia"/>
              </w:rPr>
            </w:pPr>
            <w:r>
              <w:rPr>
                <w:rFonts w:hint="eastAsia"/>
              </w:rPr>
              <w:t xml:space="preserve">        strut_partial.bottom_end_x = end;</w:t>
            </w:r>
          </w:p>
          <w:p>
            <w:pPr>
              <w:pStyle w:val="31"/>
              <w:widowControl w:val="0"/>
              <w:bidi w:val="0"/>
              <w:jc w:val="both"/>
              <w:rPr>
                <w:rFonts w:hint="eastAsia"/>
              </w:rPr>
            </w:pPr>
            <w:r>
              <w:rPr>
                <w:rFonts w:hint="eastAsia"/>
              </w:rPr>
              <w:t xml:space="preserve">        break;</w:t>
            </w:r>
          </w:p>
          <w:p>
            <w:pPr>
              <w:pStyle w:val="31"/>
              <w:widowControl w:val="0"/>
              <w:bidi w:val="0"/>
              <w:jc w:val="both"/>
              <w:rPr>
                <w:rFonts w:hint="eastAsia"/>
              </w:rPr>
            </w:pPr>
            <w:r>
              <w:rPr>
                <w:rFonts w:hint="eastAsia"/>
              </w:rPr>
              <w:t xml:space="preserve">    default:</w:t>
            </w:r>
          </w:p>
          <w:p>
            <w:pPr>
              <w:pStyle w:val="31"/>
              <w:widowControl w:val="0"/>
              <w:bidi w:val="0"/>
              <w:jc w:val="both"/>
              <w:rPr>
                <w:rFonts w:hint="eastAsia"/>
              </w:rPr>
            </w:pPr>
            <w:r>
              <w:rPr>
                <w:rFonts w:hint="eastAsia"/>
              </w:rPr>
              <w:t xml:space="preserve">        break;</w:t>
            </w:r>
          </w:p>
          <w:p>
            <w:pPr>
              <w:pStyle w:val="31"/>
              <w:widowControl w:val="0"/>
              <w:bidi w:val="0"/>
              <w:jc w:val="both"/>
              <w:rPr>
                <w:rFonts w:hint="eastAsia"/>
              </w:rPr>
            </w:pPr>
            <w:r>
              <w:rPr>
                <w:rFonts w:hint="eastAsia"/>
              </w:rPr>
              <w:t>}</w:t>
            </w:r>
          </w:p>
        </w:tc>
      </w:tr>
    </w:tbl>
    <w:p>
      <w:pPr>
        <w:pStyle w:val="3"/>
        <w:bidi w:val="0"/>
        <w:ind w:left="567" w:leftChars="0" w:hanging="567" w:firstLineChars="0"/>
        <w:rPr>
          <w:rFonts w:hint="default"/>
          <w:lang w:val="en" w:eastAsia="zh-CN"/>
        </w:rPr>
      </w:pPr>
      <w:bookmarkStart w:id="32" w:name="_Toc1913578403"/>
      <w:bookmarkStart w:id="33" w:name="_Toc96755825"/>
      <w:bookmarkStart w:id="34" w:name="_Toc1935980337_WPSOffice_Level1"/>
      <w:r>
        <w:rPr>
          <w:rFonts w:hint="eastAsia"/>
          <w:lang w:val="en" w:eastAsia="zh-CN"/>
        </w:rPr>
        <w:t>图表使用说明</w:t>
      </w:r>
      <w:r>
        <w:rPr>
          <w:rFonts w:hint="eastAsia"/>
          <w:lang w:eastAsia="zh-CN"/>
        </w:rPr>
        <w:t>（正文删除本节）</w:t>
      </w:r>
      <w:bookmarkEnd w:id="32"/>
      <w:bookmarkEnd w:id="33"/>
      <w:bookmarkEnd w:id="34"/>
    </w:p>
    <w:p>
      <w:pPr>
        <w:rPr>
          <w:rFonts w:hint="eastAsia"/>
          <w:lang w:val="en-US" w:eastAsia="zh-CN"/>
        </w:rPr>
      </w:pPr>
      <w:r>
        <w:rPr>
          <w:rFonts w:hint="eastAsia"/>
          <w:lang w:val="en" w:eastAsia="zh-CN"/>
        </w:rPr>
        <w:t>推荐使用</w:t>
      </w:r>
      <w:r>
        <w:rPr>
          <w:rFonts w:hint="eastAsia"/>
          <w:lang w:val="en-US" w:eastAsia="zh-CN"/>
        </w:rPr>
        <w:t>PlantUML绘制一般的UML图形。</w:t>
      </w:r>
    </w:p>
    <w:p>
      <w:pPr>
        <w:rPr>
          <w:rFonts w:hint="default"/>
          <w:lang w:val="en" w:eastAsia="zh-CN"/>
        </w:rPr>
      </w:pPr>
      <w:r>
        <w:rPr>
          <w:rFonts w:hint="eastAsia"/>
          <w:lang w:val="en-US" w:eastAsia="zh-CN"/>
        </w:rPr>
        <w:t>使用Processon/draw</w:t>
      </w:r>
      <w:r>
        <w:rPr>
          <w:rFonts w:hint="default"/>
          <w:lang w:val="en" w:eastAsia="zh-CN"/>
        </w:rPr>
        <w:t>.io</w:t>
      </w:r>
      <w:r>
        <w:rPr>
          <w:rFonts w:hint="eastAsia"/>
          <w:lang w:val="en" w:eastAsia="zh-CN"/>
        </w:rPr>
        <w:t>绘制其他需要的图形。</w:t>
      </w:r>
    </w:p>
    <w:p>
      <w:pPr>
        <w:bidi w:val="0"/>
        <w:rPr>
          <w:rStyle w:val="28"/>
          <w:rFonts w:hint="eastAsia"/>
          <w:lang w:eastAsia="zh-CN"/>
        </w:rPr>
      </w:pPr>
      <w:r>
        <w:rPr>
          <w:rStyle w:val="28"/>
          <w:rFonts w:hint="default"/>
          <w:lang w:val="en" w:eastAsia="zh-CN"/>
        </w:rPr>
        <w:t>UML的包图，如</w:t>
      </w:r>
      <w:r>
        <w:rPr>
          <w:rStyle w:val="28"/>
          <w:rFonts w:hint="default"/>
          <w:lang w:val="en" w:eastAsia="zh-CN"/>
        </w:rPr>
        <w:fldChar w:fldCharType="begin"/>
      </w:r>
      <w:r>
        <w:rPr>
          <w:rStyle w:val="28"/>
          <w:rFonts w:hint="default"/>
          <w:lang w:val="en" w:eastAsia="zh-CN"/>
        </w:rPr>
        <w:instrText xml:space="preserve"> REF _Ref1028769512 \h </w:instrText>
      </w:r>
      <w:r>
        <w:rPr>
          <w:rStyle w:val="28"/>
          <w:rFonts w:hint="default"/>
          <w:lang w:val="en" w:eastAsia="zh-CN"/>
        </w:rPr>
        <w:fldChar w:fldCharType="separate"/>
      </w:r>
      <w:r>
        <w:t xml:space="preserve">图 </w:t>
      </w:r>
      <w:r>
        <w:fldChar w:fldCharType="begin"/>
      </w:r>
      <w:r>
        <w:instrText xml:space="preserve"> STYLEREF 1 \s </w:instrText>
      </w:r>
      <w:r>
        <w:fldChar w:fldCharType="separate"/>
      </w:r>
      <w:r>
        <w:t>1</w:t>
      </w:r>
      <w:r>
        <w:fldChar w:fldCharType="end"/>
      </w:r>
      <w:r>
        <w:rPr>
          <w:rFonts w:hint="default"/>
        </w:rPr>
        <w:t>.</w:t>
      </w:r>
      <w:r>
        <w:t>3</w:t>
      </w:r>
      <w:r>
        <w:rPr>
          <w:rStyle w:val="28"/>
          <w:rFonts w:hint="default"/>
          <w:lang w:val="en" w:eastAsia="zh-CN"/>
        </w:rPr>
        <w:fldChar w:fldCharType="end"/>
      </w:r>
      <w:r>
        <w:rPr>
          <w:rStyle w:val="28"/>
          <w:rFonts w:hint="default"/>
          <w:lang w:val="en" w:eastAsia="zh-CN"/>
        </w:rPr>
        <w:t>所示</w:t>
      </w:r>
    </w:p>
    <w:p>
      <w:pPr>
        <w:numPr>
          <w:ilvl w:val="0"/>
          <w:numId w:val="0"/>
        </w:numPr>
        <w:ind w:firstLine="420" w:firstLineChars="200"/>
        <w:rPr>
          <w:rStyle w:val="28"/>
          <w:rFonts w:hint="default"/>
          <w:lang w:val="en-US" w:eastAsia="zh-CN"/>
        </w:rPr>
      </w:pPr>
    </w:p>
    <w:p>
      <w:pPr>
        <w:pStyle w:val="26"/>
        <w:bidi w:val="0"/>
        <w:rPr>
          <w:rFonts w:hint="default"/>
          <w:lang w:val="en" w:eastAsia="zh-CN"/>
        </w:rPr>
      </w:pPr>
      <w:r>
        <w:rPr>
          <w:rFonts w:hint="default"/>
          <w:lang w:val="en" w:eastAsia="zh-CN"/>
        </w:rPr>
        <w:drawing>
          <wp:inline distT="0" distB="0" distL="114300" distR="114300">
            <wp:extent cx="4319905" cy="2013585"/>
            <wp:effectExtent l="0" t="0" r="5715" b="635"/>
            <wp:docPr id="10" name="图片 10" descr="ie-plu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ie-plus"/>
                    <pic:cNvPicPr>
                      <a:picLocks noChangeAspect="true"/>
                    </pic:cNvPicPr>
                  </pic:nvPicPr>
                  <pic:blipFill>
                    <a:blip r:embed="rId15"/>
                    <a:stretch>
                      <a:fillRect/>
                    </a:stretch>
                  </pic:blipFill>
                  <pic:spPr>
                    <a:xfrm>
                      <a:off x="0" y="0"/>
                      <a:ext cx="4319905" cy="2013585"/>
                    </a:xfrm>
                    <a:prstGeom prst="rect">
                      <a:avLst/>
                    </a:prstGeom>
                  </pic:spPr>
                </pic:pic>
              </a:graphicData>
            </a:graphic>
          </wp:inline>
        </w:drawing>
      </w:r>
    </w:p>
    <w:p>
      <w:pPr>
        <w:pStyle w:val="7"/>
        <w:bidi w:val="0"/>
        <w:rPr>
          <w:rFonts w:hint="default"/>
          <w:lang w:val="en" w:eastAsia="zh-CN"/>
        </w:rPr>
      </w:pPr>
      <w:bookmarkStart w:id="35" w:name="_Ref1028769512"/>
      <w:r>
        <w:t xml:space="preserve">图 </w:t>
      </w:r>
      <w:r>
        <w:fldChar w:fldCharType="begin"/>
      </w:r>
      <w:r>
        <w:instrText xml:space="preserve"> STYLEREF 1 \s </w:instrText>
      </w:r>
      <w:r>
        <w:fldChar w:fldCharType="separate"/>
      </w:r>
      <w:r>
        <w:t>0</w:t>
      </w:r>
      <w:r>
        <w:fldChar w:fldCharType="end"/>
      </w:r>
      <w:r>
        <w:rPr>
          <w:rFonts w:hint="default"/>
          <w:lang w:val="en"/>
        </w:rPr>
        <w:t>.</w:t>
      </w:r>
      <w:r>
        <w:fldChar w:fldCharType="begin"/>
      </w:r>
      <w:r>
        <w:instrText xml:space="preserve"> SEQ 图 \* ARABIC \s 1 </w:instrText>
      </w:r>
      <w:r>
        <w:fldChar w:fldCharType="separate"/>
      </w:r>
      <w:r>
        <w:t>3</w:t>
      </w:r>
      <w:r>
        <w:fldChar w:fldCharType="end"/>
      </w:r>
      <w:bookmarkEnd w:id="35"/>
      <w:r>
        <w:rPr>
          <w:rFonts w:hint="eastAsia"/>
          <w:lang w:eastAsia="zh-CN"/>
        </w:rPr>
        <w:t xml:space="preserve"> UML包图</w:t>
      </w:r>
    </w:p>
    <w:p>
      <w:pPr>
        <w:bidi w:val="0"/>
        <w:rPr>
          <w:rStyle w:val="28"/>
          <w:rFonts w:hint="default"/>
          <w:lang w:val="en" w:eastAsia="zh-CN"/>
        </w:rPr>
      </w:pPr>
      <w:r>
        <w:rPr>
          <w:rStyle w:val="28"/>
          <w:rFonts w:hint="default"/>
          <w:lang w:val="en" w:eastAsia="zh-CN"/>
        </w:rPr>
        <w:t>分层图，也就是类似多层架构设计的图，如图2.4所示</w:t>
      </w:r>
      <w:r>
        <w:rPr>
          <w:rStyle w:val="28"/>
          <w:rFonts w:hint="eastAsia"/>
          <w:lang w:val="en" w:eastAsia="zh-CN"/>
        </w:rPr>
        <w:t>。</w:t>
      </w:r>
    </w:p>
    <w:p>
      <w:pPr>
        <w:bidi w:val="0"/>
        <w:rPr>
          <w:rFonts w:hint="eastAsia"/>
          <w:lang w:eastAsia="zh-CN"/>
        </w:rPr>
      </w:pPr>
      <w:r>
        <w:rPr>
          <w:rStyle w:val="28"/>
          <w:rFonts w:hint="default"/>
          <w:lang w:val="en" w:eastAsia="zh-CN"/>
        </w:rPr>
        <w:t>不管</w:t>
      </w:r>
      <w:r>
        <w:rPr>
          <w:rStyle w:val="28"/>
          <w:rFonts w:hint="eastAsia"/>
          <w:lang w:val="en" w:eastAsia="zh-CN"/>
        </w:rPr>
        <w:t>使用</w:t>
      </w:r>
      <w:r>
        <w:rPr>
          <w:rStyle w:val="28"/>
          <w:rFonts w:hint="default"/>
          <w:lang w:val="en" w:eastAsia="zh-CN"/>
        </w:rPr>
        <w:t>哪种图，最终都一定要包含软件模块，而且除了图以外，需要配上文字说明图</w:t>
      </w:r>
      <w:r>
        <w:rPr>
          <w:rFonts w:hint="default"/>
          <w:lang w:val="en" w:eastAsia="zh-CN"/>
        </w:rPr>
        <w:t>中每个模块的作用，以及模块之间主要的关系，例如软件模块之间的依赖、继承、组合，或者节点之间的请求、响应、命令控制、数据传输等，模块之间的接口设计需要写清楚，不能太简略。</w:t>
      </w:r>
    </w:p>
    <w:p>
      <w:pPr>
        <w:pStyle w:val="26"/>
        <w:bidi w:val="0"/>
      </w:pPr>
      <w:r>
        <w:drawing>
          <wp:inline distT="0" distB="0" distL="114300" distR="114300">
            <wp:extent cx="5263515" cy="2852420"/>
            <wp:effectExtent l="0" t="0" r="0" b="0"/>
            <wp:docPr id="12" name="图片 1" descr="inter_node_system_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 descr="inter_node_system_arch"/>
                    <pic:cNvPicPr>
                      <a:picLocks noChangeAspect="true"/>
                    </pic:cNvPicPr>
                  </pic:nvPicPr>
                  <pic:blipFill>
                    <a:blip r:embed="rId16"/>
                    <a:stretch>
                      <a:fillRect/>
                    </a:stretch>
                  </pic:blipFill>
                  <pic:spPr>
                    <a:xfrm>
                      <a:off x="0" y="0"/>
                      <a:ext cx="5263515" cy="2852420"/>
                    </a:xfrm>
                    <a:prstGeom prst="rect">
                      <a:avLst/>
                    </a:prstGeom>
                    <a:noFill/>
                    <a:ln>
                      <a:noFill/>
                    </a:ln>
                  </pic:spPr>
                </pic:pic>
              </a:graphicData>
            </a:graphic>
          </wp:inline>
        </w:drawing>
      </w:r>
    </w:p>
    <w:p>
      <w:pPr>
        <w:pStyle w:val="7"/>
        <w:bidi w:val="0"/>
        <w:rPr>
          <w:rFonts w:hint="eastAsia"/>
          <w:lang w:eastAsia="zh-CN"/>
        </w:rPr>
      </w:pPr>
      <w:r>
        <w:t xml:space="preserve">图 </w:t>
      </w:r>
      <w:r>
        <w:fldChar w:fldCharType="begin"/>
      </w:r>
      <w:r>
        <w:instrText xml:space="preserve"> STYLEREF 1 \s </w:instrText>
      </w:r>
      <w:r>
        <w:fldChar w:fldCharType="separate"/>
      </w:r>
      <w:r>
        <w:t>0</w:t>
      </w:r>
      <w:r>
        <w:fldChar w:fldCharType="end"/>
      </w:r>
      <w:r>
        <w:rPr>
          <w:rFonts w:hint="default"/>
          <w:lang w:val="en"/>
        </w:rPr>
        <w:t>.</w:t>
      </w:r>
      <w:r>
        <w:fldChar w:fldCharType="begin"/>
      </w:r>
      <w:r>
        <w:instrText xml:space="preserve"> SEQ 图 \* ARABIC \s 1 </w:instrText>
      </w:r>
      <w:r>
        <w:fldChar w:fldCharType="separate"/>
      </w:r>
      <w:r>
        <w:t>4</w:t>
      </w:r>
      <w:r>
        <w:fldChar w:fldCharType="end"/>
      </w:r>
      <w:r>
        <w:rPr>
          <w:rFonts w:hint="eastAsia"/>
          <w:lang w:eastAsia="zh-CN"/>
        </w:rPr>
        <w:t xml:space="preserve"> 整体系统结构（没有软件模块）</w:t>
      </w:r>
    </w:p>
    <w:p>
      <w:pPr>
        <w:pStyle w:val="26"/>
        <w:bidi w:val="0"/>
      </w:pPr>
      <w:r>
        <w:drawing>
          <wp:inline distT="0" distB="0" distL="114300" distR="114300">
            <wp:extent cx="4319905" cy="3319145"/>
            <wp:effectExtent l="0" t="0" r="0" b="0"/>
            <wp:docPr id="13" name="图片 2" descr="inner_node_system_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2" descr="inner_node_system_arch"/>
                    <pic:cNvPicPr>
                      <a:picLocks noChangeAspect="true"/>
                    </pic:cNvPicPr>
                  </pic:nvPicPr>
                  <pic:blipFill>
                    <a:blip r:embed="rId17"/>
                    <a:stretch>
                      <a:fillRect/>
                    </a:stretch>
                  </pic:blipFill>
                  <pic:spPr>
                    <a:xfrm>
                      <a:off x="0" y="0"/>
                      <a:ext cx="4319905" cy="3319145"/>
                    </a:xfrm>
                    <a:prstGeom prst="rect">
                      <a:avLst/>
                    </a:prstGeom>
                    <a:noFill/>
                    <a:ln>
                      <a:noFill/>
                    </a:ln>
                  </pic:spPr>
                </pic:pic>
              </a:graphicData>
            </a:graphic>
          </wp:inline>
        </w:drawing>
      </w:r>
    </w:p>
    <w:p>
      <w:pPr>
        <w:pStyle w:val="7"/>
        <w:bidi w:val="0"/>
        <w:rPr>
          <w:rFonts w:hint="eastAsia"/>
          <w:lang w:eastAsia="zh-CN"/>
        </w:rPr>
      </w:pPr>
      <w:r>
        <w:t xml:space="preserve">图 </w:t>
      </w:r>
      <w:r>
        <w:fldChar w:fldCharType="begin"/>
      </w:r>
      <w:r>
        <w:instrText xml:space="preserve"> STYLEREF 1 \s </w:instrText>
      </w:r>
      <w:r>
        <w:fldChar w:fldCharType="separate"/>
      </w:r>
      <w:r>
        <w:t>0</w:t>
      </w:r>
      <w:r>
        <w:fldChar w:fldCharType="end"/>
      </w:r>
      <w:r>
        <w:rPr>
          <w:rFonts w:hint="default"/>
          <w:lang w:val="en"/>
        </w:rPr>
        <w:t>.</w:t>
      </w:r>
      <w:r>
        <w:fldChar w:fldCharType="begin"/>
      </w:r>
      <w:r>
        <w:instrText xml:space="preserve"> SEQ 图 \* ARABIC \s 1 </w:instrText>
      </w:r>
      <w:r>
        <w:fldChar w:fldCharType="separate"/>
      </w:r>
      <w:r>
        <w:t>5</w:t>
      </w:r>
      <w:r>
        <w:fldChar w:fldCharType="end"/>
      </w:r>
      <w:r>
        <w:rPr>
          <w:rFonts w:hint="eastAsia"/>
          <w:lang w:eastAsia="zh-CN"/>
        </w:rPr>
        <w:t xml:space="preserve"> 整体系统结构（有软件模块）</w:t>
      </w:r>
    </w:p>
    <w:p>
      <w:pPr>
        <w:pStyle w:val="26"/>
        <w:bidi w:val="0"/>
      </w:pPr>
      <w:r>
        <w:drawing>
          <wp:inline distT="0" distB="0" distL="114300" distR="114300">
            <wp:extent cx="5266055" cy="3675380"/>
            <wp:effectExtent l="0" t="0" r="0" b="0"/>
            <wp:docPr id="14" name="图片 3" descr="layed_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3" descr="layed_arch"/>
                    <pic:cNvPicPr>
                      <a:picLocks noChangeAspect="true"/>
                    </pic:cNvPicPr>
                  </pic:nvPicPr>
                  <pic:blipFill>
                    <a:blip r:embed="rId18"/>
                    <a:stretch>
                      <a:fillRect/>
                    </a:stretch>
                  </pic:blipFill>
                  <pic:spPr>
                    <a:xfrm>
                      <a:off x="0" y="0"/>
                      <a:ext cx="5266055" cy="3675380"/>
                    </a:xfrm>
                    <a:prstGeom prst="rect">
                      <a:avLst/>
                    </a:prstGeom>
                    <a:noFill/>
                    <a:ln>
                      <a:noFill/>
                    </a:ln>
                  </pic:spPr>
                </pic:pic>
              </a:graphicData>
            </a:graphic>
          </wp:inline>
        </w:drawing>
      </w:r>
    </w:p>
    <w:p>
      <w:pPr>
        <w:pStyle w:val="7"/>
        <w:bidi w:val="0"/>
        <w:rPr>
          <w:rFonts w:hint="eastAsia"/>
          <w:lang w:eastAsia="zh-CN"/>
        </w:rPr>
      </w:pPr>
      <w:r>
        <w:t xml:space="preserve">图 </w:t>
      </w:r>
      <w:r>
        <w:fldChar w:fldCharType="begin"/>
      </w:r>
      <w:r>
        <w:instrText xml:space="preserve"> STYLEREF 1 \s </w:instrText>
      </w:r>
      <w:r>
        <w:fldChar w:fldCharType="separate"/>
      </w:r>
      <w:r>
        <w:t>0</w:t>
      </w:r>
      <w:r>
        <w:fldChar w:fldCharType="end"/>
      </w:r>
      <w:r>
        <w:rPr>
          <w:rFonts w:hint="default"/>
          <w:lang w:val="en"/>
        </w:rPr>
        <w:t>.</w:t>
      </w:r>
      <w:r>
        <w:fldChar w:fldCharType="begin"/>
      </w:r>
      <w:r>
        <w:instrText xml:space="preserve"> SEQ 图 \* ARABIC \s 1 </w:instrText>
      </w:r>
      <w:r>
        <w:fldChar w:fldCharType="separate"/>
      </w:r>
      <w:r>
        <w:t>6</w:t>
      </w:r>
      <w:r>
        <w:fldChar w:fldCharType="end"/>
      </w:r>
      <w:r>
        <w:rPr>
          <w:rFonts w:hint="eastAsia"/>
          <w:lang w:eastAsia="zh-CN"/>
        </w:rPr>
        <w:t xml:space="preserve"> 多层结构</w:t>
      </w:r>
    </w:p>
    <w:p>
      <w:pPr>
        <w:bidi w:val="0"/>
        <w:rPr>
          <w:rStyle w:val="28"/>
          <w:rFonts w:hint="eastAsia"/>
          <w:lang w:val="en-US" w:eastAsia="zh-CN"/>
        </w:rPr>
      </w:pPr>
      <w:r>
        <w:rPr>
          <w:rStyle w:val="28"/>
          <w:rFonts w:hint="eastAsia"/>
          <w:lang w:val="en-US" w:eastAsia="zh-CN"/>
        </w:rPr>
        <w:t>建议使用UML的序列图（如图2.5）、协作图（如图2.6）、活动图（如图2.7）、状态图（如图2.8）等来绘制，推荐使用序列图绘制，状态图主要针对一个模块或者子模块内部的流程或者逻辑设计，其它的是多个模块之间的配合以完成功能的流程设计。</w:t>
      </w:r>
    </w:p>
    <w:p>
      <w:pPr>
        <w:rPr>
          <w:rStyle w:val="28"/>
          <w:rFonts w:hint="eastAsia"/>
          <w:lang w:val="en-US" w:eastAsia="zh-CN"/>
        </w:rPr>
      </w:pPr>
      <w:r>
        <w:rPr>
          <w:rStyle w:val="28"/>
          <w:rFonts w:hint="eastAsia"/>
          <w:lang w:val="en-US" w:eastAsia="zh-CN"/>
        </w:rPr>
        <w:t>除了图以外，要在每个图下面说明。</w:t>
      </w:r>
    </w:p>
    <w:p>
      <w:pPr>
        <w:pStyle w:val="26"/>
        <w:bidi w:val="0"/>
        <w:rPr>
          <w:rFonts w:hint="eastAsia" w:eastAsia="宋体"/>
          <w:lang w:eastAsia="zh-CN"/>
        </w:rPr>
      </w:pPr>
      <w:r>
        <w:rPr>
          <w:rFonts w:hint="eastAsia" w:eastAsia="宋体"/>
          <w:lang w:eastAsia="zh-CN"/>
        </w:rPr>
        <w:drawing>
          <wp:inline distT="0" distB="0" distL="114300" distR="114300">
            <wp:extent cx="4319905" cy="3632835"/>
            <wp:effectExtent l="0" t="0" r="5715" b="7620"/>
            <wp:docPr id="17" name="图片 17" descr="用户登录"/>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descr="用户登录"/>
                    <pic:cNvPicPr>
                      <a:picLocks noChangeAspect="true"/>
                    </pic:cNvPicPr>
                  </pic:nvPicPr>
                  <pic:blipFill>
                    <a:blip r:embed="rId19"/>
                    <a:stretch>
                      <a:fillRect/>
                    </a:stretch>
                  </pic:blipFill>
                  <pic:spPr>
                    <a:xfrm>
                      <a:off x="0" y="0"/>
                      <a:ext cx="4319905" cy="3632835"/>
                    </a:xfrm>
                    <a:prstGeom prst="rect">
                      <a:avLst/>
                    </a:prstGeom>
                  </pic:spPr>
                </pic:pic>
              </a:graphicData>
            </a:graphic>
          </wp:inline>
        </w:drawing>
      </w:r>
    </w:p>
    <w:p>
      <w:pPr>
        <w:pStyle w:val="7"/>
        <w:bidi w:val="0"/>
        <w:rPr>
          <w:rFonts w:hint="eastAsia"/>
          <w:lang w:eastAsia="zh-CN"/>
        </w:rPr>
      </w:pPr>
      <w:r>
        <w:t xml:space="preserve">图 </w:t>
      </w:r>
      <w:r>
        <w:fldChar w:fldCharType="begin"/>
      </w:r>
      <w:r>
        <w:instrText xml:space="preserve"> STYLEREF 1 \s </w:instrText>
      </w:r>
      <w:r>
        <w:fldChar w:fldCharType="separate"/>
      </w:r>
      <w:r>
        <w:t>0</w:t>
      </w:r>
      <w:r>
        <w:fldChar w:fldCharType="end"/>
      </w:r>
      <w:r>
        <w:rPr>
          <w:rFonts w:hint="default"/>
          <w:lang w:val="en"/>
        </w:rPr>
        <w:t>.</w:t>
      </w:r>
      <w:r>
        <w:fldChar w:fldCharType="begin"/>
      </w:r>
      <w:r>
        <w:instrText xml:space="preserve"> SEQ 图 \* ARABIC \s 1 </w:instrText>
      </w:r>
      <w:r>
        <w:fldChar w:fldCharType="separate"/>
      </w:r>
      <w:r>
        <w:t>7</w:t>
      </w:r>
      <w:r>
        <w:fldChar w:fldCharType="end"/>
      </w:r>
      <w:r>
        <w:rPr>
          <w:rFonts w:hint="eastAsia"/>
          <w:lang w:eastAsia="zh-CN"/>
        </w:rPr>
        <w:t xml:space="preserve"> 序列图（又称时序图）</w:t>
      </w:r>
    </w:p>
    <w:p>
      <w:pPr>
        <w:pStyle w:val="26"/>
        <w:bidi w:val="0"/>
      </w:pPr>
      <w:r>
        <w:fldChar w:fldCharType="begin"/>
      </w:r>
      <w:r>
        <w:instrText xml:space="preserve"> INCLUDEPICTURE "http://agilemodeling.com/images/style/collaborationDiagramShipping.gif" \* MERGEFORMATINET </w:instrText>
      </w:r>
      <w:r>
        <w:fldChar w:fldCharType="separate"/>
      </w:r>
      <w:r>
        <w:drawing>
          <wp:inline distT="0" distB="0" distL="114300" distR="114300">
            <wp:extent cx="5154295" cy="2007870"/>
            <wp:effectExtent l="0" t="0" r="5080" b="6350"/>
            <wp:docPr id="19" name="图片 6" descr="âuml collaboration diagramâçå¾çæç´¢ç»æ"/>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6" descr="âuml collaboration diagramâçå¾çæç´¢ç»æ"/>
                    <pic:cNvPicPr>
                      <a:picLocks noChangeAspect="true"/>
                    </pic:cNvPicPr>
                  </pic:nvPicPr>
                  <pic:blipFill>
                    <a:blip r:embed="rId20"/>
                    <a:stretch>
                      <a:fillRect/>
                    </a:stretch>
                  </pic:blipFill>
                  <pic:spPr>
                    <a:xfrm>
                      <a:off x="0" y="0"/>
                      <a:ext cx="5154295" cy="2007870"/>
                    </a:xfrm>
                    <a:prstGeom prst="rect">
                      <a:avLst/>
                    </a:prstGeom>
                    <a:noFill/>
                    <a:ln>
                      <a:noFill/>
                    </a:ln>
                  </pic:spPr>
                </pic:pic>
              </a:graphicData>
            </a:graphic>
          </wp:inline>
        </w:drawing>
      </w:r>
      <w:r>
        <w:fldChar w:fldCharType="end"/>
      </w:r>
    </w:p>
    <w:p>
      <w:pPr>
        <w:pStyle w:val="7"/>
        <w:bidi w:val="0"/>
        <w:rPr>
          <w:rFonts w:hint="eastAsia" w:eastAsia="宋体"/>
          <w:lang w:eastAsia="zh-CN"/>
        </w:rPr>
      </w:pPr>
      <w:r>
        <w:t xml:space="preserve">图 </w:t>
      </w:r>
      <w:r>
        <w:fldChar w:fldCharType="begin"/>
      </w:r>
      <w:r>
        <w:instrText xml:space="preserve"> STYLEREF 1 \s </w:instrText>
      </w:r>
      <w:r>
        <w:fldChar w:fldCharType="separate"/>
      </w:r>
      <w:r>
        <w:t>0</w:t>
      </w:r>
      <w:r>
        <w:fldChar w:fldCharType="end"/>
      </w:r>
      <w:r>
        <w:rPr>
          <w:rFonts w:hint="default"/>
          <w:lang w:val="en"/>
        </w:rPr>
        <w:t>.</w:t>
      </w:r>
      <w:r>
        <w:fldChar w:fldCharType="begin"/>
      </w:r>
      <w:r>
        <w:instrText xml:space="preserve"> SEQ 图 \* ARABIC \s 1 </w:instrText>
      </w:r>
      <w:r>
        <w:fldChar w:fldCharType="separate"/>
      </w:r>
      <w:r>
        <w:t>8</w:t>
      </w:r>
      <w:r>
        <w:fldChar w:fldCharType="end"/>
      </w:r>
      <w:r>
        <w:rPr>
          <w:rFonts w:hint="eastAsia"/>
          <w:lang w:eastAsia="zh-CN"/>
        </w:rPr>
        <w:t xml:space="preserve"> 协作图（UML Communication diagram）</w:t>
      </w:r>
    </w:p>
    <w:p>
      <w:pPr>
        <w:rPr>
          <w:rFonts w:hint="default"/>
          <w:lang w:val="en" w:eastAsia="zh-CN"/>
        </w:rPr>
      </w:pPr>
      <w:r>
        <w:rPr>
          <w:rFonts w:hint="default"/>
          <w:lang w:val="en" w:eastAsia="zh-CN"/>
        </w:rPr>
        <w:drawing>
          <wp:inline distT="0" distB="0" distL="114300" distR="114300">
            <wp:extent cx="5261610" cy="1124585"/>
            <wp:effectExtent l="0" t="0" r="5080" b="6350"/>
            <wp:docPr id="18" name="图片 18" descr="active-exampl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descr="active-example"/>
                    <pic:cNvPicPr>
                      <a:picLocks noChangeAspect="true"/>
                    </pic:cNvPicPr>
                  </pic:nvPicPr>
                  <pic:blipFill>
                    <a:blip r:embed="rId21"/>
                    <a:stretch>
                      <a:fillRect/>
                    </a:stretch>
                  </pic:blipFill>
                  <pic:spPr>
                    <a:xfrm>
                      <a:off x="0" y="0"/>
                      <a:ext cx="5261610" cy="1124585"/>
                    </a:xfrm>
                    <a:prstGeom prst="rect">
                      <a:avLst/>
                    </a:prstGeom>
                  </pic:spPr>
                </pic:pic>
              </a:graphicData>
            </a:graphic>
          </wp:inline>
        </w:drawing>
      </w:r>
    </w:p>
    <w:p>
      <w:pPr>
        <w:pStyle w:val="7"/>
        <w:rPr>
          <w:rFonts w:hint="eastAsia"/>
          <w:lang w:eastAsia="zh-CN"/>
        </w:rPr>
      </w:pPr>
      <w:r>
        <w:t xml:space="preserve">图 </w:t>
      </w:r>
      <w:r>
        <w:fldChar w:fldCharType="begin"/>
      </w:r>
      <w:r>
        <w:instrText xml:space="preserve"> STYLEREF 1 \s </w:instrText>
      </w:r>
      <w:r>
        <w:fldChar w:fldCharType="separate"/>
      </w:r>
      <w:r>
        <w:t>0</w:t>
      </w:r>
      <w:r>
        <w:fldChar w:fldCharType="end"/>
      </w:r>
      <w:r>
        <w:rPr>
          <w:rFonts w:hint="default"/>
          <w:lang w:val="en"/>
        </w:rPr>
        <w:t>.</w:t>
      </w:r>
      <w:r>
        <w:fldChar w:fldCharType="begin"/>
      </w:r>
      <w:r>
        <w:instrText xml:space="preserve"> SEQ 图 \* ARABIC \s 1 </w:instrText>
      </w:r>
      <w:r>
        <w:fldChar w:fldCharType="separate"/>
      </w:r>
      <w:r>
        <w:t>9</w:t>
      </w:r>
      <w:r>
        <w:fldChar w:fldCharType="end"/>
      </w:r>
      <w:r>
        <w:rPr>
          <w:rFonts w:hint="eastAsia"/>
          <w:lang w:eastAsia="zh-CN"/>
        </w:rPr>
        <w:t xml:space="preserve"> 活动图</w:t>
      </w:r>
    </w:p>
    <w:p>
      <w:pPr>
        <w:pStyle w:val="26"/>
        <w:bidi w:val="0"/>
        <w:rPr>
          <w:rFonts w:hint="eastAsia"/>
        </w:rPr>
      </w:pPr>
      <w:r>
        <w:rPr>
          <w:rFonts w:hint="eastAsia"/>
        </w:rPr>
        <w:drawing>
          <wp:inline distT="0" distB="0" distL="114300" distR="114300">
            <wp:extent cx="4319905" cy="3840480"/>
            <wp:effectExtent l="0" t="0" r="5715" b="6350"/>
            <wp:docPr id="20" name="图片 7" descr="uc-ug-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7" descr="uc-ug-3"/>
                    <pic:cNvPicPr>
                      <a:picLocks noChangeAspect="true"/>
                    </pic:cNvPicPr>
                  </pic:nvPicPr>
                  <pic:blipFill>
                    <a:blip r:embed="rId22"/>
                    <a:stretch>
                      <a:fillRect/>
                    </a:stretch>
                  </pic:blipFill>
                  <pic:spPr>
                    <a:xfrm>
                      <a:off x="0" y="0"/>
                      <a:ext cx="4319905" cy="3840480"/>
                    </a:xfrm>
                    <a:prstGeom prst="rect">
                      <a:avLst/>
                    </a:prstGeom>
                    <a:noFill/>
                    <a:ln>
                      <a:noFill/>
                    </a:ln>
                  </pic:spPr>
                </pic:pic>
              </a:graphicData>
            </a:graphic>
          </wp:inline>
        </w:drawing>
      </w:r>
    </w:p>
    <w:p>
      <w:pPr>
        <w:pStyle w:val="7"/>
        <w:bidi w:val="0"/>
        <w:rPr>
          <w:rFonts w:hint="eastAsia"/>
          <w:lang w:val="en-US" w:eastAsia="zh-CN"/>
        </w:rPr>
      </w:pPr>
      <w:r>
        <w:t xml:space="preserve">图 </w:t>
      </w:r>
      <w:r>
        <w:fldChar w:fldCharType="begin"/>
      </w:r>
      <w:r>
        <w:instrText xml:space="preserve"> STYLEREF 1 \s </w:instrText>
      </w:r>
      <w:r>
        <w:fldChar w:fldCharType="separate"/>
      </w:r>
      <w:r>
        <w:t>0</w:t>
      </w:r>
      <w:r>
        <w:fldChar w:fldCharType="end"/>
      </w:r>
      <w:r>
        <w:rPr>
          <w:rFonts w:hint="default"/>
          <w:lang w:val="en"/>
        </w:rPr>
        <w:t>.</w:t>
      </w:r>
      <w:r>
        <w:fldChar w:fldCharType="begin"/>
      </w:r>
      <w:r>
        <w:instrText xml:space="preserve"> SEQ 图 \* ARABIC \s 1 </w:instrText>
      </w:r>
      <w:r>
        <w:fldChar w:fldCharType="separate"/>
      </w:r>
      <w:r>
        <w:t>10</w:t>
      </w:r>
      <w:r>
        <w:fldChar w:fldCharType="end"/>
      </w:r>
      <w:r>
        <w:rPr>
          <w:rFonts w:hint="eastAsia"/>
          <w:lang w:eastAsia="zh-CN"/>
        </w:rPr>
        <w:t xml:space="preserve"> 状态图</w:t>
      </w:r>
    </w:p>
    <w:p>
      <w:pPr>
        <w:bidi w:val="0"/>
        <w:rPr>
          <w:rFonts w:hint="eastAsia"/>
          <w:lang w:eastAsia="zh-CN"/>
        </w:rPr>
      </w:pPr>
      <w:r>
        <w:rPr>
          <w:rStyle w:val="28"/>
          <w:rFonts w:hint="eastAsia"/>
          <w:lang w:eastAsia="zh-CN"/>
        </w:rPr>
        <w:t>以上规则均已经在样式列表中实现，请勿随意添加其他样式。</w:t>
      </w:r>
      <w:r>
        <w:rPr>
          <w:rFonts w:hint="eastAsia"/>
          <w:lang w:eastAsia="zh-CN"/>
        </w:rPr>
        <w:br w:type="page"/>
      </w:r>
    </w:p>
    <w:p>
      <w:pPr>
        <w:pStyle w:val="2"/>
        <w:bidi w:val="0"/>
        <w:ind w:left="425" w:leftChars="0" w:hanging="425" w:firstLineChars="0"/>
        <w:rPr>
          <w:rFonts w:hint="eastAsia"/>
          <w:lang w:eastAsia="zh-CN"/>
        </w:rPr>
      </w:pPr>
      <w:bookmarkStart w:id="36" w:name="_Toc1143464077"/>
      <w:bookmarkStart w:id="37" w:name="_Toc1819999494"/>
      <w:bookmarkStart w:id="38" w:name="_Toc738581970_WPSOffice_Level1"/>
      <w:r>
        <w:rPr>
          <w:rFonts w:hint="eastAsia"/>
        </w:rPr>
        <w:t>背景技术</w:t>
      </w:r>
      <w:bookmarkEnd w:id="36"/>
      <w:bookmarkEnd w:id="37"/>
      <w:bookmarkEnd w:id="38"/>
    </w:p>
    <w:p>
      <w:pPr>
        <w:bidi w:val="0"/>
        <w:rPr>
          <w:rStyle w:val="28"/>
          <w:rFonts w:hint="eastAsia"/>
        </w:rPr>
      </w:pPr>
      <w:r>
        <w:rPr>
          <w:rStyle w:val="28"/>
          <w:rFonts w:hint="eastAsia"/>
        </w:rPr>
        <w:t>（此部分是泛泛地描述咱们的技术所涉及的现有技术，为了便于理解方案，可以先简单介绍下需要用到现有的专业知识或者实践场景。）</w:t>
      </w:r>
    </w:p>
    <w:p>
      <w:pPr>
        <w:bidi w:val="0"/>
        <w:rPr>
          <w:rFonts w:hint="eastAsia"/>
          <w:lang w:eastAsia="zh-CN"/>
        </w:rPr>
      </w:pPr>
      <w:r>
        <w:rPr>
          <w:rFonts w:hint="eastAsia"/>
          <w:lang w:eastAsia="zh-CN"/>
        </w:rPr>
        <w:t>（正文）</w:t>
      </w:r>
    </w:p>
    <w:p>
      <w:pPr>
        <w:pStyle w:val="3"/>
        <w:bidi w:val="0"/>
        <w:ind w:left="567" w:leftChars="0" w:hanging="567" w:firstLineChars="0"/>
        <w:rPr>
          <w:rFonts w:hint="eastAsia"/>
          <w:lang w:eastAsia="zh-CN"/>
        </w:rPr>
      </w:pPr>
      <w:bookmarkStart w:id="39" w:name="_Toc147613353"/>
      <w:bookmarkStart w:id="40" w:name="_Toc1020012602_WPSOffice_Level2"/>
      <w:bookmarkStart w:id="41" w:name="_Toc1327956070"/>
      <w:r>
        <w:rPr>
          <w:rFonts w:hint="eastAsia"/>
        </w:rPr>
        <w:t>与本发明相关的现有技术</w:t>
      </w:r>
      <w:bookmarkEnd w:id="39"/>
      <w:bookmarkEnd w:id="40"/>
      <w:bookmarkEnd w:id="41"/>
    </w:p>
    <w:p>
      <w:pPr>
        <w:rPr>
          <w:rStyle w:val="28"/>
          <w:rFonts w:hint="eastAsia"/>
          <w:lang w:eastAsia="zh-CN"/>
        </w:rPr>
      </w:pPr>
      <w:r>
        <w:rPr>
          <w:rStyle w:val="28"/>
          <w:rFonts w:hint="eastAsia"/>
        </w:rPr>
        <w:t>（如果有多个现有技术，请使用现有技术一、现有技术二来表示）</w:t>
      </w:r>
    </w:p>
    <w:p>
      <w:pPr>
        <w:pStyle w:val="4"/>
        <w:bidi w:val="0"/>
        <w:ind w:left="709" w:leftChars="0" w:hanging="709" w:firstLineChars="0"/>
        <w:rPr>
          <w:rFonts w:hint="eastAsia"/>
          <w:lang w:eastAsia="zh-CN"/>
        </w:rPr>
      </w:pPr>
      <w:bookmarkStart w:id="42" w:name="_Toc499656654"/>
      <w:bookmarkStart w:id="43" w:name="_Toc1414152766_WPSOffice_Level3"/>
      <w:bookmarkStart w:id="44" w:name="_Toc73049773"/>
      <w:r>
        <w:rPr>
          <w:rFonts w:hint="eastAsia"/>
        </w:rPr>
        <w:t>现有技术一的技术方案</w:t>
      </w:r>
      <w:bookmarkEnd w:id="42"/>
      <w:bookmarkEnd w:id="43"/>
      <w:bookmarkEnd w:id="44"/>
    </w:p>
    <w:p>
      <w:pPr>
        <w:bidi w:val="0"/>
        <w:rPr>
          <w:rStyle w:val="28"/>
          <w:rFonts w:hint="eastAsia"/>
        </w:rPr>
      </w:pPr>
      <w:r>
        <w:rPr>
          <w:rStyle w:val="28"/>
          <w:rFonts w:hint="eastAsia"/>
        </w:rPr>
        <w:t>（咱们的专利主要是针对哪个方案或者产品进行的改进，对这些原有的方案中找最有代表性的进行下详细介绍，讲述下这个技术方案如何完成工作的，有附图的可以结合附图描述。）</w:t>
      </w:r>
    </w:p>
    <w:p>
      <w:pPr>
        <w:rPr>
          <w:rFonts w:hint="eastAsia"/>
        </w:rPr>
      </w:pPr>
      <w:r>
        <w:rPr>
          <w:rFonts w:hint="eastAsia"/>
        </w:rPr>
        <w:t>（正文）</w:t>
      </w:r>
    </w:p>
    <w:p>
      <w:pPr>
        <w:pStyle w:val="4"/>
        <w:rPr>
          <w:rFonts w:hint="eastAsia"/>
          <w:lang w:eastAsia="zh-CN"/>
        </w:rPr>
      </w:pPr>
      <w:bookmarkStart w:id="45" w:name="_Toc1020012602_WPSOffice_Level3"/>
      <w:r>
        <w:rPr>
          <w:rFonts w:hint="eastAsia"/>
        </w:rPr>
        <w:t>现有技术一的缺点</w:t>
      </w:r>
      <w:bookmarkEnd w:id="45"/>
    </w:p>
    <w:p>
      <w:pPr>
        <w:bidi w:val="0"/>
        <w:rPr>
          <w:rStyle w:val="28"/>
          <w:rFonts w:hint="eastAsia"/>
        </w:rPr>
      </w:pPr>
      <w:r>
        <w:rPr>
          <w:rStyle w:val="28"/>
          <w:rFonts w:hint="eastAsia"/>
        </w:rPr>
        <w:t>（要进行客观评价，现有技术方案的缺点是相对于本发明的优点来说的，本发明不能解决的缺点不必写；不能单纯讲缺陷，要结合产生缺陷的原因来描述。）</w:t>
      </w:r>
    </w:p>
    <w:p>
      <w:pPr>
        <w:rPr>
          <w:rFonts w:hint="eastAsia"/>
          <w:lang w:eastAsia="zh-CN"/>
        </w:rPr>
      </w:pPr>
      <w:r>
        <w:rPr>
          <w:rFonts w:hint="eastAsia"/>
        </w:rPr>
        <w:t>（正文）</w:t>
      </w:r>
    </w:p>
    <w:p>
      <w:pPr>
        <w:pStyle w:val="2"/>
        <w:bidi w:val="0"/>
        <w:ind w:left="425" w:leftChars="0" w:hanging="425" w:firstLineChars="0"/>
        <w:rPr>
          <w:rFonts w:hint="default"/>
          <w:lang w:val="en-US" w:eastAsia="zh-CN"/>
        </w:rPr>
      </w:pPr>
      <w:bookmarkStart w:id="46" w:name="_Toc1318875881"/>
      <w:bookmarkStart w:id="47" w:name="_Toc824681366"/>
      <w:bookmarkStart w:id="48" w:name="_Toc1952423882_WPSOffice_Level1"/>
      <w:r>
        <w:rPr>
          <w:rFonts w:hint="eastAsia"/>
        </w:rPr>
        <w:t>本发明技术方案的详细阐述</w:t>
      </w:r>
      <w:bookmarkEnd w:id="46"/>
      <w:bookmarkEnd w:id="47"/>
      <w:bookmarkEnd w:id="48"/>
    </w:p>
    <w:p>
      <w:pPr>
        <w:pStyle w:val="3"/>
        <w:bidi w:val="0"/>
        <w:ind w:left="567" w:leftChars="0" w:hanging="567" w:firstLineChars="0"/>
        <w:rPr>
          <w:rFonts w:hint="default"/>
          <w:lang w:val="en-US" w:eastAsia="zh-CN"/>
        </w:rPr>
      </w:pPr>
      <w:bookmarkStart w:id="49" w:name="_Toc325429763"/>
      <w:bookmarkStart w:id="50" w:name="_Toc1935980337_WPSOffice_Level2"/>
      <w:bookmarkStart w:id="51" w:name="_Toc1177871646"/>
      <w:r>
        <w:rPr>
          <w:rFonts w:hint="default"/>
        </w:rPr>
        <w:t>本发明所要解决的技术问题</w:t>
      </w:r>
      <w:bookmarkEnd w:id="49"/>
      <w:bookmarkEnd w:id="50"/>
      <w:bookmarkEnd w:id="51"/>
    </w:p>
    <w:p>
      <w:pPr>
        <w:rPr>
          <w:rStyle w:val="28"/>
          <w:rFonts w:hint="eastAsia"/>
          <w:lang w:eastAsia="zh-CN"/>
        </w:rPr>
      </w:pPr>
      <w:r>
        <w:rPr>
          <w:rStyle w:val="28"/>
          <w:rFonts w:hint="eastAsia"/>
        </w:rPr>
        <w:t>（针对上面提出来的现有技术方案的缺陷，说明本发明所要解决的技术问题，这部分内容应当和上面的缺陷相对应）</w:t>
      </w:r>
    </w:p>
    <w:p>
      <w:pPr>
        <w:bidi w:val="0"/>
        <w:rPr>
          <w:rFonts w:hint="eastAsia"/>
          <w:lang w:eastAsia="zh-CN"/>
        </w:rPr>
      </w:pPr>
      <w:r>
        <w:rPr>
          <w:rFonts w:hint="eastAsia"/>
          <w:lang w:eastAsia="zh-CN"/>
        </w:rPr>
        <w:t>（正文）</w:t>
      </w:r>
    </w:p>
    <w:p>
      <w:pPr>
        <w:pStyle w:val="3"/>
        <w:bidi w:val="0"/>
        <w:ind w:left="567" w:leftChars="0" w:hanging="567" w:firstLineChars="0"/>
        <w:rPr>
          <w:rFonts w:hint="eastAsia"/>
          <w:lang w:eastAsia="zh-CN"/>
        </w:rPr>
      </w:pPr>
      <w:bookmarkStart w:id="52" w:name="_Toc2002507063"/>
      <w:bookmarkStart w:id="53" w:name="_Toc1298568109"/>
      <w:bookmarkStart w:id="54" w:name="_Toc738581970_WPSOffice_Level2"/>
      <w:r>
        <w:rPr>
          <w:rFonts w:hint="eastAsia"/>
        </w:rPr>
        <w:t>本发明提供的完整技术方案</w:t>
      </w:r>
      <w:bookmarkEnd w:id="52"/>
      <w:bookmarkEnd w:id="53"/>
      <w:bookmarkEnd w:id="54"/>
    </w:p>
    <w:p>
      <w:pPr>
        <w:rPr>
          <w:rStyle w:val="28"/>
          <w:rFonts w:hint="eastAsia"/>
        </w:rPr>
      </w:pPr>
      <w:r>
        <w:rPr>
          <w:rStyle w:val="28"/>
          <w:rFonts w:hint="eastAsia"/>
        </w:rPr>
        <w:t>（1、发明是关于软件实现过程的，请详细地描述下该过程所包括的所有步骤以及各步骤的详细情况，描述以描述流程图及相关的设计说明为主（有流程图的请将流程图附上）。</w:t>
      </w:r>
    </w:p>
    <w:p>
      <w:pPr>
        <w:rPr>
          <w:rStyle w:val="28"/>
          <w:rFonts w:hint="eastAsia"/>
        </w:rPr>
      </w:pPr>
      <w:r>
        <w:rPr>
          <w:rStyle w:val="28"/>
          <w:rFonts w:hint="eastAsia"/>
        </w:rPr>
        <w:t>2、发明涉及服务器和客户端的交互的，在描述时一定要说明哪些步骤是在服务器上执行的，哪些是在客户端上执行的。</w:t>
      </w:r>
    </w:p>
    <w:p>
      <w:pPr>
        <w:rPr>
          <w:rStyle w:val="28"/>
          <w:rFonts w:hint="eastAsia"/>
        </w:rPr>
      </w:pPr>
      <w:r>
        <w:rPr>
          <w:rStyle w:val="28"/>
          <w:rFonts w:hint="eastAsia"/>
        </w:rPr>
        <w:t>3、对于软件编码的技术方案，发明人如果是采用基于模块或者基于对象的编码方式，会把代码分类为各个模块或者对象并将流程编码为模块或者对象之间的交互，可以以对象或者模块为单位来描述每个对象或者模块之间的交互。</w:t>
      </w:r>
    </w:p>
    <w:p>
      <w:pPr>
        <w:bidi w:val="0"/>
        <w:rPr>
          <w:rStyle w:val="28"/>
          <w:rFonts w:hint="eastAsia"/>
        </w:rPr>
      </w:pPr>
      <w:r>
        <w:rPr>
          <w:rStyle w:val="28"/>
          <w:rFonts w:hint="eastAsia"/>
        </w:rPr>
        <w:t>4、对于涉及到多层服务器端分布的方案，应当给出这些服务器分布的拓扑图，同时应当描述这些不同服务器之间的交互细节）</w:t>
      </w:r>
    </w:p>
    <w:p>
      <w:pPr>
        <w:bidi w:val="0"/>
        <w:rPr>
          <w:rFonts w:hint="eastAsia"/>
          <w:lang w:eastAsia="zh-CN"/>
        </w:rPr>
      </w:pPr>
      <w:r>
        <w:rPr>
          <w:rFonts w:hint="eastAsia"/>
          <w:lang w:eastAsia="zh-CN"/>
        </w:rPr>
        <w:t>（正文）</w:t>
      </w:r>
    </w:p>
    <w:p>
      <w:pPr>
        <w:pStyle w:val="3"/>
        <w:rPr>
          <w:rFonts w:hint="eastAsia"/>
          <w:lang w:eastAsia="zh-CN"/>
        </w:rPr>
      </w:pPr>
      <w:bookmarkStart w:id="55" w:name="_Toc1882879670"/>
      <w:bookmarkStart w:id="56" w:name="_Toc2143287410"/>
      <w:bookmarkStart w:id="57" w:name="_Toc1952423882_WPSOffice_Level2"/>
      <w:r>
        <w:rPr>
          <w:rFonts w:hint="eastAsia"/>
        </w:rPr>
        <w:t>本发明技术方案带来的有益效果</w:t>
      </w:r>
      <w:bookmarkEnd w:id="55"/>
      <w:bookmarkEnd w:id="56"/>
      <w:bookmarkEnd w:id="57"/>
    </w:p>
    <w:p>
      <w:pPr>
        <w:bidi w:val="0"/>
        <w:rPr>
          <w:rStyle w:val="28"/>
          <w:rFonts w:hint="eastAsia"/>
        </w:rPr>
      </w:pPr>
      <w:r>
        <w:rPr>
          <w:rStyle w:val="28"/>
          <w:rFonts w:hint="eastAsia"/>
        </w:rPr>
        <w:t>（总结一下利用上面描述的技术方案，可以解决什么问题，一定要结合具体步骤来说明，比如利用××步骤，减少了服务器和客户端的消息传递数量，这减少了在服务器上的负载，从而提高了服务器的吞吐量等。）</w:t>
      </w:r>
    </w:p>
    <w:p>
      <w:pPr>
        <w:rPr>
          <w:rFonts w:hint="eastAsia"/>
        </w:rPr>
      </w:pPr>
      <w:r>
        <w:rPr>
          <w:rFonts w:hint="eastAsia"/>
        </w:rPr>
        <w:t>（正文）</w:t>
      </w:r>
    </w:p>
    <w:p>
      <w:pPr>
        <w:pStyle w:val="3"/>
        <w:rPr>
          <w:rFonts w:hint="eastAsia"/>
          <w:lang w:eastAsia="zh-CN"/>
        </w:rPr>
      </w:pPr>
      <w:bookmarkStart w:id="58" w:name="_Toc649289872_WPSOffice_Level2"/>
      <w:bookmarkStart w:id="59" w:name="_Toc805005664"/>
      <w:bookmarkStart w:id="60" w:name="_Toc128455029"/>
      <w:r>
        <w:rPr>
          <w:rFonts w:hint="eastAsia"/>
        </w:rPr>
        <w:t>针对上述技术方案，是否还有替代方案同样能完成发明目的</w:t>
      </w:r>
      <w:bookmarkEnd w:id="58"/>
      <w:bookmarkEnd w:id="59"/>
      <w:bookmarkEnd w:id="60"/>
    </w:p>
    <w:p>
      <w:pPr>
        <w:bidi w:val="0"/>
        <w:rPr>
          <w:rStyle w:val="28"/>
          <w:rFonts w:hint="eastAsia"/>
        </w:rPr>
      </w:pPr>
      <w:r>
        <w:rPr>
          <w:rStyle w:val="28"/>
          <w:rFonts w:hint="eastAsia"/>
        </w:rPr>
        <w:t>（对完整技术方案中描述的一些步骤，如果有其他的步骤实现同样的功能，则应当在此处进行说明，并列出）</w:t>
      </w:r>
    </w:p>
    <w:p>
      <w:pPr>
        <w:rPr>
          <w:rFonts w:hint="eastAsia"/>
          <w:lang w:eastAsia="zh-CN"/>
        </w:rPr>
      </w:pPr>
      <w:r>
        <w:rPr>
          <w:rFonts w:hint="eastAsia"/>
        </w:rPr>
        <w:t>（正文）</w:t>
      </w:r>
    </w:p>
    <w:p>
      <w:pPr>
        <w:pStyle w:val="2"/>
        <w:bidi w:val="0"/>
        <w:ind w:left="425" w:leftChars="0" w:hanging="425" w:firstLineChars="0"/>
        <w:rPr>
          <w:rFonts w:hint="default"/>
          <w:lang w:val="en-US" w:eastAsia="zh-CN"/>
        </w:rPr>
      </w:pPr>
      <w:bookmarkStart w:id="61" w:name="_Toc370928825"/>
      <w:bookmarkStart w:id="62" w:name="_Toc1414410524"/>
      <w:bookmarkStart w:id="63" w:name="_Toc649289872_WPSOffice_Level1"/>
      <w:r>
        <w:rPr>
          <w:rFonts w:hint="eastAsia"/>
        </w:rPr>
        <w:t>本发明的技术关键点和欲保护点是什么</w:t>
      </w:r>
      <w:bookmarkEnd w:id="61"/>
      <w:bookmarkEnd w:id="62"/>
      <w:bookmarkEnd w:id="63"/>
    </w:p>
    <w:p>
      <w:pPr>
        <w:bidi w:val="0"/>
        <w:rPr>
          <w:rStyle w:val="28"/>
          <w:rFonts w:hint="eastAsia"/>
        </w:rPr>
      </w:pPr>
      <w:r>
        <w:rPr>
          <w:rStyle w:val="28"/>
          <w:rFonts w:hint="eastAsia"/>
        </w:rPr>
        <w:t>（总结归纳一下这个技术方案的核心内容，比如一些方案会涉及很多步骤，比如收集数据，存储数据、分析数据和呈现数据，但是最关键的就是特殊的数据分析方法，这个就应当在这个部分进行说明）</w:t>
      </w:r>
    </w:p>
    <w:p>
      <w:pPr>
        <w:rPr>
          <w:rStyle w:val="28"/>
          <w:rFonts w:hint="default"/>
          <w:lang w:val="en-US" w:eastAsia="zh-CN"/>
        </w:rPr>
      </w:pPr>
      <w:r>
        <w:rPr>
          <w:rFonts w:hint="eastAsia"/>
          <w:lang w:eastAsia="zh-CN"/>
        </w:rPr>
        <w:t>（正文）</w:t>
      </w:r>
    </w:p>
    <w:p>
      <w:pPr>
        <w:pStyle w:val="2"/>
        <w:bidi w:val="0"/>
        <w:ind w:left="425" w:leftChars="0" w:hanging="425" w:firstLineChars="0"/>
        <w:rPr>
          <w:rFonts w:hint="default"/>
          <w:lang w:val="en-US" w:eastAsia="zh-CN"/>
        </w:rPr>
      </w:pPr>
      <w:bookmarkStart w:id="64" w:name="_Toc938920223_WPSOffice_Level1"/>
      <w:bookmarkStart w:id="65" w:name="_Toc1900423373"/>
      <w:bookmarkStart w:id="66" w:name="_Toc1282593114"/>
      <w:r>
        <w:rPr>
          <w:rFonts w:hint="eastAsia"/>
        </w:rPr>
        <w:t>附件</w:t>
      </w:r>
      <w:bookmarkEnd w:id="64"/>
      <w:bookmarkEnd w:id="65"/>
      <w:bookmarkEnd w:id="66"/>
    </w:p>
    <w:p>
      <w:pPr>
        <w:pStyle w:val="3"/>
        <w:rPr>
          <w:rFonts w:hint="eastAsia"/>
          <w:lang w:eastAsia="zh-CN"/>
        </w:rPr>
      </w:pPr>
      <w:bookmarkStart w:id="67" w:name="_Toc647493118"/>
      <w:bookmarkStart w:id="68" w:name="_Toc1406818422"/>
      <w:bookmarkStart w:id="69" w:name="_Toc938920223_WPSOffice_Level2"/>
      <w:r>
        <w:rPr>
          <w:rFonts w:hint="default"/>
        </w:rPr>
        <w:t>参考文献（如专利/论文/标准等）</w:t>
      </w:r>
      <w:bookmarkEnd w:id="67"/>
      <w:bookmarkEnd w:id="68"/>
      <w:bookmarkEnd w:id="69"/>
    </w:p>
    <w:p>
      <w:pPr>
        <w:rPr>
          <w:rStyle w:val="28"/>
          <w:rFonts w:hint="eastAsia"/>
          <w:lang w:eastAsia="zh-CN"/>
        </w:rPr>
      </w:pPr>
      <w:r>
        <w:rPr>
          <w:rStyle w:val="28"/>
          <w:rFonts w:hint="eastAsia"/>
        </w:rPr>
        <w:t>（这部分内容主要是提供给专利工程师和外部的代理人来帮忙理解我们的发明的，所以，可以以部门新员工需要了解发明时所要阅读的文献列表这样的标准来提高参考文献）</w:t>
      </w:r>
    </w:p>
    <w:p>
      <w:pPr>
        <w:pStyle w:val="27"/>
        <w:bidi w:val="0"/>
        <w:rPr>
          <w:rFonts w:hint="default"/>
          <w:lang w:val="en-US" w:eastAsia="zh-CN"/>
        </w:rPr>
      </w:pPr>
      <w:r>
        <w:rPr>
          <w:rFonts w:hint="eastAsia"/>
          <w:lang w:val="en-US" w:eastAsia="zh-CN"/>
        </w:rPr>
        <w:t>参考文献1</w:t>
      </w:r>
    </w:p>
    <w:p>
      <w:pPr>
        <w:pStyle w:val="27"/>
        <w:bidi w:val="0"/>
        <w:rPr>
          <w:rFonts w:hint="eastAsia" w:eastAsia="宋体"/>
          <w:lang w:val="en" w:eastAsia="zh-CN"/>
        </w:rPr>
      </w:pPr>
      <w:r>
        <w:rPr>
          <w:rFonts w:hint="eastAsia"/>
          <w:lang w:val="en-US" w:eastAsia="zh-CN"/>
        </w:rPr>
        <w:t>参考文献2</w:t>
      </w:r>
    </w:p>
    <w:p>
      <w:pPr>
        <w:pStyle w:val="27"/>
        <w:numPr>
          <w:ilvl w:val="0"/>
          <w:numId w:val="0"/>
        </w:numPr>
        <w:bidi w:val="0"/>
        <w:rPr>
          <w:rFonts w:hint="eastAsia"/>
          <w:lang w:val="en-US" w:eastAsia="zh-CN"/>
        </w:rPr>
      </w:pPr>
    </w:p>
    <w:p>
      <w:pPr>
        <w:pStyle w:val="27"/>
        <w:numPr>
          <w:ilvl w:val="0"/>
          <w:numId w:val="0"/>
        </w:numPr>
        <w:bidi w:val="0"/>
        <w:rPr>
          <w:rFonts w:hint="eastAsia"/>
          <w:lang w:val="en-US" w:eastAsia="zh-CN"/>
        </w:rPr>
      </w:pPr>
    </w:p>
    <w:p>
      <w:pPr>
        <w:pStyle w:val="27"/>
        <w:numPr>
          <w:ilvl w:val="0"/>
          <w:numId w:val="0"/>
        </w:numPr>
        <w:bidi w:val="0"/>
        <w:rPr>
          <w:rFonts w:hint="eastAsia"/>
          <w:lang w:val="en-US" w:eastAsia="zh-CN"/>
        </w:rPr>
      </w:pPr>
    </w:p>
    <w:p>
      <w:pPr>
        <w:pStyle w:val="27"/>
        <w:numPr>
          <w:ilvl w:val="0"/>
          <w:numId w:val="0"/>
        </w:numPr>
        <w:bidi w:val="0"/>
        <w:rPr>
          <w:rFonts w:hint="eastAsia"/>
          <w:lang w:val="en-US" w:eastAsia="zh-CN"/>
        </w:rPr>
      </w:pPr>
    </w:p>
    <w:p>
      <w:pPr>
        <w:pStyle w:val="27"/>
        <w:numPr>
          <w:ilvl w:val="0"/>
          <w:numId w:val="0"/>
        </w:numPr>
        <w:bidi w:val="0"/>
        <w:rPr>
          <w:rFonts w:hint="eastAsia"/>
          <w:lang w:val="en-US" w:eastAsia="zh-CN"/>
        </w:rPr>
      </w:pPr>
    </w:p>
    <w:p>
      <w:pPr>
        <w:pStyle w:val="27"/>
        <w:numPr>
          <w:ilvl w:val="0"/>
          <w:numId w:val="0"/>
        </w:numPr>
        <w:bidi w:val="0"/>
        <w:rPr>
          <w:rFonts w:hint="eastAsia"/>
          <w:lang w:val="en-US" w:eastAsia="zh-CN"/>
        </w:rPr>
      </w:pPr>
    </w:p>
    <w:p>
      <w:pPr>
        <w:pStyle w:val="27"/>
        <w:numPr>
          <w:ilvl w:val="0"/>
          <w:numId w:val="0"/>
        </w:numPr>
        <w:bidi w:val="0"/>
        <w:rPr>
          <w:rFonts w:hint="eastAsia"/>
          <w:lang w:val="en-US" w:eastAsia="zh-CN"/>
        </w:rPr>
      </w:pPr>
    </w:p>
    <w:p>
      <w:pPr>
        <w:pStyle w:val="35"/>
        <w:bidi w:val="0"/>
        <w:ind w:left="0" w:leftChars="0" w:firstLine="0" w:firstLineChars="0"/>
        <w:jc w:val="both"/>
        <w:rPr>
          <w:rFonts w:hint="eastAsia"/>
          <w:lang w:eastAsia="zh-CN"/>
        </w:rPr>
      </w:pPr>
      <w:r>
        <w:rPr>
          <w:rFonts w:hint="eastAsia"/>
          <w:lang w:eastAsia="zh-CN"/>
        </w:rPr>
        <w:t>附件一</w:t>
      </w:r>
    </w:p>
    <w:p>
      <w:pPr>
        <w:ind w:left="0" w:leftChars="0" w:firstLine="1601" w:firstLineChars="500"/>
        <w:jc w:val="both"/>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32"/>
          <w:szCs w:val="32"/>
          <w:lang w:val="en-US" w:eastAsia="zh-CN"/>
        </w:rPr>
        <w:t xml:space="preserve">   </w:t>
      </w:r>
      <w:r>
        <w:rPr>
          <w:rFonts w:hint="default" w:asciiTheme="minorEastAsia" w:hAnsiTheme="minorEastAsia" w:eastAsiaTheme="minorEastAsia" w:cstheme="minorEastAsia"/>
          <w:b/>
          <w:bCs/>
          <w:sz w:val="32"/>
          <w:szCs w:val="32"/>
          <w:lang w:val="en" w:eastAsia="zh-CN"/>
        </w:rPr>
        <w:t xml:space="preserve">   </w:t>
      </w:r>
      <w:bookmarkStart w:id="70" w:name="_Toc681545759_WPSOffice_Level1"/>
      <w:r>
        <w:rPr>
          <w:rFonts w:hint="eastAsia" w:asciiTheme="minorEastAsia" w:hAnsiTheme="minorEastAsia" w:eastAsiaTheme="minorEastAsia" w:cstheme="minorEastAsia"/>
          <w:b/>
          <w:bCs/>
          <w:sz w:val="28"/>
          <w:szCs w:val="28"/>
        </w:rPr>
        <w:t>操作系统技术</w:t>
      </w:r>
      <w:r>
        <w:rPr>
          <w:rFonts w:hint="eastAsia" w:asciiTheme="minorEastAsia" w:hAnsiTheme="minorEastAsia" w:eastAsiaTheme="minorEastAsia" w:cstheme="minorEastAsia"/>
          <w:b/>
          <w:bCs/>
          <w:sz w:val="28"/>
          <w:szCs w:val="28"/>
          <w:lang w:eastAsia="zh-CN"/>
        </w:rPr>
        <w:t>领域划分简介</w:t>
      </w:r>
      <w:bookmarkEnd w:id="70"/>
    </w:p>
    <w:tbl>
      <w:tblPr>
        <w:tblStyle w:val="15"/>
        <w:tblW w:w="537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48"/>
        <w:gridCol w:w="1248"/>
        <w:gridCol w:w="1268"/>
        <w:gridCol w:w="5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3" w:hRule="atLeast"/>
        </w:trPr>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kinsoku/>
              <w:wordWrap w:val="0"/>
              <w:overflowPunct/>
              <w:topLinePunct w:val="0"/>
              <w:autoSpaceDE/>
              <w:autoSpaceDN/>
              <w:bidi w:val="0"/>
              <w:adjustRightInd/>
              <w:snapToGrid/>
              <w:spacing w:after="0" w:afterLines="0" w:line="240" w:lineRule="exact"/>
              <w:jc w:val="left"/>
              <w:rPr>
                <w:rFonts w:hint="eastAsia" w:asciiTheme="minorEastAsia" w:hAnsiTheme="minorEastAsia" w:eastAsiaTheme="minorEastAsia" w:cstheme="minorEastAsia"/>
                <w:b/>
                <w:i w:val="0"/>
                <w:color w:val="000000"/>
                <w:sz w:val="20"/>
                <w:szCs w:val="20"/>
                <w:u w:val="none"/>
              </w:rPr>
            </w:pPr>
          </w:p>
        </w:tc>
        <w:tc>
          <w:tcPr>
            <w:tcW w:w="12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b/>
                <w:i w:val="0"/>
                <w:color w:val="000000"/>
                <w:sz w:val="21"/>
                <w:szCs w:val="21"/>
                <w:u w:val="none"/>
              </w:rPr>
            </w:pPr>
            <w:r>
              <w:rPr>
                <w:rFonts w:hint="eastAsia" w:asciiTheme="minorEastAsia" w:hAnsiTheme="minorEastAsia" w:eastAsiaTheme="minorEastAsia" w:cstheme="minorEastAsia"/>
                <w:b/>
                <w:i w:val="0"/>
                <w:color w:val="000000"/>
                <w:kern w:val="0"/>
                <w:sz w:val="21"/>
                <w:szCs w:val="21"/>
                <w:u w:val="none"/>
                <w:lang w:val="en-US" w:eastAsia="zh-CN" w:bidi="ar"/>
              </w:rPr>
              <w:t>一级标签</w:t>
            </w:r>
          </w:p>
        </w:tc>
        <w:tc>
          <w:tcPr>
            <w:tcW w:w="12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b/>
                <w:i w:val="0"/>
                <w:color w:val="000000"/>
                <w:sz w:val="21"/>
                <w:szCs w:val="21"/>
                <w:u w:val="none"/>
              </w:rPr>
            </w:pPr>
            <w:r>
              <w:rPr>
                <w:rFonts w:hint="eastAsia" w:asciiTheme="minorEastAsia" w:hAnsiTheme="minorEastAsia" w:eastAsiaTheme="minorEastAsia" w:cstheme="minorEastAsia"/>
                <w:b/>
                <w:i w:val="0"/>
                <w:color w:val="000000"/>
                <w:kern w:val="0"/>
                <w:sz w:val="21"/>
                <w:szCs w:val="21"/>
                <w:u w:val="none"/>
                <w:lang w:val="en-US" w:eastAsia="zh-CN" w:bidi="ar"/>
              </w:rPr>
              <w:t>二级标签</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firstLine="1681" w:firstLineChars="800"/>
              <w:jc w:val="center"/>
              <w:textAlignment w:val="center"/>
              <w:rPr>
                <w:rFonts w:hint="eastAsia" w:asciiTheme="minorEastAsia" w:hAnsiTheme="minorEastAsia" w:eastAsiaTheme="minorEastAsia" w:cstheme="minorEastAsia"/>
                <w:b/>
                <w:i w:val="0"/>
                <w:color w:val="000000"/>
                <w:sz w:val="21"/>
                <w:szCs w:val="21"/>
                <w:u w:val="none"/>
              </w:rPr>
            </w:pPr>
            <w:r>
              <w:rPr>
                <w:rFonts w:hint="eastAsia" w:asciiTheme="minorEastAsia" w:hAnsiTheme="minorEastAsia" w:eastAsiaTheme="minorEastAsia" w:cstheme="minorEastAsia"/>
                <w:b/>
                <w:i w:val="0"/>
                <w:color w:val="000000"/>
                <w:kern w:val="0"/>
                <w:sz w:val="21"/>
                <w:szCs w:val="21"/>
                <w:u w:val="none"/>
                <w:lang w:val="en-US" w:eastAsia="zh-CN" w:bidi="ar"/>
              </w:rPr>
              <w:t>解释、涉及技术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both"/>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1"/>
                <w:szCs w:val="21"/>
                <w:u w:val="none"/>
                <w:lang w:val="en-US" w:eastAsia="zh-CN" w:bidi="ar"/>
              </w:rPr>
              <w:t>Linux</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内核操作系统</w:t>
            </w:r>
          </w:p>
        </w:tc>
        <w:tc>
          <w:tcPr>
            <w:tcW w:w="124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240" w:firstLineChars="100"/>
              <w:jc w:val="both"/>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内核</w:t>
            </w:r>
          </w:p>
        </w:tc>
        <w:tc>
          <w:tcPr>
            <w:tcW w:w="12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进程管理</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进程线程管理，进程控制、进程同步、进程通信、死锁处理、处理机调度等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4"/>
                <w:szCs w:val="24"/>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存储管理</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内存分配、地址映射、内存保护与共享、虚拟内存等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4"/>
                <w:szCs w:val="24"/>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文件管理</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文件存储空间的管理、目录管理、文件读写管理和保护等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4"/>
                <w:szCs w:val="24"/>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设备管理</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I/O 请求、缓冲管理、设备分配、设备处理、虛拟设备、驱动等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4"/>
                <w:szCs w:val="24"/>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虚拟化</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容器、namesapce、cgroup、kvm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4"/>
                <w:szCs w:val="24"/>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安全</w:t>
            </w:r>
          </w:p>
        </w:tc>
        <w:tc>
          <w:tcPr>
            <w:tcW w:w="53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LSM、审计、静态度量、模块签名、密钥环、bpf、加密算法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240" w:firstLineChars="100"/>
              <w:jc w:val="both"/>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系统</w:t>
            </w: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驱动开发</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USB驱动，用户态驱动、硬件抽象层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4"/>
                <w:szCs w:val="24"/>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设备管理</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蓝牙、磁盘、显示、输入设备、触摸屏幕、扫描、打印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4"/>
                <w:szCs w:val="24"/>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包管理</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升级、补丁、安装、卸载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4"/>
                <w:szCs w:val="24"/>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安全</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TPM、国密、防火墙、日志审计、身份认证、应用签名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4"/>
                <w:szCs w:val="24"/>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可靠性</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系统修复、异常处理、维护、备份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4"/>
                <w:szCs w:val="24"/>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开发工具</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编译、调试、IDE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4"/>
                <w:szCs w:val="24"/>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测试</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测试（压力测试等）、自动化测试、UI测试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4"/>
                <w:szCs w:val="24"/>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通信</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IPC、DBus、网络、信号、代理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4"/>
                <w:szCs w:val="24"/>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300" w:firstLineChars="150"/>
              <w:jc w:val="both"/>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OEM</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授权、系统构建、量产、许可证、安装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240" w:firstLineChars="100"/>
              <w:jc w:val="both"/>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桌面</w:t>
            </w: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jc w:val="both"/>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UI</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窗口、控件绘制、输入框架、国际化、辅助功能、字体、高分辨率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图形栈</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图片、音频、视频、Xorg、Wayland、窗口管理器、OpenGL、Vulkan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桌面环境</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桌面、启动器、任务栏、菜单栏、托盘、标准目录、XDG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网络服务</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远程桌面、文件共享、屏幕共享、RDP、VNC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3" w:hRule="atLeast"/>
        </w:trPr>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val="0"/>
              <w:overflowPunct/>
              <w:topLinePunct w:val="0"/>
              <w:autoSpaceDE/>
              <w:autoSpaceDN/>
              <w:bidi w:val="0"/>
              <w:adjustRightInd/>
              <w:snapToGrid/>
              <w:spacing w:after="0" w:afterLines="0" w:line="240" w:lineRule="exact"/>
              <w:jc w:val="center"/>
              <w:rPr>
                <w:rFonts w:hint="eastAsia" w:asciiTheme="minorEastAsia" w:hAnsiTheme="minorEastAsia" w:eastAsiaTheme="minorEastAsia" w:cstheme="minorEastAsia"/>
                <w:i w:val="0"/>
                <w:color w:val="000000"/>
                <w:sz w:val="20"/>
                <w:szCs w:val="20"/>
                <w:u w:val="none"/>
              </w:rPr>
            </w:pPr>
          </w:p>
        </w:tc>
        <w:tc>
          <w:tcPr>
            <w:tcW w:w="12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center"/>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应用软件</w:t>
            </w:r>
          </w:p>
        </w:tc>
        <w:tc>
          <w:tcPr>
            <w:tcW w:w="5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val="0"/>
              <w:overflowPunct/>
              <w:topLinePunct w:val="0"/>
              <w:autoSpaceDE/>
              <w:autoSpaceDN/>
              <w:bidi w:val="0"/>
              <w:adjustRightInd/>
              <w:snapToGrid/>
              <w:spacing w:after="0" w:afterLines="0" w:line="240" w:lineRule="exact"/>
              <w:ind w:left="0" w:leftChars="0" w:firstLine="0" w:firstLineChars="0"/>
              <w:jc w:val="left"/>
              <w:textAlignment w:val="center"/>
              <w:rPr>
                <w:rFonts w:hint="eastAsia" w:asciiTheme="minorEastAsia" w:hAnsiTheme="minorEastAsia" w:eastAsiaTheme="minorEastAsia" w:cstheme="minorEastAsia"/>
                <w:i w:val="0"/>
                <w:color w:val="000000"/>
                <w:sz w:val="20"/>
                <w:szCs w:val="20"/>
                <w:u w:val="none"/>
              </w:rPr>
            </w:pPr>
            <w:r>
              <w:rPr>
                <w:rFonts w:hint="eastAsia" w:asciiTheme="minorEastAsia" w:hAnsiTheme="minorEastAsia" w:eastAsiaTheme="minorEastAsia" w:cstheme="minorEastAsia"/>
                <w:i w:val="0"/>
                <w:color w:val="000000"/>
                <w:kern w:val="0"/>
                <w:sz w:val="20"/>
                <w:szCs w:val="20"/>
                <w:u w:val="none"/>
                <w:lang w:val="en-US" w:eastAsia="zh-CN" w:bidi="ar"/>
              </w:rPr>
              <w:t>应用管理、兼容性、自启动</w:t>
            </w:r>
          </w:p>
        </w:tc>
      </w:tr>
    </w:tbl>
    <w:p>
      <w:pPr>
        <w:pStyle w:val="27"/>
        <w:numPr>
          <w:ilvl w:val="0"/>
          <w:numId w:val="0"/>
        </w:numPr>
        <w:bidi w:val="0"/>
        <w:rPr>
          <w:rFonts w:hint="eastAsia"/>
          <w:lang w:val="en"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Unifont">
    <w:panose1 w:val="02000604000000000000"/>
    <w:charset w:val="86"/>
    <w:family w:val="auto"/>
    <w:pitch w:val="default"/>
    <w:sig w:usb0="FFFFFFFF" w:usb1="EBFFFFFF" w:usb2="E817FFFF" w:usb3="007F001F" w:csb0="603F01FF" w:csb1="FFFF0000"/>
  </w:font>
  <w:font w:name="Cambria">
    <w:altName w:val="Noto Sans Syriac Eastern"/>
    <w:panose1 w:val="02040503050406030204"/>
    <w:charset w:val="00"/>
    <w:family w:val="roman"/>
    <w:pitch w:val="default"/>
    <w:sig w:usb0="00000000" w:usb1="00000000" w:usb2="00000000" w:usb3="00000000" w:csb0="0000019F" w:csb1="00000000"/>
  </w:font>
  <w:font w:name="Noto Mono">
    <w:panose1 w:val="020B0609030804020204"/>
    <w:charset w:val="00"/>
    <w:family w:val="auto"/>
    <w:pitch w:val="default"/>
    <w:sig w:usb0="E00002EF" w:usb1="4000205B" w:usb2="00000028" w:usb3="00000000" w:csb0="2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ans CJK JP Bold">
    <w:panose1 w:val="020B0800000000000000"/>
    <w:charset w:val="86"/>
    <w:family w:val="auto"/>
    <w:pitch w:val="default"/>
    <w:sig w:usb0="3000000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rPr>
      <w:t>13</w:t>
    </w:r>
    <w:r>
      <w:rPr>
        <w:sz w:val="21"/>
        <w:szCs w:val="21"/>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rFonts w:hint="eastAsia"/>
      </w:rPr>
    </w:pPr>
    <w:r>
      <w:rPr>
        <w:rFonts w:hint="eastAsia"/>
        <w:sz w:val="15"/>
        <w:szCs w:val="16"/>
      </w:rPr>
      <w:t>版权所有©</w:t>
    </w:r>
    <w:r>
      <w:rPr>
        <w:rFonts w:hint="eastAsia"/>
        <w:sz w:val="15"/>
        <w:szCs w:val="16"/>
        <w:lang w:eastAsia="zh-CN"/>
      </w:rPr>
      <w:t>统信软件</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0" w:type="dxa"/>
      <w:tblLayout w:type="fixed"/>
      <w:tblCellMar>
        <w:top w:w="0" w:type="dxa"/>
        <w:left w:w="108" w:type="dxa"/>
        <w:bottom w:w="0" w:type="dxa"/>
        <w:right w:w="108" w:type="dxa"/>
      </w:tblCellMar>
    </w:tblPr>
    <w:tblGrid>
      <w:gridCol w:w="4361"/>
      <w:gridCol w:w="4361"/>
    </w:tblGrid>
    <w:tr>
      <w:tblPrEx>
        <w:tblCellMar>
          <w:top w:w="0" w:type="dxa"/>
          <w:left w:w="108" w:type="dxa"/>
          <w:bottom w:w="0" w:type="dxa"/>
          <w:right w:w="108" w:type="dxa"/>
        </w:tblCellMar>
      </w:tblPrEx>
      <w:tc>
        <w:tcPr>
          <w:tcW w:w="4361" w:type="dxa"/>
          <w:noWrap w:val="0"/>
          <w:vAlign w:val="top"/>
        </w:tcPr>
        <w:p>
          <w:pPr>
            <w:pStyle w:val="10"/>
            <w:pBdr>
              <w:top w:val="none" w:color="auto" w:sz="0" w:space="0"/>
              <w:left w:val="none" w:color="auto" w:sz="0" w:space="0"/>
              <w:bottom w:val="none" w:color="auto" w:sz="0" w:space="0"/>
              <w:right w:val="none" w:color="auto" w:sz="0" w:space="0"/>
            </w:pBdr>
            <w:jc w:val="left"/>
            <w:rPr>
              <w:rFonts w:hint="eastAsia"/>
            </w:rPr>
          </w:pPr>
          <w:r>
            <w:drawing>
              <wp:inline distT="0" distB="0" distL="114300" distR="114300">
                <wp:extent cx="1057275" cy="212725"/>
                <wp:effectExtent l="0" t="0" r="9525" b="15875"/>
                <wp:docPr id="3" name="图片 14" descr="/home/woxiangjingjing/Desktop/页眉logo-宽3cm-宽0.61cm.png页眉logo-宽3cm-宽0.61c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14" descr="/home/woxiangjingjing/Desktop/页眉logo-宽3cm-宽0.61cm.png页眉logo-宽3cm-宽0.61cm"/>
                        <pic:cNvPicPr>
                          <a:picLocks noChangeAspect="true"/>
                        </pic:cNvPicPr>
                      </pic:nvPicPr>
                      <pic:blipFill>
                        <a:blip r:embed="rId1"/>
                        <a:srcRect/>
                        <a:stretch>
                          <a:fillRect/>
                        </a:stretch>
                      </pic:blipFill>
                      <pic:spPr>
                        <a:xfrm>
                          <a:off x="0" y="0"/>
                          <a:ext cx="1057275" cy="212725"/>
                        </a:xfrm>
                        <a:prstGeom prst="rect">
                          <a:avLst/>
                        </a:prstGeom>
                        <a:noFill/>
                        <a:ln>
                          <a:noFill/>
                        </a:ln>
                      </pic:spPr>
                    </pic:pic>
                  </a:graphicData>
                </a:graphic>
              </wp:inline>
            </w:drawing>
          </w:r>
        </w:p>
      </w:tc>
      <w:tc>
        <w:tcPr>
          <w:tcW w:w="4361" w:type="dxa"/>
          <w:noWrap w:val="0"/>
          <w:vAlign w:val="top"/>
        </w:tcPr>
        <w:p>
          <w:pPr>
            <w:pStyle w:val="10"/>
            <w:pBdr>
              <w:top w:val="none" w:color="auto" w:sz="0" w:space="0"/>
              <w:left w:val="none" w:color="auto" w:sz="0" w:space="0"/>
              <w:bottom w:val="none" w:color="auto" w:sz="0" w:space="0"/>
              <w:right w:val="none" w:color="auto" w:sz="0" w:space="0"/>
            </w:pBdr>
            <w:jc w:val="right"/>
            <w:rPr>
              <w:rFonts w:hint="eastAsia"/>
            </w:rPr>
          </w:pPr>
        </w:p>
      </w:tc>
    </w:tr>
  </w:tbl>
  <w:p>
    <w:pPr>
      <w:pStyle w:val="10"/>
      <w:jc w:val="cen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DEFD75"/>
    <w:multiLevelType w:val="multilevel"/>
    <w:tmpl w:val="F7DEFD75"/>
    <w:lvl w:ilvl="0" w:tentative="0">
      <w:start w:val="0"/>
      <w:numFmt w:val="decimal"/>
      <w:pStyle w:val="2"/>
      <w:isLgl/>
      <w:suff w:val="space"/>
      <w:lvlText w:val="%1."/>
      <w:lvlJc w:val="left"/>
      <w:pPr>
        <w:tabs>
          <w:tab w:val="left" w:pos="0"/>
        </w:tabs>
        <w:ind w:left="425" w:hanging="425"/>
      </w:pPr>
      <w:rPr>
        <w:rFonts w:hint="default" w:ascii="宋体" w:hAnsi="宋体" w:eastAsia="宋体" w:cs="宋体"/>
      </w:rPr>
    </w:lvl>
    <w:lvl w:ilvl="1" w:tentative="0">
      <w:start w:val="1"/>
      <w:numFmt w:val="decimal"/>
      <w:pStyle w:val="3"/>
      <w:isLgl/>
      <w:suff w:val="space"/>
      <w:lvlText w:val="%1.%2."/>
      <w:lvlJc w:val="left"/>
      <w:pPr>
        <w:tabs>
          <w:tab w:val="left" w:pos="420"/>
        </w:tabs>
        <w:ind w:left="567" w:hanging="567"/>
      </w:pPr>
      <w:rPr>
        <w:rFonts w:hint="default" w:ascii="宋体" w:hAnsi="宋体" w:eastAsia="宋体" w:cs="宋体"/>
      </w:rPr>
    </w:lvl>
    <w:lvl w:ilvl="2" w:tentative="0">
      <w:start w:val="1"/>
      <w:numFmt w:val="decimal"/>
      <w:pStyle w:val="4"/>
      <w:isLgl/>
      <w:suff w:val="space"/>
      <w:lvlText w:val="%1.%2.%3."/>
      <w:lvlJc w:val="left"/>
      <w:pPr>
        <w:tabs>
          <w:tab w:val="left" w:pos="420"/>
        </w:tabs>
        <w:ind w:left="709" w:hanging="709"/>
      </w:pPr>
      <w:rPr>
        <w:rFonts w:hint="default" w:ascii="宋体" w:hAnsi="宋体" w:eastAsia="宋体" w:cs="宋体"/>
      </w:rPr>
    </w:lvl>
    <w:lvl w:ilvl="3" w:tentative="0">
      <w:start w:val="1"/>
      <w:numFmt w:val="decimal"/>
      <w:pStyle w:val="5"/>
      <w:isLgl/>
      <w:suff w:val="space"/>
      <w:lvlText w:val="%1.%2.%3.%4."/>
      <w:lvlJc w:val="left"/>
      <w:pPr>
        <w:tabs>
          <w:tab w:val="left" w:pos="420"/>
        </w:tabs>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FCB238D4"/>
    <w:multiLevelType w:val="singleLevel"/>
    <w:tmpl w:val="FCB238D4"/>
    <w:lvl w:ilvl="0" w:tentative="0">
      <w:start w:val="1"/>
      <w:numFmt w:val="bullet"/>
      <w:pStyle w:val="27"/>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formatting="1" w:enforcement="1" w:cryptProviderType="rsaFull" w:cryptAlgorithmClass="hash" w:cryptAlgorithmType="typeAny" w:cryptAlgorithmSid="4" w:cryptSpinCount="0" w:hash="pWTQ4xFtvgXFMsAuo03iShMNAV8=" w:salt="R7GCR08/7AnfdIYuJGJl1w=="/>
  <w:defaultTabStop w:val="420"/>
  <w:hyphenationZone w:val="360"/>
  <w:drawingGridVerticalSpacing w:val="156"/>
  <w:displayHorizontalDrawingGridEvery w:val="1"/>
  <w:displayVerticalDrawingGridEvery w:val="1"/>
  <w:noPunctuationKerning w:val="true"/>
  <w:characterSpacingControl w:val="compressPunctuation"/>
  <w:doNotValidateAgainstSchema/>
  <w:doNotDemarcateInvalidXml/>
  <w:footnotePr>
    <w:numFmt w:val="decimalEnclosedCircleChinese"/>
    <w:numRestart w:val="eachPage"/>
    <w:footnote w:id="0"/>
    <w:footnote w:id="1"/>
  </w:footnotePr>
  <w:endnotePr>
    <w:endnote w:id="0"/>
    <w:endnote w:id="1"/>
  </w:endnotePr>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3E7766"/>
    <w:rsid w:val="00083872"/>
    <w:rsid w:val="000A5C94"/>
    <w:rsid w:val="000C611F"/>
    <w:rsid w:val="000D2149"/>
    <w:rsid w:val="000E0E23"/>
    <w:rsid w:val="00114A3E"/>
    <w:rsid w:val="00122E67"/>
    <w:rsid w:val="001619B7"/>
    <w:rsid w:val="001A1341"/>
    <w:rsid w:val="001A3C33"/>
    <w:rsid w:val="00216A52"/>
    <w:rsid w:val="00234CCD"/>
    <w:rsid w:val="00235173"/>
    <w:rsid w:val="00242E96"/>
    <w:rsid w:val="00261063"/>
    <w:rsid w:val="0026551C"/>
    <w:rsid w:val="00274D63"/>
    <w:rsid w:val="00281B81"/>
    <w:rsid w:val="00286DA0"/>
    <w:rsid w:val="002D708C"/>
    <w:rsid w:val="0030515A"/>
    <w:rsid w:val="00373496"/>
    <w:rsid w:val="00393A70"/>
    <w:rsid w:val="003E4B7D"/>
    <w:rsid w:val="00400794"/>
    <w:rsid w:val="00443414"/>
    <w:rsid w:val="004C178B"/>
    <w:rsid w:val="004D140B"/>
    <w:rsid w:val="004F0144"/>
    <w:rsid w:val="004F396B"/>
    <w:rsid w:val="005000BD"/>
    <w:rsid w:val="005447A4"/>
    <w:rsid w:val="005639A8"/>
    <w:rsid w:val="005B2055"/>
    <w:rsid w:val="005E653C"/>
    <w:rsid w:val="00624EB5"/>
    <w:rsid w:val="00666B74"/>
    <w:rsid w:val="0068368B"/>
    <w:rsid w:val="006A238F"/>
    <w:rsid w:val="0071744B"/>
    <w:rsid w:val="00720BEA"/>
    <w:rsid w:val="00724B82"/>
    <w:rsid w:val="0074316B"/>
    <w:rsid w:val="00781DFB"/>
    <w:rsid w:val="007B003B"/>
    <w:rsid w:val="007D4B78"/>
    <w:rsid w:val="00804697"/>
    <w:rsid w:val="0084431B"/>
    <w:rsid w:val="008479CC"/>
    <w:rsid w:val="00871930"/>
    <w:rsid w:val="00942691"/>
    <w:rsid w:val="00983391"/>
    <w:rsid w:val="009A6907"/>
    <w:rsid w:val="009A749B"/>
    <w:rsid w:val="009A7C33"/>
    <w:rsid w:val="009D31D0"/>
    <w:rsid w:val="00A158E1"/>
    <w:rsid w:val="00A71193"/>
    <w:rsid w:val="00AF0EC1"/>
    <w:rsid w:val="00B05C82"/>
    <w:rsid w:val="00B2434D"/>
    <w:rsid w:val="00B34902"/>
    <w:rsid w:val="00B67C1D"/>
    <w:rsid w:val="00B808E8"/>
    <w:rsid w:val="00BB65A5"/>
    <w:rsid w:val="00BF1E23"/>
    <w:rsid w:val="00BF2263"/>
    <w:rsid w:val="00C23EB2"/>
    <w:rsid w:val="00C52BBC"/>
    <w:rsid w:val="00C91F15"/>
    <w:rsid w:val="00C95DF8"/>
    <w:rsid w:val="00D55B83"/>
    <w:rsid w:val="00D56CA0"/>
    <w:rsid w:val="00D736D3"/>
    <w:rsid w:val="00DB1B47"/>
    <w:rsid w:val="00DE5596"/>
    <w:rsid w:val="00DF5580"/>
    <w:rsid w:val="00DF7DE7"/>
    <w:rsid w:val="00E10968"/>
    <w:rsid w:val="00E51FF9"/>
    <w:rsid w:val="00E55F9C"/>
    <w:rsid w:val="00E77FB6"/>
    <w:rsid w:val="00E9105F"/>
    <w:rsid w:val="00ED4C5D"/>
    <w:rsid w:val="00EF56F7"/>
    <w:rsid w:val="00F00012"/>
    <w:rsid w:val="00F21292"/>
    <w:rsid w:val="00F22096"/>
    <w:rsid w:val="00FB44CF"/>
    <w:rsid w:val="00FC3A20"/>
    <w:rsid w:val="00FC69AB"/>
    <w:rsid w:val="00FD2517"/>
    <w:rsid w:val="00FE5F0E"/>
    <w:rsid w:val="054F27C3"/>
    <w:rsid w:val="05513747"/>
    <w:rsid w:val="076C1F7C"/>
    <w:rsid w:val="07F78D14"/>
    <w:rsid w:val="09EF2305"/>
    <w:rsid w:val="0B306B4A"/>
    <w:rsid w:val="0BBFFDD9"/>
    <w:rsid w:val="0BE22C8C"/>
    <w:rsid w:val="0BF3E80C"/>
    <w:rsid w:val="0DBB3DCB"/>
    <w:rsid w:val="0E6C0137"/>
    <w:rsid w:val="0EDE7171"/>
    <w:rsid w:val="0F3FC923"/>
    <w:rsid w:val="0F421F65"/>
    <w:rsid w:val="0FCE4485"/>
    <w:rsid w:val="0FCF5706"/>
    <w:rsid w:val="0FE99B6C"/>
    <w:rsid w:val="0FFC2C7A"/>
    <w:rsid w:val="0FFDA6D3"/>
    <w:rsid w:val="0FFF969D"/>
    <w:rsid w:val="115FD3DC"/>
    <w:rsid w:val="1295180B"/>
    <w:rsid w:val="13FD6377"/>
    <w:rsid w:val="15ED3BF2"/>
    <w:rsid w:val="16857503"/>
    <w:rsid w:val="16F7FD7A"/>
    <w:rsid w:val="179D69C2"/>
    <w:rsid w:val="17FFF895"/>
    <w:rsid w:val="180D3B06"/>
    <w:rsid w:val="185FA946"/>
    <w:rsid w:val="18FB8959"/>
    <w:rsid w:val="19216AC6"/>
    <w:rsid w:val="19FDC732"/>
    <w:rsid w:val="1AF76112"/>
    <w:rsid w:val="1B5F1AAF"/>
    <w:rsid w:val="1B5FBC10"/>
    <w:rsid w:val="1B79EEC1"/>
    <w:rsid w:val="1B7EB367"/>
    <w:rsid w:val="1BFFB356"/>
    <w:rsid w:val="1CFCEF4F"/>
    <w:rsid w:val="1CFED634"/>
    <w:rsid w:val="1D57D1E6"/>
    <w:rsid w:val="1DFC069C"/>
    <w:rsid w:val="1E23DC23"/>
    <w:rsid w:val="1E5F9F9A"/>
    <w:rsid w:val="1EAF7107"/>
    <w:rsid w:val="1EFF356E"/>
    <w:rsid w:val="1F17A9B1"/>
    <w:rsid w:val="1F3790AF"/>
    <w:rsid w:val="1F5F603D"/>
    <w:rsid w:val="1FBB73D1"/>
    <w:rsid w:val="1FCDF568"/>
    <w:rsid w:val="1FDA9279"/>
    <w:rsid w:val="1FED197F"/>
    <w:rsid w:val="1FEF000E"/>
    <w:rsid w:val="1FF34C7B"/>
    <w:rsid w:val="1FF5669A"/>
    <w:rsid w:val="1FF9C178"/>
    <w:rsid w:val="1FFBE809"/>
    <w:rsid w:val="1FFD3BDA"/>
    <w:rsid w:val="1FFE5AB9"/>
    <w:rsid w:val="20FF4440"/>
    <w:rsid w:val="218B6F16"/>
    <w:rsid w:val="224D11D2"/>
    <w:rsid w:val="22E4624E"/>
    <w:rsid w:val="24C47649"/>
    <w:rsid w:val="250848CE"/>
    <w:rsid w:val="2597A207"/>
    <w:rsid w:val="25E79198"/>
    <w:rsid w:val="266DD6A2"/>
    <w:rsid w:val="26B4BE9F"/>
    <w:rsid w:val="26F92E80"/>
    <w:rsid w:val="27C43F0B"/>
    <w:rsid w:val="27D951B5"/>
    <w:rsid w:val="27DC06E4"/>
    <w:rsid w:val="27F61D7C"/>
    <w:rsid w:val="27FB59BE"/>
    <w:rsid w:val="2AEEEA66"/>
    <w:rsid w:val="2B69E43A"/>
    <w:rsid w:val="2BBF8C36"/>
    <w:rsid w:val="2BED2B73"/>
    <w:rsid w:val="2BF304BB"/>
    <w:rsid w:val="2BFFAD8F"/>
    <w:rsid w:val="2C291363"/>
    <w:rsid w:val="2D6D453E"/>
    <w:rsid w:val="2DEF17E3"/>
    <w:rsid w:val="2DFF901F"/>
    <w:rsid w:val="2DFF9B67"/>
    <w:rsid w:val="2E5E5C1F"/>
    <w:rsid w:val="2ED5634A"/>
    <w:rsid w:val="2EF3BC5C"/>
    <w:rsid w:val="2F2965ED"/>
    <w:rsid w:val="2F7CE587"/>
    <w:rsid w:val="2F7DEB3A"/>
    <w:rsid w:val="2FD3EF6C"/>
    <w:rsid w:val="2FE906DB"/>
    <w:rsid w:val="2FEF9281"/>
    <w:rsid w:val="2FFB2305"/>
    <w:rsid w:val="2FFEE61B"/>
    <w:rsid w:val="2FFF9E73"/>
    <w:rsid w:val="2FFFD9C2"/>
    <w:rsid w:val="30BF3D88"/>
    <w:rsid w:val="31C33D33"/>
    <w:rsid w:val="31D15247"/>
    <w:rsid w:val="321C7F3B"/>
    <w:rsid w:val="328E4700"/>
    <w:rsid w:val="336B4FE8"/>
    <w:rsid w:val="337799D1"/>
    <w:rsid w:val="338D9791"/>
    <w:rsid w:val="3398EF02"/>
    <w:rsid w:val="33BAA60F"/>
    <w:rsid w:val="33F63DD8"/>
    <w:rsid w:val="33FB6772"/>
    <w:rsid w:val="34E8B806"/>
    <w:rsid w:val="34FFE41E"/>
    <w:rsid w:val="350F5502"/>
    <w:rsid w:val="354E4C19"/>
    <w:rsid w:val="35DF7803"/>
    <w:rsid w:val="35EBAF90"/>
    <w:rsid w:val="35F7EC0A"/>
    <w:rsid w:val="367FCA67"/>
    <w:rsid w:val="36DA3B3A"/>
    <w:rsid w:val="372CB0D5"/>
    <w:rsid w:val="373E459D"/>
    <w:rsid w:val="37671EA8"/>
    <w:rsid w:val="376F9A37"/>
    <w:rsid w:val="378F8FB0"/>
    <w:rsid w:val="37BEF0BE"/>
    <w:rsid w:val="37FDAAE9"/>
    <w:rsid w:val="37FF28B2"/>
    <w:rsid w:val="388A594F"/>
    <w:rsid w:val="38EFA80E"/>
    <w:rsid w:val="39D5EE6B"/>
    <w:rsid w:val="39DC742F"/>
    <w:rsid w:val="39DF0D3F"/>
    <w:rsid w:val="3A3F7A69"/>
    <w:rsid w:val="3A576A98"/>
    <w:rsid w:val="3AB61907"/>
    <w:rsid w:val="3ABB38F2"/>
    <w:rsid w:val="3AC7657F"/>
    <w:rsid w:val="3AF94F32"/>
    <w:rsid w:val="3B0B77D0"/>
    <w:rsid w:val="3B37E6D2"/>
    <w:rsid w:val="3B4B0B11"/>
    <w:rsid w:val="3B73F126"/>
    <w:rsid w:val="3B7D371E"/>
    <w:rsid w:val="3B7F4574"/>
    <w:rsid w:val="3B9F4576"/>
    <w:rsid w:val="3BAE1E15"/>
    <w:rsid w:val="3BB940F0"/>
    <w:rsid w:val="3BBA6E0C"/>
    <w:rsid w:val="3BBDA0AC"/>
    <w:rsid w:val="3BBF6FE3"/>
    <w:rsid w:val="3BC8D052"/>
    <w:rsid w:val="3BCFC098"/>
    <w:rsid w:val="3BEBD013"/>
    <w:rsid w:val="3BEE6F05"/>
    <w:rsid w:val="3BEFA2B7"/>
    <w:rsid w:val="3BEFD4C8"/>
    <w:rsid w:val="3BF1E1DB"/>
    <w:rsid w:val="3BF7EFB3"/>
    <w:rsid w:val="3BF97BEF"/>
    <w:rsid w:val="3BFDA560"/>
    <w:rsid w:val="3BFE7A43"/>
    <w:rsid w:val="3BFF7A6C"/>
    <w:rsid w:val="3BFF8475"/>
    <w:rsid w:val="3C4D5942"/>
    <w:rsid w:val="3C76BFAC"/>
    <w:rsid w:val="3C7AF482"/>
    <w:rsid w:val="3CB79108"/>
    <w:rsid w:val="3CBFFA9A"/>
    <w:rsid w:val="3CD610C8"/>
    <w:rsid w:val="3CDF9980"/>
    <w:rsid w:val="3D37A38D"/>
    <w:rsid w:val="3D3CA8B6"/>
    <w:rsid w:val="3D7EF0B0"/>
    <w:rsid w:val="3DBD6176"/>
    <w:rsid w:val="3DCE2334"/>
    <w:rsid w:val="3DCE7B60"/>
    <w:rsid w:val="3DCF8964"/>
    <w:rsid w:val="3DD719E3"/>
    <w:rsid w:val="3DD9D201"/>
    <w:rsid w:val="3DE7F888"/>
    <w:rsid w:val="3DED1E22"/>
    <w:rsid w:val="3DEE6CBB"/>
    <w:rsid w:val="3DEE8C5B"/>
    <w:rsid w:val="3DF72623"/>
    <w:rsid w:val="3DFC536C"/>
    <w:rsid w:val="3DFDF166"/>
    <w:rsid w:val="3DFE79F7"/>
    <w:rsid w:val="3DFED222"/>
    <w:rsid w:val="3E6E056F"/>
    <w:rsid w:val="3E735962"/>
    <w:rsid w:val="3E77158E"/>
    <w:rsid w:val="3E7F2029"/>
    <w:rsid w:val="3EAFD9D0"/>
    <w:rsid w:val="3EBFBCAF"/>
    <w:rsid w:val="3ED32D76"/>
    <w:rsid w:val="3ED7FA19"/>
    <w:rsid w:val="3EDB1CB5"/>
    <w:rsid w:val="3EDF95C1"/>
    <w:rsid w:val="3EEFD27B"/>
    <w:rsid w:val="3EF73BD9"/>
    <w:rsid w:val="3EFCB4F2"/>
    <w:rsid w:val="3EFFD95C"/>
    <w:rsid w:val="3F2E044F"/>
    <w:rsid w:val="3F3750ED"/>
    <w:rsid w:val="3F3F8593"/>
    <w:rsid w:val="3F65A2D0"/>
    <w:rsid w:val="3F6F6FC9"/>
    <w:rsid w:val="3F776DBD"/>
    <w:rsid w:val="3F7EA82F"/>
    <w:rsid w:val="3F7F8C70"/>
    <w:rsid w:val="3F9721BD"/>
    <w:rsid w:val="3F9B3827"/>
    <w:rsid w:val="3FBD9205"/>
    <w:rsid w:val="3FBD97DA"/>
    <w:rsid w:val="3FBEBBE2"/>
    <w:rsid w:val="3FBF2E11"/>
    <w:rsid w:val="3FBF381A"/>
    <w:rsid w:val="3FCFE5C5"/>
    <w:rsid w:val="3FD381D7"/>
    <w:rsid w:val="3FD703BB"/>
    <w:rsid w:val="3FD71C52"/>
    <w:rsid w:val="3FDA335D"/>
    <w:rsid w:val="3FDB8CF6"/>
    <w:rsid w:val="3FDC8B7C"/>
    <w:rsid w:val="3FDF2C54"/>
    <w:rsid w:val="3FDF4B77"/>
    <w:rsid w:val="3FDFA8DA"/>
    <w:rsid w:val="3FDFF510"/>
    <w:rsid w:val="3FE344DE"/>
    <w:rsid w:val="3FEBB7D6"/>
    <w:rsid w:val="3FEBC9C9"/>
    <w:rsid w:val="3FF124AE"/>
    <w:rsid w:val="3FF7887F"/>
    <w:rsid w:val="3FF87FF9"/>
    <w:rsid w:val="3FFA9E69"/>
    <w:rsid w:val="3FFB3FB7"/>
    <w:rsid w:val="3FFC8DEA"/>
    <w:rsid w:val="3FFF258B"/>
    <w:rsid w:val="3FFF36DD"/>
    <w:rsid w:val="3FFF4841"/>
    <w:rsid w:val="3FFF8DF4"/>
    <w:rsid w:val="3FFF9F88"/>
    <w:rsid w:val="3FFFFB13"/>
    <w:rsid w:val="409E3D81"/>
    <w:rsid w:val="416702DC"/>
    <w:rsid w:val="419D7821"/>
    <w:rsid w:val="41C173DC"/>
    <w:rsid w:val="433BB55B"/>
    <w:rsid w:val="43530D81"/>
    <w:rsid w:val="43EE3557"/>
    <w:rsid w:val="4570367A"/>
    <w:rsid w:val="45EF4C1A"/>
    <w:rsid w:val="465935F7"/>
    <w:rsid w:val="46942157"/>
    <w:rsid w:val="477BF875"/>
    <w:rsid w:val="47B7069F"/>
    <w:rsid w:val="47BF0E52"/>
    <w:rsid w:val="47BFD75A"/>
    <w:rsid w:val="47FFEBE3"/>
    <w:rsid w:val="492846EF"/>
    <w:rsid w:val="49F7FC11"/>
    <w:rsid w:val="49FDC045"/>
    <w:rsid w:val="4AEDAF57"/>
    <w:rsid w:val="4AFB0F31"/>
    <w:rsid w:val="4B9ED798"/>
    <w:rsid w:val="4BCD146B"/>
    <w:rsid w:val="4BCF38E3"/>
    <w:rsid w:val="4BDB177F"/>
    <w:rsid w:val="4BF618D7"/>
    <w:rsid w:val="4BF873E6"/>
    <w:rsid w:val="4BFA592A"/>
    <w:rsid w:val="4CBF7AF9"/>
    <w:rsid w:val="4D7F07DE"/>
    <w:rsid w:val="4DADDBE9"/>
    <w:rsid w:val="4DEB3923"/>
    <w:rsid w:val="4DF77E2D"/>
    <w:rsid w:val="4DFF7826"/>
    <w:rsid w:val="4E1B4533"/>
    <w:rsid w:val="4E5C6ACF"/>
    <w:rsid w:val="4E5DA703"/>
    <w:rsid w:val="4EEF8E85"/>
    <w:rsid w:val="4EF111A1"/>
    <w:rsid w:val="4F5391D3"/>
    <w:rsid w:val="4F77BF04"/>
    <w:rsid w:val="4F7AAA23"/>
    <w:rsid w:val="4F7B1E17"/>
    <w:rsid w:val="4F7D24C9"/>
    <w:rsid w:val="4F7D2A9D"/>
    <w:rsid w:val="4F83A6C6"/>
    <w:rsid w:val="4F8FA175"/>
    <w:rsid w:val="4FBD490F"/>
    <w:rsid w:val="4FBF8C89"/>
    <w:rsid w:val="4FEF7923"/>
    <w:rsid w:val="4FEFC7D4"/>
    <w:rsid w:val="4FFAE697"/>
    <w:rsid w:val="4FFBFF29"/>
    <w:rsid w:val="4FFE93F4"/>
    <w:rsid w:val="4FFF5FCE"/>
    <w:rsid w:val="4FFF9638"/>
    <w:rsid w:val="4FFFA405"/>
    <w:rsid w:val="53FB272B"/>
    <w:rsid w:val="53FFE364"/>
    <w:rsid w:val="54494B03"/>
    <w:rsid w:val="54DE7749"/>
    <w:rsid w:val="54DEAF73"/>
    <w:rsid w:val="553BD942"/>
    <w:rsid w:val="55BEDE05"/>
    <w:rsid w:val="55BF6874"/>
    <w:rsid w:val="56777BB6"/>
    <w:rsid w:val="56C20BE3"/>
    <w:rsid w:val="56F47F50"/>
    <w:rsid w:val="56FE8E7D"/>
    <w:rsid w:val="571DB7BC"/>
    <w:rsid w:val="5777BD0C"/>
    <w:rsid w:val="577DD1AB"/>
    <w:rsid w:val="579936CD"/>
    <w:rsid w:val="579D9CBF"/>
    <w:rsid w:val="57DF1552"/>
    <w:rsid w:val="57DFE69F"/>
    <w:rsid w:val="57ED4008"/>
    <w:rsid w:val="57F3D3BC"/>
    <w:rsid w:val="57FBCD87"/>
    <w:rsid w:val="57FF3172"/>
    <w:rsid w:val="5879621D"/>
    <w:rsid w:val="58CF8CAA"/>
    <w:rsid w:val="597D7E9B"/>
    <w:rsid w:val="59BF0DDD"/>
    <w:rsid w:val="59FF4DEA"/>
    <w:rsid w:val="5A5B80EA"/>
    <w:rsid w:val="5ABF39CF"/>
    <w:rsid w:val="5ABFE585"/>
    <w:rsid w:val="5AE7CD41"/>
    <w:rsid w:val="5AECA017"/>
    <w:rsid w:val="5AEEF7C6"/>
    <w:rsid w:val="5AF72EE4"/>
    <w:rsid w:val="5B3E7766"/>
    <w:rsid w:val="5B3F6B6F"/>
    <w:rsid w:val="5B4361C9"/>
    <w:rsid w:val="5B450072"/>
    <w:rsid w:val="5B5DED74"/>
    <w:rsid w:val="5B63DA4D"/>
    <w:rsid w:val="5B6CA837"/>
    <w:rsid w:val="5B7B8E55"/>
    <w:rsid w:val="5B7D78BE"/>
    <w:rsid w:val="5B9E0C45"/>
    <w:rsid w:val="5B9F37B3"/>
    <w:rsid w:val="5BBD6279"/>
    <w:rsid w:val="5BE17DCF"/>
    <w:rsid w:val="5BE99DAE"/>
    <w:rsid w:val="5BEF5483"/>
    <w:rsid w:val="5BFFCE9B"/>
    <w:rsid w:val="5C7EA792"/>
    <w:rsid w:val="5CE3FE88"/>
    <w:rsid w:val="5CEF1758"/>
    <w:rsid w:val="5CF1718A"/>
    <w:rsid w:val="5CF7742B"/>
    <w:rsid w:val="5CFF6302"/>
    <w:rsid w:val="5D5EF343"/>
    <w:rsid w:val="5D7F2361"/>
    <w:rsid w:val="5D7F673D"/>
    <w:rsid w:val="5D953D92"/>
    <w:rsid w:val="5DA4AED1"/>
    <w:rsid w:val="5DAFC9D8"/>
    <w:rsid w:val="5DCF7D5D"/>
    <w:rsid w:val="5DEE7D65"/>
    <w:rsid w:val="5DF79230"/>
    <w:rsid w:val="5DFFB3B1"/>
    <w:rsid w:val="5E97B9BE"/>
    <w:rsid w:val="5E9BAF59"/>
    <w:rsid w:val="5EC728CF"/>
    <w:rsid w:val="5ED9E0D7"/>
    <w:rsid w:val="5EDB2662"/>
    <w:rsid w:val="5EE75A1A"/>
    <w:rsid w:val="5EEE8777"/>
    <w:rsid w:val="5EFA26F6"/>
    <w:rsid w:val="5EFD8A69"/>
    <w:rsid w:val="5EFFBA65"/>
    <w:rsid w:val="5F562585"/>
    <w:rsid w:val="5F61846A"/>
    <w:rsid w:val="5F6EE52F"/>
    <w:rsid w:val="5F6FBB8F"/>
    <w:rsid w:val="5F762228"/>
    <w:rsid w:val="5F773773"/>
    <w:rsid w:val="5F7C5ED7"/>
    <w:rsid w:val="5F7CFB7D"/>
    <w:rsid w:val="5F7D246A"/>
    <w:rsid w:val="5F8D1FD1"/>
    <w:rsid w:val="5F9EC83A"/>
    <w:rsid w:val="5F9FED2B"/>
    <w:rsid w:val="5FABEACA"/>
    <w:rsid w:val="5FABF15B"/>
    <w:rsid w:val="5FAFD6F3"/>
    <w:rsid w:val="5FB75588"/>
    <w:rsid w:val="5FBADEB6"/>
    <w:rsid w:val="5FBD6B8D"/>
    <w:rsid w:val="5FBDF5A0"/>
    <w:rsid w:val="5FBF6A8C"/>
    <w:rsid w:val="5FDABCDF"/>
    <w:rsid w:val="5FDBC0AD"/>
    <w:rsid w:val="5FDEA953"/>
    <w:rsid w:val="5FDF13EB"/>
    <w:rsid w:val="5FEDBA82"/>
    <w:rsid w:val="5FF3ABCF"/>
    <w:rsid w:val="5FF4A34E"/>
    <w:rsid w:val="5FF5FBAA"/>
    <w:rsid w:val="5FF60FA1"/>
    <w:rsid w:val="5FF724E7"/>
    <w:rsid w:val="5FF734E3"/>
    <w:rsid w:val="5FF95880"/>
    <w:rsid w:val="5FFB8C1D"/>
    <w:rsid w:val="5FFD298B"/>
    <w:rsid w:val="5FFD5990"/>
    <w:rsid w:val="5FFE29B5"/>
    <w:rsid w:val="5FFF2227"/>
    <w:rsid w:val="5FFF281C"/>
    <w:rsid w:val="5FFF61FB"/>
    <w:rsid w:val="5FFF6C47"/>
    <w:rsid w:val="5FFFBB2D"/>
    <w:rsid w:val="5FFFCD26"/>
    <w:rsid w:val="611F1BA6"/>
    <w:rsid w:val="61B7CE18"/>
    <w:rsid w:val="61F90D44"/>
    <w:rsid w:val="61FFEC42"/>
    <w:rsid w:val="627D96B5"/>
    <w:rsid w:val="62DB1178"/>
    <w:rsid w:val="63430CFF"/>
    <w:rsid w:val="63AFFFB1"/>
    <w:rsid w:val="63BA23A9"/>
    <w:rsid w:val="63D7C764"/>
    <w:rsid w:val="63E17D6C"/>
    <w:rsid w:val="63EF5505"/>
    <w:rsid w:val="63EFE798"/>
    <w:rsid w:val="63FE3224"/>
    <w:rsid w:val="643D2B36"/>
    <w:rsid w:val="64490695"/>
    <w:rsid w:val="645FBFFB"/>
    <w:rsid w:val="64A53B18"/>
    <w:rsid w:val="64B6054D"/>
    <w:rsid w:val="64D56841"/>
    <w:rsid w:val="64EB3385"/>
    <w:rsid w:val="6559AF56"/>
    <w:rsid w:val="65B263B7"/>
    <w:rsid w:val="65C78C35"/>
    <w:rsid w:val="65CF06F9"/>
    <w:rsid w:val="65FFC424"/>
    <w:rsid w:val="66ADCFA0"/>
    <w:rsid w:val="66FD039C"/>
    <w:rsid w:val="66FF0599"/>
    <w:rsid w:val="6753C03B"/>
    <w:rsid w:val="677E18AF"/>
    <w:rsid w:val="678B5BBC"/>
    <w:rsid w:val="678F5804"/>
    <w:rsid w:val="67AE328D"/>
    <w:rsid w:val="67BD552A"/>
    <w:rsid w:val="67DBC9FD"/>
    <w:rsid w:val="67DFFBC9"/>
    <w:rsid w:val="67ECE76D"/>
    <w:rsid w:val="67EE4B14"/>
    <w:rsid w:val="67EF5E8E"/>
    <w:rsid w:val="67F57EAC"/>
    <w:rsid w:val="67F6EDBE"/>
    <w:rsid w:val="67F9B48C"/>
    <w:rsid w:val="67FA53B4"/>
    <w:rsid w:val="67FB4079"/>
    <w:rsid w:val="67FD0263"/>
    <w:rsid w:val="67FE4C7E"/>
    <w:rsid w:val="67FE61F5"/>
    <w:rsid w:val="67FE62A5"/>
    <w:rsid w:val="67FE8D09"/>
    <w:rsid w:val="67FF9906"/>
    <w:rsid w:val="67FFB004"/>
    <w:rsid w:val="68FAEE30"/>
    <w:rsid w:val="6950FB9C"/>
    <w:rsid w:val="697ADC9B"/>
    <w:rsid w:val="697F4BFB"/>
    <w:rsid w:val="699F4D4A"/>
    <w:rsid w:val="69FFE351"/>
    <w:rsid w:val="6A3EBB37"/>
    <w:rsid w:val="6A5F86F0"/>
    <w:rsid w:val="6A7D4416"/>
    <w:rsid w:val="6A7F5D7F"/>
    <w:rsid w:val="6AE1A173"/>
    <w:rsid w:val="6AFFCA4D"/>
    <w:rsid w:val="6B5BEA65"/>
    <w:rsid w:val="6B679FCC"/>
    <w:rsid w:val="6B739656"/>
    <w:rsid w:val="6B7FBAE9"/>
    <w:rsid w:val="6B7FCC7B"/>
    <w:rsid w:val="6B9B4689"/>
    <w:rsid w:val="6BBB44C5"/>
    <w:rsid w:val="6BF392F7"/>
    <w:rsid w:val="6BFD4CEF"/>
    <w:rsid w:val="6BFF84B8"/>
    <w:rsid w:val="6BFFB3E1"/>
    <w:rsid w:val="6C9338D8"/>
    <w:rsid w:val="6CFFA057"/>
    <w:rsid w:val="6D2316E7"/>
    <w:rsid w:val="6D5E8389"/>
    <w:rsid w:val="6D7F2769"/>
    <w:rsid w:val="6D9FB8EA"/>
    <w:rsid w:val="6DBF6CCF"/>
    <w:rsid w:val="6DC72326"/>
    <w:rsid w:val="6DDF8038"/>
    <w:rsid w:val="6DDFC3FF"/>
    <w:rsid w:val="6DE734A0"/>
    <w:rsid w:val="6DE7A386"/>
    <w:rsid w:val="6DFBC54C"/>
    <w:rsid w:val="6DFFCC6D"/>
    <w:rsid w:val="6E39364F"/>
    <w:rsid w:val="6E5B4B75"/>
    <w:rsid w:val="6E7FA7D3"/>
    <w:rsid w:val="6ED7A52A"/>
    <w:rsid w:val="6EE4DB23"/>
    <w:rsid w:val="6EF9B76C"/>
    <w:rsid w:val="6EF9C2F4"/>
    <w:rsid w:val="6EFB22B7"/>
    <w:rsid w:val="6EFCCD1E"/>
    <w:rsid w:val="6EFF1F9C"/>
    <w:rsid w:val="6EFF3A72"/>
    <w:rsid w:val="6EFF591C"/>
    <w:rsid w:val="6F0425B3"/>
    <w:rsid w:val="6F2D4298"/>
    <w:rsid w:val="6F2FDC3C"/>
    <w:rsid w:val="6F385C89"/>
    <w:rsid w:val="6F3AEEBE"/>
    <w:rsid w:val="6F3D9DBB"/>
    <w:rsid w:val="6F3FE6E3"/>
    <w:rsid w:val="6F4FF244"/>
    <w:rsid w:val="6F5707CB"/>
    <w:rsid w:val="6F5CF093"/>
    <w:rsid w:val="6F64E34E"/>
    <w:rsid w:val="6F690F66"/>
    <w:rsid w:val="6F6F29D8"/>
    <w:rsid w:val="6F6F9CA3"/>
    <w:rsid w:val="6F73F42A"/>
    <w:rsid w:val="6F7A0405"/>
    <w:rsid w:val="6F7C785C"/>
    <w:rsid w:val="6F7CF8DF"/>
    <w:rsid w:val="6F7EBAD7"/>
    <w:rsid w:val="6F7F61C0"/>
    <w:rsid w:val="6FB73DBD"/>
    <w:rsid w:val="6FBF864E"/>
    <w:rsid w:val="6FCBAD09"/>
    <w:rsid w:val="6FCFCAFC"/>
    <w:rsid w:val="6FD56B24"/>
    <w:rsid w:val="6FDF0096"/>
    <w:rsid w:val="6FE7B04A"/>
    <w:rsid w:val="6FEEFC5D"/>
    <w:rsid w:val="6FEF1E45"/>
    <w:rsid w:val="6FEF3EB9"/>
    <w:rsid w:val="6FEF42AE"/>
    <w:rsid w:val="6FEF6302"/>
    <w:rsid w:val="6FF68DCD"/>
    <w:rsid w:val="6FF72B52"/>
    <w:rsid w:val="6FF74B85"/>
    <w:rsid w:val="6FF945F4"/>
    <w:rsid w:val="6FFA60D5"/>
    <w:rsid w:val="6FFB5F77"/>
    <w:rsid w:val="6FFC4E30"/>
    <w:rsid w:val="6FFD65EB"/>
    <w:rsid w:val="6FFD9695"/>
    <w:rsid w:val="6FFEE03E"/>
    <w:rsid w:val="6FFEFBC1"/>
    <w:rsid w:val="6FFF1092"/>
    <w:rsid w:val="6FFF6975"/>
    <w:rsid w:val="6FFF7B30"/>
    <w:rsid w:val="6FFF8A1D"/>
    <w:rsid w:val="6FFF9EE6"/>
    <w:rsid w:val="6FFFDC84"/>
    <w:rsid w:val="70CFD862"/>
    <w:rsid w:val="70FCFCB9"/>
    <w:rsid w:val="71606B8F"/>
    <w:rsid w:val="71BAB1B6"/>
    <w:rsid w:val="71DF1041"/>
    <w:rsid w:val="71EDDC98"/>
    <w:rsid w:val="71F68747"/>
    <w:rsid w:val="71FB7552"/>
    <w:rsid w:val="7277851A"/>
    <w:rsid w:val="727B11CC"/>
    <w:rsid w:val="727D09F8"/>
    <w:rsid w:val="72BFA5A5"/>
    <w:rsid w:val="737C3FAC"/>
    <w:rsid w:val="73D79D84"/>
    <w:rsid w:val="73EF4E10"/>
    <w:rsid w:val="73FEDE11"/>
    <w:rsid w:val="73FFBB50"/>
    <w:rsid w:val="73FFCF3F"/>
    <w:rsid w:val="73FFF5DA"/>
    <w:rsid w:val="74D7444C"/>
    <w:rsid w:val="74EE4722"/>
    <w:rsid w:val="74F0FCB2"/>
    <w:rsid w:val="74F841F7"/>
    <w:rsid w:val="74FB5F71"/>
    <w:rsid w:val="74FFFFDC"/>
    <w:rsid w:val="755F7C3B"/>
    <w:rsid w:val="75674944"/>
    <w:rsid w:val="756DBBD2"/>
    <w:rsid w:val="756FAD36"/>
    <w:rsid w:val="757FCD46"/>
    <w:rsid w:val="759C3799"/>
    <w:rsid w:val="75BA1463"/>
    <w:rsid w:val="75D3708C"/>
    <w:rsid w:val="75DEDD03"/>
    <w:rsid w:val="75F436ED"/>
    <w:rsid w:val="75FC2A3F"/>
    <w:rsid w:val="75FD54C3"/>
    <w:rsid w:val="760F80A5"/>
    <w:rsid w:val="763E0C8B"/>
    <w:rsid w:val="763F975F"/>
    <w:rsid w:val="765F34E5"/>
    <w:rsid w:val="765FC49E"/>
    <w:rsid w:val="767F3C9F"/>
    <w:rsid w:val="76B850D2"/>
    <w:rsid w:val="76D1ABEE"/>
    <w:rsid w:val="76E5B828"/>
    <w:rsid w:val="76EDB562"/>
    <w:rsid w:val="76F72733"/>
    <w:rsid w:val="76F75652"/>
    <w:rsid w:val="76FC067E"/>
    <w:rsid w:val="76FF9CF3"/>
    <w:rsid w:val="7702424C"/>
    <w:rsid w:val="775EF979"/>
    <w:rsid w:val="77632CF8"/>
    <w:rsid w:val="776F84BF"/>
    <w:rsid w:val="7777F44D"/>
    <w:rsid w:val="777A2B2F"/>
    <w:rsid w:val="77877353"/>
    <w:rsid w:val="779E1C6B"/>
    <w:rsid w:val="779F0D5A"/>
    <w:rsid w:val="77AF2F5A"/>
    <w:rsid w:val="77AFD105"/>
    <w:rsid w:val="77BBF08B"/>
    <w:rsid w:val="77BEE368"/>
    <w:rsid w:val="77BF1706"/>
    <w:rsid w:val="77CDB37E"/>
    <w:rsid w:val="77D53C30"/>
    <w:rsid w:val="77D67BDD"/>
    <w:rsid w:val="77D69F7C"/>
    <w:rsid w:val="77DBBC76"/>
    <w:rsid w:val="77DE720A"/>
    <w:rsid w:val="77DEE1AE"/>
    <w:rsid w:val="77DF3705"/>
    <w:rsid w:val="77E9338F"/>
    <w:rsid w:val="77EA8477"/>
    <w:rsid w:val="77EE2380"/>
    <w:rsid w:val="77EF04A2"/>
    <w:rsid w:val="77EFBC4E"/>
    <w:rsid w:val="77EFE43D"/>
    <w:rsid w:val="77F33D98"/>
    <w:rsid w:val="77F68E65"/>
    <w:rsid w:val="77F71E20"/>
    <w:rsid w:val="77F72C74"/>
    <w:rsid w:val="77F7A657"/>
    <w:rsid w:val="77FA293B"/>
    <w:rsid w:val="77FB10DD"/>
    <w:rsid w:val="77FD83C9"/>
    <w:rsid w:val="77FDC022"/>
    <w:rsid w:val="77FF4131"/>
    <w:rsid w:val="77FF49E5"/>
    <w:rsid w:val="78370253"/>
    <w:rsid w:val="787F08D5"/>
    <w:rsid w:val="78BF874C"/>
    <w:rsid w:val="78EF2CD2"/>
    <w:rsid w:val="78EFD159"/>
    <w:rsid w:val="78F7C2E0"/>
    <w:rsid w:val="793DBF59"/>
    <w:rsid w:val="797B5B99"/>
    <w:rsid w:val="799FD4ED"/>
    <w:rsid w:val="79A7939C"/>
    <w:rsid w:val="79B71D52"/>
    <w:rsid w:val="79BBC68A"/>
    <w:rsid w:val="79BBE587"/>
    <w:rsid w:val="79DFD806"/>
    <w:rsid w:val="79ED90C0"/>
    <w:rsid w:val="79EF51FA"/>
    <w:rsid w:val="79EFB44F"/>
    <w:rsid w:val="79F56E88"/>
    <w:rsid w:val="79F7BB2B"/>
    <w:rsid w:val="79F7EAE1"/>
    <w:rsid w:val="79FC7325"/>
    <w:rsid w:val="79FDAC74"/>
    <w:rsid w:val="79FEF8E6"/>
    <w:rsid w:val="79FF6ADC"/>
    <w:rsid w:val="79FF8329"/>
    <w:rsid w:val="79FFF90F"/>
    <w:rsid w:val="7A341ED1"/>
    <w:rsid w:val="7A5FCFAF"/>
    <w:rsid w:val="7A7783C5"/>
    <w:rsid w:val="7A7992A2"/>
    <w:rsid w:val="7A7BE560"/>
    <w:rsid w:val="7A7F9A8D"/>
    <w:rsid w:val="7A9FFFE1"/>
    <w:rsid w:val="7AB77D3D"/>
    <w:rsid w:val="7ADAACC8"/>
    <w:rsid w:val="7AEC4067"/>
    <w:rsid w:val="7AF5A139"/>
    <w:rsid w:val="7AF66823"/>
    <w:rsid w:val="7AF7BA5C"/>
    <w:rsid w:val="7AFDD05C"/>
    <w:rsid w:val="7AFF92C4"/>
    <w:rsid w:val="7AFFC495"/>
    <w:rsid w:val="7B2DEC92"/>
    <w:rsid w:val="7B3F4907"/>
    <w:rsid w:val="7B3F8AE8"/>
    <w:rsid w:val="7B647F9B"/>
    <w:rsid w:val="7B66AFCF"/>
    <w:rsid w:val="7B69F597"/>
    <w:rsid w:val="7B6A981D"/>
    <w:rsid w:val="7B6E188D"/>
    <w:rsid w:val="7B731685"/>
    <w:rsid w:val="7B7A9F8F"/>
    <w:rsid w:val="7B7B5EBF"/>
    <w:rsid w:val="7B7E4766"/>
    <w:rsid w:val="7B7F2018"/>
    <w:rsid w:val="7B7F85A5"/>
    <w:rsid w:val="7B937E92"/>
    <w:rsid w:val="7B979648"/>
    <w:rsid w:val="7BBBB740"/>
    <w:rsid w:val="7BBF5DFC"/>
    <w:rsid w:val="7BD717E7"/>
    <w:rsid w:val="7BD7853D"/>
    <w:rsid w:val="7BDFE515"/>
    <w:rsid w:val="7BDFEEF8"/>
    <w:rsid w:val="7BEAFAE5"/>
    <w:rsid w:val="7BEF3758"/>
    <w:rsid w:val="7BEF72C4"/>
    <w:rsid w:val="7BF71E3B"/>
    <w:rsid w:val="7BFB55AB"/>
    <w:rsid w:val="7BFBCB75"/>
    <w:rsid w:val="7BFBFACB"/>
    <w:rsid w:val="7BFD7F2A"/>
    <w:rsid w:val="7BFD8E12"/>
    <w:rsid w:val="7BFE3FF3"/>
    <w:rsid w:val="7BFE464B"/>
    <w:rsid w:val="7BFF17A2"/>
    <w:rsid w:val="7BFFD3FF"/>
    <w:rsid w:val="7BFFF136"/>
    <w:rsid w:val="7BFFFA71"/>
    <w:rsid w:val="7C2D5150"/>
    <w:rsid w:val="7C3F2CE0"/>
    <w:rsid w:val="7C3F952F"/>
    <w:rsid w:val="7C55BF2D"/>
    <w:rsid w:val="7C5FB1E0"/>
    <w:rsid w:val="7CB7C61A"/>
    <w:rsid w:val="7CC49E98"/>
    <w:rsid w:val="7CC7CEC5"/>
    <w:rsid w:val="7CE73678"/>
    <w:rsid w:val="7CF2CE3F"/>
    <w:rsid w:val="7CF707F7"/>
    <w:rsid w:val="7CFB7C0D"/>
    <w:rsid w:val="7CFF4770"/>
    <w:rsid w:val="7D2D476B"/>
    <w:rsid w:val="7D2D87B8"/>
    <w:rsid w:val="7D2FB64A"/>
    <w:rsid w:val="7D35AA43"/>
    <w:rsid w:val="7D3B0C84"/>
    <w:rsid w:val="7D3D7631"/>
    <w:rsid w:val="7D5FF813"/>
    <w:rsid w:val="7D7724C6"/>
    <w:rsid w:val="7D77D356"/>
    <w:rsid w:val="7D7BD41B"/>
    <w:rsid w:val="7D7F6DE1"/>
    <w:rsid w:val="7D93E30B"/>
    <w:rsid w:val="7D9B1FEF"/>
    <w:rsid w:val="7DAFD63D"/>
    <w:rsid w:val="7DB7DC78"/>
    <w:rsid w:val="7DBFD92A"/>
    <w:rsid w:val="7DBFE601"/>
    <w:rsid w:val="7DCDE05F"/>
    <w:rsid w:val="7DD1E4EB"/>
    <w:rsid w:val="7DD4441C"/>
    <w:rsid w:val="7DDE6E2E"/>
    <w:rsid w:val="7DDEF6B1"/>
    <w:rsid w:val="7DDF4FB6"/>
    <w:rsid w:val="7DDFBC43"/>
    <w:rsid w:val="7DE5408C"/>
    <w:rsid w:val="7DEDF713"/>
    <w:rsid w:val="7DEF1734"/>
    <w:rsid w:val="7DEF48C5"/>
    <w:rsid w:val="7DF798DB"/>
    <w:rsid w:val="7DFA865B"/>
    <w:rsid w:val="7DFB2584"/>
    <w:rsid w:val="7DFC703C"/>
    <w:rsid w:val="7DFE0FE1"/>
    <w:rsid w:val="7DFF5BDF"/>
    <w:rsid w:val="7DFF5EE6"/>
    <w:rsid w:val="7DFFA543"/>
    <w:rsid w:val="7DFFA987"/>
    <w:rsid w:val="7E17916C"/>
    <w:rsid w:val="7E6D9D5D"/>
    <w:rsid w:val="7E7F6B2A"/>
    <w:rsid w:val="7E7FCE5F"/>
    <w:rsid w:val="7EAD01D6"/>
    <w:rsid w:val="7EAF8284"/>
    <w:rsid w:val="7EAFF7AF"/>
    <w:rsid w:val="7EB68AA6"/>
    <w:rsid w:val="7EB7D6C5"/>
    <w:rsid w:val="7EBD04FC"/>
    <w:rsid w:val="7EBDD34F"/>
    <w:rsid w:val="7EBF99BB"/>
    <w:rsid w:val="7EBFC28F"/>
    <w:rsid w:val="7EC78C5E"/>
    <w:rsid w:val="7EC7EDA9"/>
    <w:rsid w:val="7EC9ED83"/>
    <w:rsid w:val="7ECC10E8"/>
    <w:rsid w:val="7ED7DDD5"/>
    <w:rsid w:val="7EEDD9B3"/>
    <w:rsid w:val="7EEE4EA7"/>
    <w:rsid w:val="7EEE6B92"/>
    <w:rsid w:val="7EEFFAD1"/>
    <w:rsid w:val="7EFB3830"/>
    <w:rsid w:val="7EFD7A4A"/>
    <w:rsid w:val="7EFE2881"/>
    <w:rsid w:val="7EFE2EA3"/>
    <w:rsid w:val="7EFE3017"/>
    <w:rsid w:val="7EFE7E56"/>
    <w:rsid w:val="7EFEB562"/>
    <w:rsid w:val="7EFF2651"/>
    <w:rsid w:val="7EFF38C7"/>
    <w:rsid w:val="7EFF7197"/>
    <w:rsid w:val="7EFFC15F"/>
    <w:rsid w:val="7EFFC9EE"/>
    <w:rsid w:val="7F0E3580"/>
    <w:rsid w:val="7F31B0C2"/>
    <w:rsid w:val="7F3843B3"/>
    <w:rsid w:val="7F3B2399"/>
    <w:rsid w:val="7F3B6CA8"/>
    <w:rsid w:val="7F4876AC"/>
    <w:rsid w:val="7F4FA7D8"/>
    <w:rsid w:val="7F53FAA8"/>
    <w:rsid w:val="7F577EC4"/>
    <w:rsid w:val="7F5C533C"/>
    <w:rsid w:val="7F5D2778"/>
    <w:rsid w:val="7F5DD67D"/>
    <w:rsid w:val="7F5E678D"/>
    <w:rsid w:val="7F6CC4E9"/>
    <w:rsid w:val="7F6D2A9F"/>
    <w:rsid w:val="7F6F58A4"/>
    <w:rsid w:val="7F6F90FA"/>
    <w:rsid w:val="7F712BF2"/>
    <w:rsid w:val="7F71A27C"/>
    <w:rsid w:val="7F759E82"/>
    <w:rsid w:val="7F774F7D"/>
    <w:rsid w:val="7F778B1B"/>
    <w:rsid w:val="7F78B74C"/>
    <w:rsid w:val="7F7BCB3C"/>
    <w:rsid w:val="7F7FD4BB"/>
    <w:rsid w:val="7F7FDF30"/>
    <w:rsid w:val="7F8148FA"/>
    <w:rsid w:val="7F8F52E5"/>
    <w:rsid w:val="7F8F5708"/>
    <w:rsid w:val="7F8F81DA"/>
    <w:rsid w:val="7F956681"/>
    <w:rsid w:val="7F9D259C"/>
    <w:rsid w:val="7F9E9263"/>
    <w:rsid w:val="7F9F40AB"/>
    <w:rsid w:val="7F9FC25D"/>
    <w:rsid w:val="7F9FE277"/>
    <w:rsid w:val="7F9FE50A"/>
    <w:rsid w:val="7F9FF048"/>
    <w:rsid w:val="7FA7CEB3"/>
    <w:rsid w:val="7FADE0EF"/>
    <w:rsid w:val="7FB31365"/>
    <w:rsid w:val="7FB3F06D"/>
    <w:rsid w:val="7FB65466"/>
    <w:rsid w:val="7FB7A4CD"/>
    <w:rsid w:val="7FB99B8A"/>
    <w:rsid w:val="7FBD0DFA"/>
    <w:rsid w:val="7FBD8FE0"/>
    <w:rsid w:val="7FBDD6D3"/>
    <w:rsid w:val="7FBEC56F"/>
    <w:rsid w:val="7FBF35D0"/>
    <w:rsid w:val="7FBF719C"/>
    <w:rsid w:val="7FBF7288"/>
    <w:rsid w:val="7FBF7630"/>
    <w:rsid w:val="7FBFD31D"/>
    <w:rsid w:val="7FC5C506"/>
    <w:rsid w:val="7FC95B59"/>
    <w:rsid w:val="7FCCDD45"/>
    <w:rsid w:val="7FCE30BB"/>
    <w:rsid w:val="7FCEAE90"/>
    <w:rsid w:val="7FD521A8"/>
    <w:rsid w:val="7FD7A127"/>
    <w:rsid w:val="7FD7D4CD"/>
    <w:rsid w:val="7FDA01AD"/>
    <w:rsid w:val="7FDB60F0"/>
    <w:rsid w:val="7FDCA124"/>
    <w:rsid w:val="7FDCD1EC"/>
    <w:rsid w:val="7FDEE389"/>
    <w:rsid w:val="7FDF3C7C"/>
    <w:rsid w:val="7FDF7359"/>
    <w:rsid w:val="7FDFBBD8"/>
    <w:rsid w:val="7FDFBD41"/>
    <w:rsid w:val="7FDFD092"/>
    <w:rsid w:val="7FE21828"/>
    <w:rsid w:val="7FEB2C7E"/>
    <w:rsid w:val="7FEBD9C1"/>
    <w:rsid w:val="7FEF74C7"/>
    <w:rsid w:val="7FEF9004"/>
    <w:rsid w:val="7FEF94BD"/>
    <w:rsid w:val="7FEFFD6E"/>
    <w:rsid w:val="7FF34054"/>
    <w:rsid w:val="7FF361A0"/>
    <w:rsid w:val="7FF36800"/>
    <w:rsid w:val="7FF3FEDE"/>
    <w:rsid w:val="7FF50BB0"/>
    <w:rsid w:val="7FF61D80"/>
    <w:rsid w:val="7FF6F1AF"/>
    <w:rsid w:val="7FF7114C"/>
    <w:rsid w:val="7FF744AF"/>
    <w:rsid w:val="7FF90516"/>
    <w:rsid w:val="7FF90887"/>
    <w:rsid w:val="7FF94868"/>
    <w:rsid w:val="7FFA503D"/>
    <w:rsid w:val="7FFB4602"/>
    <w:rsid w:val="7FFB9196"/>
    <w:rsid w:val="7FFB99CE"/>
    <w:rsid w:val="7FFBAC63"/>
    <w:rsid w:val="7FFBFA9D"/>
    <w:rsid w:val="7FFC83C5"/>
    <w:rsid w:val="7FFD11D0"/>
    <w:rsid w:val="7FFD3EA2"/>
    <w:rsid w:val="7FFE0B4B"/>
    <w:rsid w:val="7FFE13E3"/>
    <w:rsid w:val="7FFE31DE"/>
    <w:rsid w:val="7FFE5FBB"/>
    <w:rsid w:val="7FFEFAA3"/>
    <w:rsid w:val="7FFF0298"/>
    <w:rsid w:val="7FFF4057"/>
    <w:rsid w:val="7FFF42AF"/>
    <w:rsid w:val="7FFF56C2"/>
    <w:rsid w:val="7FFF578A"/>
    <w:rsid w:val="7FFF60D8"/>
    <w:rsid w:val="7FFF6CF1"/>
    <w:rsid w:val="7FFF7B57"/>
    <w:rsid w:val="7FFF855D"/>
    <w:rsid w:val="7FFFE5E4"/>
    <w:rsid w:val="7FFFEF66"/>
    <w:rsid w:val="7FFFF3F8"/>
    <w:rsid w:val="839A28B7"/>
    <w:rsid w:val="84FB27B6"/>
    <w:rsid w:val="84FFDDB1"/>
    <w:rsid w:val="87FB1956"/>
    <w:rsid w:val="87FD2C2C"/>
    <w:rsid w:val="87FFC2BB"/>
    <w:rsid w:val="8ADFBD03"/>
    <w:rsid w:val="8B3F608D"/>
    <w:rsid w:val="8B5FCFCC"/>
    <w:rsid w:val="8D6F3C5C"/>
    <w:rsid w:val="8D9FB217"/>
    <w:rsid w:val="8EADBB45"/>
    <w:rsid w:val="8EF46BB4"/>
    <w:rsid w:val="8F4FFA08"/>
    <w:rsid w:val="8F752389"/>
    <w:rsid w:val="8FB7529E"/>
    <w:rsid w:val="8FEF77F4"/>
    <w:rsid w:val="8FF91585"/>
    <w:rsid w:val="91476856"/>
    <w:rsid w:val="937383A7"/>
    <w:rsid w:val="93FBA4C7"/>
    <w:rsid w:val="95AF7740"/>
    <w:rsid w:val="95F3D024"/>
    <w:rsid w:val="97FF1F6F"/>
    <w:rsid w:val="9877ABB9"/>
    <w:rsid w:val="996F8CD1"/>
    <w:rsid w:val="9ADF57B6"/>
    <w:rsid w:val="9AF750D2"/>
    <w:rsid w:val="9AFFE6BA"/>
    <w:rsid w:val="9B7D8719"/>
    <w:rsid w:val="9B97E2E2"/>
    <w:rsid w:val="9BBBDB8D"/>
    <w:rsid w:val="9BEA3F27"/>
    <w:rsid w:val="9BF79F30"/>
    <w:rsid w:val="9BF85DB0"/>
    <w:rsid w:val="9CFDE5DA"/>
    <w:rsid w:val="9D07E312"/>
    <w:rsid w:val="9D6B175E"/>
    <w:rsid w:val="9D7B7776"/>
    <w:rsid w:val="9DBC1133"/>
    <w:rsid w:val="9DBDB494"/>
    <w:rsid w:val="9DFFECD1"/>
    <w:rsid w:val="9E4A9302"/>
    <w:rsid w:val="9EFEEC7E"/>
    <w:rsid w:val="9F2E865D"/>
    <w:rsid w:val="9F37BE12"/>
    <w:rsid w:val="9F487D27"/>
    <w:rsid w:val="9F6FDC10"/>
    <w:rsid w:val="9F7B2888"/>
    <w:rsid w:val="9FBB0FF6"/>
    <w:rsid w:val="9FDF6550"/>
    <w:rsid w:val="9FEB82F8"/>
    <w:rsid w:val="9FF2662E"/>
    <w:rsid w:val="9FF51880"/>
    <w:rsid w:val="9FFF2F5E"/>
    <w:rsid w:val="9FFF58CE"/>
    <w:rsid w:val="9FFFCFE0"/>
    <w:rsid w:val="9FFFEB98"/>
    <w:rsid w:val="9FFFED4E"/>
    <w:rsid w:val="A0F7F101"/>
    <w:rsid w:val="A1FFB917"/>
    <w:rsid w:val="A3B617EC"/>
    <w:rsid w:val="A3FF54CA"/>
    <w:rsid w:val="A6DB6273"/>
    <w:rsid w:val="A7133717"/>
    <w:rsid w:val="A77D6761"/>
    <w:rsid w:val="A7C7ED4E"/>
    <w:rsid w:val="A7F19C31"/>
    <w:rsid w:val="A87FDB7A"/>
    <w:rsid w:val="A97C7831"/>
    <w:rsid w:val="A9B71966"/>
    <w:rsid w:val="AABE1D58"/>
    <w:rsid w:val="ABDE00D4"/>
    <w:rsid w:val="ABF3BD26"/>
    <w:rsid w:val="ABFDD74B"/>
    <w:rsid w:val="ABFFDD01"/>
    <w:rsid w:val="ADA9F384"/>
    <w:rsid w:val="ADAF0270"/>
    <w:rsid w:val="ADBD5F91"/>
    <w:rsid w:val="ADD2D3F1"/>
    <w:rsid w:val="ADDB8DEC"/>
    <w:rsid w:val="ADED4090"/>
    <w:rsid w:val="ADF4CAE7"/>
    <w:rsid w:val="ADF6E12C"/>
    <w:rsid w:val="AE37DF65"/>
    <w:rsid w:val="AE7B9A2A"/>
    <w:rsid w:val="AEEFCC3B"/>
    <w:rsid w:val="AF57F0B0"/>
    <w:rsid w:val="AF5FBDA1"/>
    <w:rsid w:val="AF7633B1"/>
    <w:rsid w:val="AFA27607"/>
    <w:rsid w:val="AFB72525"/>
    <w:rsid w:val="AFD0D5C5"/>
    <w:rsid w:val="AFEB42D0"/>
    <w:rsid w:val="AFEE6660"/>
    <w:rsid w:val="AFEF054B"/>
    <w:rsid w:val="AFEFF017"/>
    <w:rsid w:val="AFFA92C8"/>
    <w:rsid w:val="AFFAF11A"/>
    <w:rsid w:val="AFFD70BE"/>
    <w:rsid w:val="AFFE0DBF"/>
    <w:rsid w:val="AFFF5796"/>
    <w:rsid w:val="AFFF6B23"/>
    <w:rsid w:val="AFFF867B"/>
    <w:rsid w:val="AFFFF11D"/>
    <w:rsid w:val="AFFFFBD4"/>
    <w:rsid w:val="B17F4AA8"/>
    <w:rsid w:val="B1BD538C"/>
    <w:rsid w:val="B2ABE181"/>
    <w:rsid w:val="B2DF3B4F"/>
    <w:rsid w:val="B3F5D6BF"/>
    <w:rsid w:val="B3FF8C15"/>
    <w:rsid w:val="B4EDE5B0"/>
    <w:rsid w:val="B5B079B8"/>
    <w:rsid w:val="B5E6AD8D"/>
    <w:rsid w:val="B5FB1C06"/>
    <w:rsid w:val="B5FB37A6"/>
    <w:rsid w:val="B69FCB4E"/>
    <w:rsid w:val="B6B7EE12"/>
    <w:rsid w:val="B6EC1F5F"/>
    <w:rsid w:val="B6F7A157"/>
    <w:rsid w:val="B7697143"/>
    <w:rsid w:val="B7B9E5A2"/>
    <w:rsid w:val="B7BAA971"/>
    <w:rsid w:val="B7DF5928"/>
    <w:rsid w:val="B7EB4749"/>
    <w:rsid w:val="B7F4D975"/>
    <w:rsid w:val="B7FBD4CF"/>
    <w:rsid w:val="B7FFD939"/>
    <w:rsid w:val="B83F022C"/>
    <w:rsid w:val="B87512FA"/>
    <w:rsid w:val="B9B97730"/>
    <w:rsid w:val="B9DD78B8"/>
    <w:rsid w:val="BA7E6570"/>
    <w:rsid w:val="BAF78058"/>
    <w:rsid w:val="BB3FE878"/>
    <w:rsid w:val="BBDE0C21"/>
    <w:rsid w:val="BBDF6696"/>
    <w:rsid w:val="BBDFDCDD"/>
    <w:rsid w:val="BBE70F16"/>
    <w:rsid w:val="BBEBED85"/>
    <w:rsid w:val="BBEF0B5E"/>
    <w:rsid w:val="BBFF5031"/>
    <w:rsid w:val="BBFFD512"/>
    <w:rsid w:val="BCDFA952"/>
    <w:rsid w:val="BCF79BDE"/>
    <w:rsid w:val="BD6BA0C4"/>
    <w:rsid w:val="BD76A3B7"/>
    <w:rsid w:val="BD7874C7"/>
    <w:rsid w:val="BD7AE279"/>
    <w:rsid w:val="BD7F1EFB"/>
    <w:rsid w:val="BDB1712E"/>
    <w:rsid w:val="BDCFE218"/>
    <w:rsid w:val="BDE9F99E"/>
    <w:rsid w:val="BDEA9E33"/>
    <w:rsid w:val="BDF32756"/>
    <w:rsid w:val="BDF712B6"/>
    <w:rsid w:val="BDFF1FD6"/>
    <w:rsid w:val="BE6EF1B1"/>
    <w:rsid w:val="BE7E79E4"/>
    <w:rsid w:val="BE7F1284"/>
    <w:rsid w:val="BEAE7C75"/>
    <w:rsid w:val="BEBDDC61"/>
    <w:rsid w:val="BEBFB99E"/>
    <w:rsid w:val="BEC75CBE"/>
    <w:rsid w:val="BEC7880B"/>
    <w:rsid w:val="BEF44662"/>
    <w:rsid w:val="BEF70F92"/>
    <w:rsid w:val="BEF71687"/>
    <w:rsid w:val="BEFC1047"/>
    <w:rsid w:val="BEFE05E3"/>
    <w:rsid w:val="BF3331E6"/>
    <w:rsid w:val="BF390EAF"/>
    <w:rsid w:val="BF3A4D4F"/>
    <w:rsid w:val="BF3F4F9A"/>
    <w:rsid w:val="BF432B4F"/>
    <w:rsid w:val="BF4A67DF"/>
    <w:rsid w:val="BF4F6F8B"/>
    <w:rsid w:val="BF4FEDD5"/>
    <w:rsid w:val="BF55B4F3"/>
    <w:rsid w:val="BF5B0932"/>
    <w:rsid w:val="BF5FC5C5"/>
    <w:rsid w:val="BF696D53"/>
    <w:rsid w:val="BF6B58DD"/>
    <w:rsid w:val="BF776732"/>
    <w:rsid w:val="BF7A3BB2"/>
    <w:rsid w:val="BF7E43AA"/>
    <w:rsid w:val="BF8FC4A8"/>
    <w:rsid w:val="BFAA3CCE"/>
    <w:rsid w:val="BFB6007C"/>
    <w:rsid w:val="BFBFBBA7"/>
    <w:rsid w:val="BFCF5CCA"/>
    <w:rsid w:val="BFCFDDD2"/>
    <w:rsid w:val="BFDDCD3B"/>
    <w:rsid w:val="BFDF7845"/>
    <w:rsid w:val="BFDFF892"/>
    <w:rsid w:val="BFE8392C"/>
    <w:rsid w:val="BFE952C5"/>
    <w:rsid w:val="BFEB7B9F"/>
    <w:rsid w:val="BFEB9230"/>
    <w:rsid w:val="BFED2D94"/>
    <w:rsid w:val="BFEE2E7C"/>
    <w:rsid w:val="BFF76887"/>
    <w:rsid w:val="BFF7AC0A"/>
    <w:rsid w:val="BFFBA4AA"/>
    <w:rsid w:val="BFFC201F"/>
    <w:rsid w:val="BFFC7603"/>
    <w:rsid w:val="BFFD283A"/>
    <w:rsid w:val="BFFD3E0F"/>
    <w:rsid w:val="BFFD707A"/>
    <w:rsid w:val="BFFE766C"/>
    <w:rsid w:val="BFFEB9AC"/>
    <w:rsid w:val="BFFF0E94"/>
    <w:rsid w:val="BFFF1120"/>
    <w:rsid w:val="BFFF3668"/>
    <w:rsid w:val="BFFF54E0"/>
    <w:rsid w:val="BFFF599D"/>
    <w:rsid w:val="C1F95A24"/>
    <w:rsid w:val="C2FF52BA"/>
    <w:rsid w:val="C36DB318"/>
    <w:rsid w:val="C3BF34F4"/>
    <w:rsid w:val="C6DD8DB2"/>
    <w:rsid w:val="C71FE3E3"/>
    <w:rsid w:val="C76DF214"/>
    <w:rsid w:val="C7E97AFC"/>
    <w:rsid w:val="C8FEEF35"/>
    <w:rsid w:val="C9F74727"/>
    <w:rsid w:val="CADF3208"/>
    <w:rsid w:val="CBAC97B8"/>
    <w:rsid w:val="CBFCBD3A"/>
    <w:rsid w:val="CBFD4650"/>
    <w:rsid w:val="CBFDE481"/>
    <w:rsid w:val="CBFF18BF"/>
    <w:rsid w:val="CCF77B90"/>
    <w:rsid w:val="CD3F3C37"/>
    <w:rsid w:val="CD7AC0A5"/>
    <w:rsid w:val="CDAFE131"/>
    <w:rsid w:val="CDD79CD5"/>
    <w:rsid w:val="CDDF919C"/>
    <w:rsid w:val="CDEB0B18"/>
    <w:rsid w:val="CDEF981F"/>
    <w:rsid w:val="CDFCD4F8"/>
    <w:rsid w:val="CE7EF2CD"/>
    <w:rsid w:val="CF5F5DFE"/>
    <w:rsid w:val="CF6F37DA"/>
    <w:rsid w:val="CF7B94C4"/>
    <w:rsid w:val="CF7E48D2"/>
    <w:rsid w:val="CF9E4941"/>
    <w:rsid w:val="CFA545ED"/>
    <w:rsid w:val="CFBB5E4C"/>
    <w:rsid w:val="CFBECFEA"/>
    <w:rsid w:val="CFBFC78E"/>
    <w:rsid w:val="CFE7F12B"/>
    <w:rsid w:val="CFF0CC25"/>
    <w:rsid w:val="CFF4FFC6"/>
    <w:rsid w:val="CFFE655A"/>
    <w:rsid w:val="CFFEE6AC"/>
    <w:rsid w:val="D1B9ECEA"/>
    <w:rsid w:val="D20EE986"/>
    <w:rsid w:val="D36EEB37"/>
    <w:rsid w:val="D37B1F40"/>
    <w:rsid w:val="D3DFA36B"/>
    <w:rsid w:val="D3F75D0A"/>
    <w:rsid w:val="D3FB76D2"/>
    <w:rsid w:val="D3FE4AAD"/>
    <w:rsid w:val="D3FFFAA7"/>
    <w:rsid w:val="D52AE650"/>
    <w:rsid w:val="D59E03BE"/>
    <w:rsid w:val="D5BB630E"/>
    <w:rsid w:val="D5ED176F"/>
    <w:rsid w:val="D5FF7FE3"/>
    <w:rsid w:val="D6A7D9AE"/>
    <w:rsid w:val="D6F4765B"/>
    <w:rsid w:val="D6FF5969"/>
    <w:rsid w:val="D757D516"/>
    <w:rsid w:val="D77F5CB4"/>
    <w:rsid w:val="D7AD31FD"/>
    <w:rsid w:val="D7AD53A9"/>
    <w:rsid w:val="D7BB2272"/>
    <w:rsid w:val="D7BCE590"/>
    <w:rsid w:val="D7CC998C"/>
    <w:rsid w:val="D7FA2995"/>
    <w:rsid w:val="D7FC4866"/>
    <w:rsid w:val="D7FDCD24"/>
    <w:rsid w:val="D7FE0BC9"/>
    <w:rsid w:val="D8DB6C0B"/>
    <w:rsid w:val="D8EB7D59"/>
    <w:rsid w:val="D98F120E"/>
    <w:rsid w:val="D9E7B5B0"/>
    <w:rsid w:val="D9FEEFA8"/>
    <w:rsid w:val="DAFF7642"/>
    <w:rsid w:val="DB3DC143"/>
    <w:rsid w:val="DB3F7A14"/>
    <w:rsid w:val="DB47E784"/>
    <w:rsid w:val="DB5DCBF4"/>
    <w:rsid w:val="DB7F8D36"/>
    <w:rsid w:val="DB97F18C"/>
    <w:rsid w:val="DBB17A52"/>
    <w:rsid w:val="DBB69680"/>
    <w:rsid w:val="DBE7BE17"/>
    <w:rsid w:val="DBEF0BFA"/>
    <w:rsid w:val="DBEF50A2"/>
    <w:rsid w:val="DBF5E975"/>
    <w:rsid w:val="DBFD1DC0"/>
    <w:rsid w:val="DBFF8435"/>
    <w:rsid w:val="DBFFE241"/>
    <w:rsid w:val="DC42A5E4"/>
    <w:rsid w:val="DCDF2D62"/>
    <w:rsid w:val="DCDFE1BC"/>
    <w:rsid w:val="DCFDEC49"/>
    <w:rsid w:val="DD3715D2"/>
    <w:rsid w:val="DD3BB12F"/>
    <w:rsid w:val="DD6739EA"/>
    <w:rsid w:val="DD7DF9C5"/>
    <w:rsid w:val="DD9FF440"/>
    <w:rsid w:val="DDBFB403"/>
    <w:rsid w:val="DDD3F050"/>
    <w:rsid w:val="DDF7D967"/>
    <w:rsid w:val="DDFBDAE2"/>
    <w:rsid w:val="DDFC86CA"/>
    <w:rsid w:val="DDFC9395"/>
    <w:rsid w:val="DDFF625D"/>
    <w:rsid w:val="DE6E3E32"/>
    <w:rsid w:val="DE75C4F1"/>
    <w:rsid w:val="DE77A5F0"/>
    <w:rsid w:val="DE77B931"/>
    <w:rsid w:val="DEAFEBCB"/>
    <w:rsid w:val="DEBD508C"/>
    <w:rsid w:val="DEBE3399"/>
    <w:rsid w:val="DEBFFEF8"/>
    <w:rsid w:val="DECF7494"/>
    <w:rsid w:val="DEEB9126"/>
    <w:rsid w:val="DEEDC198"/>
    <w:rsid w:val="DEF6B6DB"/>
    <w:rsid w:val="DEF7D0DE"/>
    <w:rsid w:val="DEFB09CA"/>
    <w:rsid w:val="DEFB7C95"/>
    <w:rsid w:val="DF1A876D"/>
    <w:rsid w:val="DF2F6776"/>
    <w:rsid w:val="DF35736C"/>
    <w:rsid w:val="DF3CE1D5"/>
    <w:rsid w:val="DF3FBE21"/>
    <w:rsid w:val="DF534C47"/>
    <w:rsid w:val="DF5474EB"/>
    <w:rsid w:val="DF6D3D68"/>
    <w:rsid w:val="DF6F8E71"/>
    <w:rsid w:val="DF76AF86"/>
    <w:rsid w:val="DF778D64"/>
    <w:rsid w:val="DF7D4E37"/>
    <w:rsid w:val="DF7D80A9"/>
    <w:rsid w:val="DF7E3CC6"/>
    <w:rsid w:val="DF7F0192"/>
    <w:rsid w:val="DF7F7ECD"/>
    <w:rsid w:val="DF7F913C"/>
    <w:rsid w:val="DF7FFEEA"/>
    <w:rsid w:val="DF9C57C4"/>
    <w:rsid w:val="DFAF5FE3"/>
    <w:rsid w:val="DFAFA802"/>
    <w:rsid w:val="DFB130D8"/>
    <w:rsid w:val="DFB7E620"/>
    <w:rsid w:val="DFBC5633"/>
    <w:rsid w:val="DFBD0033"/>
    <w:rsid w:val="DFBE375F"/>
    <w:rsid w:val="DFBE7A79"/>
    <w:rsid w:val="DFBF69BD"/>
    <w:rsid w:val="DFCDD878"/>
    <w:rsid w:val="DFCE6520"/>
    <w:rsid w:val="DFDABDE4"/>
    <w:rsid w:val="DFDDB1AF"/>
    <w:rsid w:val="DFEBDF33"/>
    <w:rsid w:val="DFEFECB7"/>
    <w:rsid w:val="DFF6CD76"/>
    <w:rsid w:val="DFFA5909"/>
    <w:rsid w:val="DFFB1B92"/>
    <w:rsid w:val="DFFB5606"/>
    <w:rsid w:val="DFFB9E7B"/>
    <w:rsid w:val="DFFBCD4A"/>
    <w:rsid w:val="DFFBD600"/>
    <w:rsid w:val="DFFC4195"/>
    <w:rsid w:val="DFFC8F9E"/>
    <w:rsid w:val="DFFC9B64"/>
    <w:rsid w:val="DFFD1A76"/>
    <w:rsid w:val="DFFD1C70"/>
    <w:rsid w:val="DFFDD1FE"/>
    <w:rsid w:val="DFFE23FC"/>
    <w:rsid w:val="DFFEA08D"/>
    <w:rsid w:val="DFFEE364"/>
    <w:rsid w:val="DFFF1616"/>
    <w:rsid w:val="DFFF4031"/>
    <w:rsid w:val="DFFF6BEA"/>
    <w:rsid w:val="DFFF7610"/>
    <w:rsid w:val="DFFFA33F"/>
    <w:rsid w:val="DFFFD97B"/>
    <w:rsid w:val="E17F2882"/>
    <w:rsid w:val="E1D7F446"/>
    <w:rsid w:val="E1FFAA11"/>
    <w:rsid w:val="E3BF9B02"/>
    <w:rsid w:val="E3C78226"/>
    <w:rsid w:val="E3DD0046"/>
    <w:rsid w:val="E3EFB787"/>
    <w:rsid w:val="E3F722DB"/>
    <w:rsid w:val="E3FFAA35"/>
    <w:rsid w:val="E3FFC0D2"/>
    <w:rsid w:val="E55B5266"/>
    <w:rsid w:val="E57DA06C"/>
    <w:rsid w:val="E5DF70A8"/>
    <w:rsid w:val="E5DFD2B8"/>
    <w:rsid w:val="E5EF0226"/>
    <w:rsid w:val="E5F7206B"/>
    <w:rsid w:val="E5FEFD38"/>
    <w:rsid w:val="E6631D23"/>
    <w:rsid w:val="E66E2980"/>
    <w:rsid w:val="E6C5C73D"/>
    <w:rsid w:val="E6CBD33B"/>
    <w:rsid w:val="E77FEE4A"/>
    <w:rsid w:val="E7AFB208"/>
    <w:rsid w:val="E7B5AA7B"/>
    <w:rsid w:val="E7CD0831"/>
    <w:rsid w:val="E7DFD0DA"/>
    <w:rsid w:val="E7EAC2DD"/>
    <w:rsid w:val="E7F7DDE8"/>
    <w:rsid w:val="E7FF7A6F"/>
    <w:rsid w:val="E7FFA7B6"/>
    <w:rsid w:val="EAB783A0"/>
    <w:rsid w:val="EAED03CC"/>
    <w:rsid w:val="EAEFB0C1"/>
    <w:rsid w:val="EB9F0720"/>
    <w:rsid w:val="EBCF3EC2"/>
    <w:rsid w:val="EBD6C696"/>
    <w:rsid w:val="EBDB0ABE"/>
    <w:rsid w:val="EBDFD157"/>
    <w:rsid w:val="EBF7B7C2"/>
    <w:rsid w:val="EBFD3E44"/>
    <w:rsid w:val="EBFDDF89"/>
    <w:rsid w:val="EBFE9EFF"/>
    <w:rsid w:val="EBFF1EFC"/>
    <w:rsid w:val="EBFFF77B"/>
    <w:rsid w:val="EC2B767C"/>
    <w:rsid w:val="ECABCACF"/>
    <w:rsid w:val="ECDC5523"/>
    <w:rsid w:val="ECE8D921"/>
    <w:rsid w:val="ECEF3098"/>
    <w:rsid w:val="ECFF89B1"/>
    <w:rsid w:val="ED54245C"/>
    <w:rsid w:val="ED62F905"/>
    <w:rsid w:val="ED68A8E6"/>
    <w:rsid w:val="ED7D6DEB"/>
    <w:rsid w:val="ED7EF9D5"/>
    <w:rsid w:val="EDA5C5A6"/>
    <w:rsid w:val="EDBFA5D8"/>
    <w:rsid w:val="EDEEE7C4"/>
    <w:rsid w:val="EDF68C6C"/>
    <w:rsid w:val="EDF6B9E4"/>
    <w:rsid w:val="EDF833CA"/>
    <w:rsid w:val="EDFBE6C2"/>
    <w:rsid w:val="EDFC5F7C"/>
    <w:rsid w:val="EDFD7A38"/>
    <w:rsid w:val="EDFD8F5B"/>
    <w:rsid w:val="EDFE619D"/>
    <w:rsid w:val="EDFF7D40"/>
    <w:rsid w:val="EE5EACBC"/>
    <w:rsid w:val="EE73760E"/>
    <w:rsid w:val="EE77EEEB"/>
    <w:rsid w:val="EE7BA67F"/>
    <w:rsid w:val="EEBF23DC"/>
    <w:rsid w:val="EEC76197"/>
    <w:rsid w:val="EEDF5B6B"/>
    <w:rsid w:val="EEE719B3"/>
    <w:rsid w:val="EEEB834F"/>
    <w:rsid w:val="EEEF042A"/>
    <w:rsid w:val="EEF5A23A"/>
    <w:rsid w:val="EEFF4714"/>
    <w:rsid w:val="EEFF68B8"/>
    <w:rsid w:val="EEFFCD51"/>
    <w:rsid w:val="EF34C1BF"/>
    <w:rsid w:val="EF3FA806"/>
    <w:rsid w:val="EF496157"/>
    <w:rsid w:val="EF77870E"/>
    <w:rsid w:val="EF7DD77B"/>
    <w:rsid w:val="EF7EACD8"/>
    <w:rsid w:val="EF7F4A57"/>
    <w:rsid w:val="EF7F94D6"/>
    <w:rsid w:val="EF7FDF85"/>
    <w:rsid w:val="EF8FC799"/>
    <w:rsid w:val="EF9F3C8C"/>
    <w:rsid w:val="EF9FE346"/>
    <w:rsid w:val="EFB5DF4F"/>
    <w:rsid w:val="EFB78125"/>
    <w:rsid w:val="EFB9B40A"/>
    <w:rsid w:val="EFBBDF5D"/>
    <w:rsid w:val="EFBEA05C"/>
    <w:rsid w:val="EFBF18F6"/>
    <w:rsid w:val="EFBF2B05"/>
    <w:rsid w:val="EFBF3BD5"/>
    <w:rsid w:val="EFBF6090"/>
    <w:rsid w:val="EFCF4989"/>
    <w:rsid w:val="EFCFA8EE"/>
    <w:rsid w:val="EFCFB31E"/>
    <w:rsid w:val="EFD76EDC"/>
    <w:rsid w:val="EFDACA7C"/>
    <w:rsid w:val="EFE77A18"/>
    <w:rsid w:val="EFE787DB"/>
    <w:rsid w:val="EFE7C5A4"/>
    <w:rsid w:val="EFEB6195"/>
    <w:rsid w:val="EFEEDC4B"/>
    <w:rsid w:val="EFEFB86D"/>
    <w:rsid w:val="EFF0075E"/>
    <w:rsid w:val="EFF6C566"/>
    <w:rsid w:val="EFF774C8"/>
    <w:rsid w:val="EFF7902B"/>
    <w:rsid w:val="EFF7E393"/>
    <w:rsid w:val="EFF7F0FA"/>
    <w:rsid w:val="EFF83675"/>
    <w:rsid w:val="EFFB2D5A"/>
    <w:rsid w:val="EFFBCE25"/>
    <w:rsid w:val="EFFD4B44"/>
    <w:rsid w:val="EFFD7F5D"/>
    <w:rsid w:val="EFFDA2FE"/>
    <w:rsid w:val="EFFDA88D"/>
    <w:rsid w:val="EFFE053F"/>
    <w:rsid w:val="EFFE5472"/>
    <w:rsid w:val="EFFE6DB8"/>
    <w:rsid w:val="EFFF2369"/>
    <w:rsid w:val="EFFFB5B0"/>
    <w:rsid w:val="EFFFD0AF"/>
    <w:rsid w:val="F07FF7E4"/>
    <w:rsid w:val="F1FB103F"/>
    <w:rsid w:val="F1FF576B"/>
    <w:rsid w:val="F25B942A"/>
    <w:rsid w:val="F274D970"/>
    <w:rsid w:val="F2FB5DE0"/>
    <w:rsid w:val="F35F0720"/>
    <w:rsid w:val="F35F28C9"/>
    <w:rsid w:val="F39D91DD"/>
    <w:rsid w:val="F3AF3713"/>
    <w:rsid w:val="F3BF51D2"/>
    <w:rsid w:val="F3F4E0F3"/>
    <w:rsid w:val="F3F4F6C4"/>
    <w:rsid w:val="F3F5E75B"/>
    <w:rsid w:val="F3FC043E"/>
    <w:rsid w:val="F3FDAF97"/>
    <w:rsid w:val="F3FF5CB8"/>
    <w:rsid w:val="F43A2400"/>
    <w:rsid w:val="F47FFB0F"/>
    <w:rsid w:val="F4E752CA"/>
    <w:rsid w:val="F4FDEF8F"/>
    <w:rsid w:val="F4FF3081"/>
    <w:rsid w:val="F5AD03B9"/>
    <w:rsid w:val="F5CD58E9"/>
    <w:rsid w:val="F5CF6038"/>
    <w:rsid w:val="F5DBF95E"/>
    <w:rsid w:val="F5DF0C09"/>
    <w:rsid w:val="F5E3724B"/>
    <w:rsid w:val="F5EFC7D7"/>
    <w:rsid w:val="F5FD5D7C"/>
    <w:rsid w:val="F5FF54AE"/>
    <w:rsid w:val="F65F5D4A"/>
    <w:rsid w:val="F67ADF7A"/>
    <w:rsid w:val="F67FD646"/>
    <w:rsid w:val="F6B5B8F5"/>
    <w:rsid w:val="F6BF1283"/>
    <w:rsid w:val="F6CE0A4F"/>
    <w:rsid w:val="F6D8351B"/>
    <w:rsid w:val="F6DDFC74"/>
    <w:rsid w:val="F6DF467B"/>
    <w:rsid w:val="F6F79D7E"/>
    <w:rsid w:val="F6F91818"/>
    <w:rsid w:val="F6FB208F"/>
    <w:rsid w:val="F6FB5F7E"/>
    <w:rsid w:val="F6FD37B6"/>
    <w:rsid w:val="F6FD7CB4"/>
    <w:rsid w:val="F7254AA0"/>
    <w:rsid w:val="F7341C45"/>
    <w:rsid w:val="F73B721B"/>
    <w:rsid w:val="F7596300"/>
    <w:rsid w:val="F773BC28"/>
    <w:rsid w:val="F7758277"/>
    <w:rsid w:val="F7789133"/>
    <w:rsid w:val="F779D4BA"/>
    <w:rsid w:val="F77BB6FD"/>
    <w:rsid w:val="F77F7DBD"/>
    <w:rsid w:val="F77F7DC8"/>
    <w:rsid w:val="F786C357"/>
    <w:rsid w:val="F78E9324"/>
    <w:rsid w:val="F79B9994"/>
    <w:rsid w:val="F79FB9A2"/>
    <w:rsid w:val="F7A64B72"/>
    <w:rsid w:val="F7BB1251"/>
    <w:rsid w:val="F7BDD096"/>
    <w:rsid w:val="F7BFCD70"/>
    <w:rsid w:val="F7CF23E3"/>
    <w:rsid w:val="F7D9077E"/>
    <w:rsid w:val="F7E4E844"/>
    <w:rsid w:val="F7E760BF"/>
    <w:rsid w:val="F7ED46B8"/>
    <w:rsid w:val="F7EF4280"/>
    <w:rsid w:val="F7F66DF4"/>
    <w:rsid w:val="F7F6C356"/>
    <w:rsid w:val="F7F740A3"/>
    <w:rsid w:val="F7FA799E"/>
    <w:rsid w:val="F7FB8A5F"/>
    <w:rsid w:val="F7FB968F"/>
    <w:rsid w:val="F7FC983C"/>
    <w:rsid w:val="F7FD503D"/>
    <w:rsid w:val="F7FD744B"/>
    <w:rsid w:val="F7FFA939"/>
    <w:rsid w:val="F7FFAF42"/>
    <w:rsid w:val="F7FFB5D9"/>
    <w:rsid w:val="F7FFC064"/>
    <w:rsid w:val="F7FFF1A2"/>
    <w:rsid w:val="F853EB59"/>
    <w:rsid w:val="F8ECEE3A"/>
    <w:rsid w:val="F8EF4936"/>
    <w:rsid w:val="F93A432F"/>
    <w:rsid w:val="F93FF522"/>
    <w:rsid w:val="F95E2BAB"/>
    <w:rsid w:val="F9754282"/>
    <w:rsid w:val="F97B3911"/>
    <w:rsid w:val="F9960414"/>
    <w:rsid w:val="F9B7AC39"/>
    <w:rsid w:val="F9BD6BED"/>
    <w:rsid w:val="F9D66107"/>
    <w:rsid w:val="F9DB12FD"/>
    <w:rsid w:val="F9DF82A3"/>
    <w:rsid w:val="F9EB0D25"/>
    <w:rsid w:val="F9F1C9FC"/>
    <w:rsid w:val="F9F79C24"/>
    <w:rsid w:val="F9FC82E2"/>
    <w:rsid w:val="F9FF3344"/>
    <w:rsid w:val="F9FFDEB3"/>
    <w:rsid w:val="FA1A5B46"/>
    <w:rsid w:val="FA47CE26"/>
    <w:rsid w:val="FAB46BB3"/>
    <w:rsid w:val="FABDE666"/>
    <w:rsid w:val="FABFCAA9"/>
    <w:rsid w:val="FADBD9CF"/>
    <w:rsid w:val="FAE3309A"/>
    <w:rsid w:val="FAE71420"/>
    <w:rsid w:val="FAEED7F2"/>
    <w:rsid w:val="FAFBB276"/>
    <w:rsid w:val="FAFD80BB"/>
    <w:rsid w:val="FAFE378C"/>
    <w:rsid w:val="FAFFB6B6"/>
    <w:rsid w:val="FB2F80FA"/>
    <w:rsid w:val="FB2F926D"/>
    <w:rsid w:val="FB377947"/>
    <w:rsid w:val="FB3D4298"/>
    <w:rsid w:val="FB3E124D"/>
    <w:rsid w:val="FB5E526E"/>
    <w:rsid w:val="FB6F626E"/>
    <w:rsid w:val="FB7BCB59"/>
    <w:rsid w:val="FB7D0FDF"/>
    <w:rsid w:val="FBA5BAE7"/>
    <w:rsid w:val="FBAF2445"/>
    <w:rsid w:val="FBB6A850"/>
    <w:rsid w:val="FBB7DC5E"/>
    <w:rsid w:val="FBC31F13"/>
    <w:rsid w:val="FBCF611D"/>
    <w:rsid w:val="FBCFDFCC"/>
    <w:rsid w:val="FBD444A9"/>
    <w:rsid w:val="FBD5BC46"/>
    <w:rsid w:val="FBD7B22C"/>
    <w:rsid w:val="FBDA72E8"/>
    <w:rsid w:val="FBDB945F"/>
    <w:rsid w:val="FBDCD7ED"/>
    <w:rsid w:val="FBDD493A"/>
    <w:rsid w:val="FBDDA25F"/>
    <w:rsid w:val="FBE44754"/>
    <w:rsid w:val="FBE6DCBC"/>
    <w:rsid w:val="FBEBCC37"/>
    <w:rsid w:val="FBEEF42B"/>
    <w:rsid w:val="FBEFCB0F"/>
    <w:rsid w:val="FBFB4F6F"/>
    <w:rsid w:val="FBFE237D"/>
    <w:rsid w:val="FBFEBABD"/>
    <w:rsid w:val="FBFEE831"/>
    <w:rsid w:val="FBFF17DD"/>
    <w:rsid w:val="FBFFAA52"/>
    <w:rsid w:val="FCABE518"/>
    <w:rsid w:val="FCD93474"/>
    <w:rsid w:val="FCE80892"/>
    <w:rsid w:val="FCFD563C"/>
    <w:rsid w:val="FCFE9ACF"/>
    <w:rsid w:val="FCFF25DD"/>
    <w:rsid w:val="FD3B4635"/>
    <w:rsid w:val="FD3FF54D"/>
    <w:rsid w:val="FD6F0575"/>
    <w:rsid w:val="FD7B046E"/>
    <w:rsid w:val="FD9FA831"/>
    <w:rsid w:val="FDAEE215"/>
    <w:rsid w:val="FDAF9960"/>
    <w:rsid w:val="FDB5D0FF"/>
    <w:rsid w:val="FDB711DC"/>
    <w:rsid w:val="FDBB0B92"/>
    <w:rsid w:val="FDBF31A3"/>
    <w:rsid w:val="FDBF5A60"/>
    <w:rsid w:val="FDBFEFB3"/>
    <w:rsid w:val="FDBFFFCA"/>
    <w:rsid w:val="FDDB49C5"/>
    <w:rsid w:val="FDDF5FE1"/>
    <w:rsid w:val="FDE7B4B9"/>
    <w:rsid w:val="FDEEC779"/>
    <w:rsid w:val="FDEF95AC"/>
    <w:rsid w:val="FDEFAA84"/>
    <w:rsid w:val="FDF3CDAD"/>
    <w:rsid w:val="FDF52F67"/>
    <w:rsid w:val="FDF68C63"/>
    <w:rsid w:val="FDF6F93C"/>
    <w:rsid w:val="FDF71FEE"/>
    <w:rsid w:val="FDF7A12C"/>
    <w:rsid w:val="FDFA46B5"/>
    <w:rsid w:val="FDFBC722"/>
    <w:rsid w:val="FDFD3475"/>
    <w:rsid w:val="FDFE5213"/>
    <w:rsid w:val="FDFEDEEE"/>
    <w:rsid w:val="FDFFE3D9"/>
    <w:rsid w:val="FE152979"/>
    <w:rsid w:val="FE176207"/>
    <w:rsid w:val="FE1FDDB3"/>
    <w:rsid w:val="FE3A7E57"/>
    <w:rsid w:val="FE556ECB"/>
    <w:rsid w:val="FE56D26E"/>
    <w:rsid w:val="FE73E30D"/>
    <w:rsid w:val="FE757C1C"/>
    <w:rsid w:val="FE7D0CC6"/>
    <w:rsid w:val="FE7F362B"/>
    <w:rsid w:val="FE7F592D"/>
    <w:rsid w:val="FE7F808A"/>
    <w:rsid w:val="FE8A93A7"/>
    <w:rsid w:val="FE95FE23"/>
    <w:rsid w:val="FE972316"/>
    <w:rsid w:val="FE9928C0"/>
    <w:rsid w:val="FE9E051E"/>
    <w:rsid w:val="FEA98C3A"/>
    <w:rsid w:val="FEAED48E"/>
    <w:rsid w:val="FEB54AA9"/>
    <w:rsid w:val="FEB7C28A"/>
    <w:rsid w:val="FEBA9725"/>
    <w:rsid w:val="FEBBD411"/>
    <w:rsid w:val="FEBECBE3"/>
    <w:rsid w:val="FEBF5031"/>
    <w:rsid w:val="FEBF81AB"/>
    <w:rsid w:val="FECD58D0"/>
    <w:rsid w:val="FED770AE"/>
    <w:rsid w:val="FEDF9B69"/>
    <w:rsid w:val="FEDFBA46"/>
    <w:rsid w:val="FEEA5FB2"/>
    <w:rsid w:val="FEEE7E08"/>
    <w:rsid w:val="FEF77A9F"/>
    <w:rsid w:val="FEF94542"/>
    <w:rsid w:val="FEF96299"/>
    <w:rsid w:val="FEFB94FC"/>
    <w:rsid w:val="FEFD3F7A"/>
    <w:rsid w:val="FEFD992F"/>
    <w:rsid w:val="FEFF49F2"/>
    <w:rsid w:val="FF1ECFB3"/>
    <w:rsid w:val="FF1F065D"/>
    <w:rsid w:val="FF2C12E3"/>
    <w:rsid w:val="FF2EE95F"/>
    <w:rsid w:val="FF3EC61B"/>
    <w:rsid w:val="FF3F0E8B"/>
    <w:rsid w:val="FF3F1F13"/>
    <w:rsid w:val="FF4F8671"/>
    <w:rsid w:val="FF5B2DA9"/>
    <w:rsid w:val="FF5F029C"/>
    <w:rsid w:val="FF6AD0D6"/>
    <w:rsid w:val="FF6B8E38"/>
    <w:rsid w:val="FF6C2DB0"/>
    <w:rsid w:val="FF6F37BF"/>
    <w:rsid w:val="FF73EB44"/>
    <w:rsid w:val="FF7783C2"/>
    <w:rsid w:val="FF7B01E0"/>
    <w:rsid w:val="FF7B3799"/>
    <w:rsid w:val="FF7D1060"/>
    <w:rsid w:val="FF7E2969"/>
    <w:rsid w:val="FF7EF595"/>
    <w:rsid w:val="FF7F5647"/>
    <w:rsid w:val="FF7F796A"/>
    <w:rsid w:val="FF7F7ED1"/>
    <w:rsid w:val="FF7FE1DC"/>
    <w:rsid w:val="FF86D7DD"/>
    <w:rsid w:val="FF8E29F0"/>
    <w:rsid w:val="FF8F618B"/>
    <w:rsid w:val="FF96A527"/>
    <w:rsid w:val="FF9A5ED6"/>
    <w:rsid w:val="FF9B6597"/>
    <w:rsid w:val="FF9B8607"/>
    <w:rsid w:val="FF9B9BD3"/>
    <w:rsid w:val="FF9D1FED"/>
    <w:rsid w:val="FF9D9D8C"/>
    <w:rsid w:val="FF9EE0C7"/>
    <w:rsid w:val="FF9F0DBB"/>
    <w:rsid w:val="FFA313F8"/>
    <w:rsid w:val="FFA667AC"/>
    <w:rsid w:val="FFAB7F11"/>
    <w:rsid w:val="FFB2EA54"/>
    <w:rsid w:val="FFB3ECD0"/>
    <w:rsid w:val="FFB58216"/>
    <w:rsid w:val="FFB63BA9"/>
    <w:rsid w:val="FFB666EB"/>
    <w:rsid w:val="FFB69840"/>
    <w:rsid w:val="FFBD64B8"/>
    <w:rsid w:val="FFBD95C9"/>
    <w:rsid w:val="FFBEDF35"/>
    <w:rsid w:val="FFBF31F9"/>
    <w:rsid w:val="FFBF3DE0"/>
    <w:rsid w:val="FFBF9949"/>
    <w:rsid w:val="FFBFDC4A"/>
    <w:rsid w:val="FFC359DE"/>
    <w:rsid w:val="FFC43018"/>
    <w:rsid w:val="FFC5FA9F"/>
    <w:rsid w:val="FFC89486"/>
    <w:rsid w:val="FFCF6D3D"/>
    <w:rsid w:val="FFCF9E0C"/>
    <w:rsid w:val="FFCFA434"/>
    <w:rsid w:val="FFD3BE9A"/>
    <w:rsid w:val="FFD41771"/>
    <w:rsid w:val="FFD50CDE"/>
    <w:rsid w:val="FFD750A8"/>
    <w:rsid w:val="FFD79737"/>
    <w:rsid w:val="FFD7A5A7"/>
    <w:rsid w:val="FFDAB1A0"/>
    <w:rsid w:val="FFDB23D5"/>
    <w:rsid w:val="FFDBCEAD"/>
    <w:rsid w:val="FFDC6D86"/>
    <w:rsid w:val="FFDCBC6D"/>
    <w:rsid w:val="FFDF4A69"/>
    <w:rsid w:val="FFDF9E37"/>
    <w:rsid w:val="FFDFA24C"/>
    <w:rsid w:val="FFDFFDDE"/>
    <w:rsid w:val="FFE8454B"/>
    <w:rsid w:val="FFE96EB5"/>
    <w:rsid w:val="FFE9DBFB"/>
    <w:rsid w:val="FFEB6C8E"/>
    <w:rsid w:val="FFEE3117"/>
    <w:rsid w:val="FFEE4EA6"/>
    <w:rsid w:val="FFEEDFFA"/>
    <w:rsid w:val="FFEF9627"/>
    <w:rsid w:val="FFF1B070"/>
    <w:rsid w:val="FFF35003"/>
    <w:rsid w:val="FFF51018"/>
    <w:rsid w:val="FFF565D8"/>
    <w:rsid w:val="FFF5BFA0"/>
    <w:rsid w:val="FFF5ECD3"/>
    <w:rsid w:val="FFF60FED"/>
    <w:rsid w:val="FFF718BF"/>
    <w:rsid w:val="FFF74CF8"/>
    <w:rsid w:val="FFF791D7"/>
    <w:rsid w:val="FFF7B53E"/>
    <w:rsid w:val="FFF7F995"/>
    <w:rsid w:val="FFF8236B"/>
    <w:rsid w:val="FFF988AF"/>
    <w:rsid w:val="FFFA8E1A"/>
    <w:rsid w:val="FFFB1B3C"/>
    <w:rsid w:val="FFFB292E"/>
    <w:rsid w:val="FFFBF0C0"/>
    <w:rsid w:val="FFFC7D7C"/>
    <w:rsid w:val="FFFD22D8"/>
    <w:rsid w:val="FFFD3443"/>
    <w:rsid w:val="FFFD3910"/>
    <w:rsid w:val="FFFD5F56"/>
    <w:rsid w:val="FFFD7139"/>
    <w:rsid w:val="FFFDBBD0"/>
    <w:rsid w:val="FFFE040C"/>
    <w:rsid w:val="FFFE0BF9"/>
    <w:rsid w:val="FFFE1E7F"/>
    <w:rsid w:val="FFFE6139"/>
    <w:rsid w:val="FFFE9F1B"/>
    <w:rsid w:val="FFFF0E89"/>
    <w:rsid w:val="FFFF1753"/>
    <w:rsid w:val="FFFF1CAE"/>
    <w:rsid w:val="FFFF2CC8"/>
    <w:rsid w:val="FFFF2F1D"/>
    <w:rsid w:val="FFFF3FBE"/>
    <w:rsid w:val="FFFF5AB5"/>
    <w:rsid w:val="FFFF5ECC"/>
    <w:rsid w:val="FFFF63E2"/>
    <w:rsid w:val="FFFF7F17"/>
    <w:rsid w:val="FFFF864C"/>
    <w:rsid w:val="FFFF96D6"/>
    <w:rsid w:val="FFFFC08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iPriority="99"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after="50" w:afterLines="50" w:line="360" w:lineRule="auto"/>
      <w:ind w:firstLine="1680" w:firstLineChars="200"/>
      <w:jc w:val="both"/>
    </w:pPr>
    <w:rPr>
      <w:rFonts w:ascii="Times New Roman" w:hAnsi="Times New Roman" w:eastAsia="宋体" w:cs="Times New Roman"/>
      <w:kern w:val="2"/>
      <w:sz w:val="21"/>
      <w:lang w:val="en-US" w:eastAsia="zh-CN" w:bidi="ar-SA"/>
    </w:rPr>
  </w:style>
  <w:style w:type="paragraph" w:styleId="2">
    <w:name w:val="heading 1"/>
    <w:next w:val="1"/>
    <w:link w:val="18"/>
    <w:qFormat/>
    <w:uiPriority w:val="0"/>
    <w:pPr>
      <w:numPr>
        <w:ilvl w:val="0"/>
        <w:numId w:val="1"/>
      </w:numPr>
      <w:pBdr>
        <w:top w:val="none" w:color="auto" w:sz="0" w:space="1"/>
        <w:left w:val="none" w:color="auto" w:sz="0" w:space="4"/>
        <w:bottom w:val="single" w:color="auto" w:sz="8" w:space="1"/>
        <w:right w:val="none" w:color="auto" w:sz="0" w:space="4"/>
      </w:pBdr>
      <w:tabs>
        <w:tab w:val="left" w:pos="420"/>
        <w:tab w:val="clear" w:pos="0"/>
      </w:tabs>
      <w:spacing w:before="50" w:beforeLines="50" w:beforeAutospacing="0" w:after="50" w:afterLines="50" w:afterAutospacing="0"/>
      <w:ind w:left="425" w:hanging="425"/>
      <w:jc w:val="left"/>
      <w:outlineLvl w:val="0"/>
    </w:pPr>
    <w:rPr>
      <w:rFonts w:ascii="Times New Roman" w:hAnsi="Times New Roman" w:eastAsia="黑体" w:cs="Times New Roman"/>
      <w:b/>
      <w:kern w:val="44"/>
      <w:sz w:val="36"/>
    </w:rPr>
  </w:style>
  <w:style w:type="paragraph" w:styleId="3">
    <w:name w:val="heading 2"/>
    <w:next w:val="1"/>
    <w:link w:val="19"/>
    <w:qFormat/>
    <w:uiPriority w:val="0"/>
    <w:pPr>
      <w:numPr>
        <w:ilvl w:val="1"/>
        <w:numId w:val="1"/>
      </w:numPr>
      <w:pBdr>
        <w:top w:val="none" w:color="auto" w:sz="0" w:space="1"/>
        <w:left w:val="none" w:color="auto" w:sz="0" w:space="4"/>
        <w:bottom w:val="single" w:color="auto" w:sz="4" w:space="1"/>
        <w:right w:val="none" w:color="auto" w:sz="0" w:space="4"/>
      </w:pBdr>
      <w:spacing w:before="50" w:beforeLines="50" w:beforeAutospacing="0" w:after="50" w:afterLines="50" w:afterAutospacing="0"/>
      <w:ind w:left="567" w:hanging="567"/>
      <w:jc w:val="left"/>
      <w:outlineLvl w:val="1"/>
    </w:pPr>
    <w:rPr>
      <w:rFonts w:ascii="Arial" w:hAnsi="Arial" w:eastAsia="黑体" w:cs="Times New Roman"/>
      <w:b/>
      <w:sz w:val="28"/>
    </w:rPr>
  </w:style>
  <w:style w:type="paragraph" w:styleId="4">
    <w:name w:val="heading 3"/>
    <w:next w:val="1"/>
    <w:qFormat/>
    <w:uiPriority w:val="0"/>
    <w:pPr>
      <w:keepNext/>
      <w:keepLines/>
      <w:numPr>
        <w:ilvl w:val="2"/>
        <w:numId w:val="1"/>
      </w:numPr>
      <w:pBdr>
        <w:top w:val="none" w:color="auto" w:sz="0" w:space="1"/>
        <w:left w:val="none" w:color="auto" w:sz="0" w:space="4"/>
        <w:bottom w:val="single" w:color="auto" w:sz="4" w:space="1"/>
        <w:right w:val="none" w:color="auto" w:sz="0" w:space="4"/>
      </w:pBdr>
      <w:spacing w:before="260" w:beforeLines="0" w:beforeAutospacing="0" w:after="260" w:afterLines="0" w:afterAutospacing="0" w:line="413" w:lineRule="auto"/>
      <w:ind w:left="709" w:hanging="709"/>
      <w:outlineLvl w:val="2"/>
    </w:pPr>
    <w:rPr>
      <w:rFonts w:ascii="Times New Roman" w:hAnsi="Times New Roman" w:eastAsia="黑体" w:cs="Times New Roman"/>
      <w:b/>
      <w:sz w:val="28"/>
    </w:rPr>
  </w:style>
  <w:style w:type="paragraph" w:styleId="5">
    <w:name w:val="heading 4"/>
    <w:next w:val="1"/>
    <w:unhideWhenUsed/>
    <w:qFormat/>
    <w:uiPriority w:val="9"/>
    <w:pPr>
      <w:keepNext/>
      <w:keepLines/>
      <w:numPr>
        <w:ilvl w:val="3"/>
        <w:numId w:val="1"/>
      </w:numPr>
      <w:spacing w:before="50" w:beforeLines="50" w:beforeAutospacing="0" w:after="50" w:afterLines="50" w:afterAutospacing="0" w:line="240" w:lineRule="auto"/>
      <w:ind w:left="850" w:hanging="850"/>
      <w:outlineLvl w:val="3"/>
    </w:pPr>
    <w:rPr>
      <w:rFonts w:ascii="Arial" w:hAnsi="Arial" w:eastAsia="黑体" w:cs="Times New Roman"/>
      <w:b/>
      <w:sz w:val="21"/>
    </w:rPr>
  </w:style>
  <w:style w:type="character" w:default="1" w:styleId="17">
    <w:name w:val="Default Paragraph Font"/>
    <w:qFormat/>
    <w:uiPriority w:val="0"/>
    <w:rPr>
      <w:rFonts w:ascii="Times New Roman" w:hAnsi="Times New Roman" w:eastAsia="Unifont"/>
      <w:shd w:val="clear"/>
    </w:rPr>
  </w:style>
  <w:style w:type="table" w:default="1" w:styleId="15">
    <w:name w:val="Normal Table"/>
    <w:unhideWhenUsed/>
    <w:qFormat/>
    <w:uiPriority w:val="99"/>
    <w:tblPr>
      <w:tblCellMar>
        <w:top w:w="0" w:type="dxa"/>
        <w:left w:w="108" w:type="dxa"/>
        <w:bottom w:w="0" w:type="dxa"/>
        <w:right w:w="108" w:type="dxa"/>
      </w:tblCellMar>
    </w:tblPr>
  </w:style>
  <w:style w:type="paragraph" w:styleId="6">
    <w:name w:val="Note Heading"/>
    <w:next w:val="1"/>
    <w:unhideWhenUsed/>
    <w:qFormat/>
    <w:uiPriority w:val="99"/>
    <w:pPr>
      <w:jc w:val="center"/>
    </w:pPr>
    <w:rPr>
      <w:rFonts w:ascii="Times New Roman" w:hAnsi="Times New Roman" w:eastAsia="宋体" w:cs="Times New Roman"/>
      <w:sz w:val="21"/>
    </w:rPr>
  </w:style>
  <w:style w:type="paragraph" w:styleId="7">
    <w:name w:val="caption"/>
    <w:next w:val="1"/>
    <w:unhideWhenUsed/>
    <w:qFormat/>
    <w:uiPriority w:val="35"/>
    <w:pPr>
      <w:spacing w:after="100" w:afterLines="100"/>
      <w:jc w:val="center"/>
    </w:pPr>
    <w:rPr>
      <w:rFonts w:ascii="Arial" w:hAnsi="Arial" w:eastAsia="宋体" w:cs="Times New Roman"/>
      <w:b/>
      <w:sz w:val="18"/>
    </w:rPr>
  </w:style>
  <w:style w:type="paragraph" w:styleId="8">
    <w:name w:val="toc 3"/>
    <w:next w:val="1"/>
    <w:qFormat/>
    <w:uiPriority w:val="0"/>
    <w:pPr>
      <w:spacing w:line="120" w:lineRule="atLeast"/>
      <w:ind w:left="840" w:leftChars="400"/>
    </w:pPr>
    <w:rPr>
      <w:rFonts w:ascii="Times New Roman" w:hAnsi="Times New Roman" w:eastAsia="宋体" w:cs="Times New Roman"/>
      <w:sz w:val="21"/>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next w:val="1"/>
    <w:qFormat/>
    <w:uiPriority w:val="0"/>
    <w:pPr>
      <w:spacing w:line="120" w:lineRule="atLeast"/>
    </w:pPr>
    <w:rPr>
      <w:rFonts w:ascii="Times New Roman" w:hAnsi="Times New Roman" w:eastAsia="宋体" w:cs="Times New Roman"/>
      <w:sz w:val="21"/>
    </w:rPr>
  </w:style>
  <w:style w:type="paragraph" w:styleId="12">
    <w:name w:val="Subtitle"/>
    <w:basedOn w:val="1"/>
    <w:link w:val="20"/>
    <w:qFormat/>
    <w:uiPriority w:val="11"/>
    <w:pPr>
      <w:spacing w:before="240" w:beforeLines="0" w:beforeAutospacing="0" w:after="60" w:afterLines="0" w:afterAutospacing="0" w:line="312" w:lineRule="auto"/>
      <w:jc w:val="center"/>
      <w:outlineLvl w:val="1"/>
    </w:pPr>
    <w:rPr>
      <w:rFonts w:ascii="Arial" w:hAnsi="Arial"/>
      <w:b/>
      <w:kern w:val="28"/>
      <w:sz w:val="32"/>
    </w:rPr>
  </w:style>
  <w:style w:type="paragraph" w:styleId="13">
    <w:name w:val="toc 2"/>
    <w:next w:val="1"/>
    <w:qFormat/>
    <w:uiPriority w:val="0"/>
    <w:pPr>
      <w:spacing w:line="120" w:lineRule="atLeast"/>
      <w:ind w:left="420" w:leftChars="200"/>
    </w:pPr>
    <w:rPr>
      <w:rFonts w:ascii="Times New Roman" w:hAnsi="Times New Roman" w:eastAsia="宋体" w:cs="Times New Roman"/>
      <w:sz w:val="21"/>
    </w:rPr>
  </w:style>
  <w:style w:type="paragraph" w:styleId="14">
    <w:name w:val="Title"/>
    <w:basedOn w:val="1"/>
    <w:next w:val="1"/>
    <w:qFormat/>
    <w:uiPriority w:val="0"/>
    <w:pPr>
      <w:spacing w:before="240" w:after="60"/>
      <w:jc w:val="center"/>
      <w:outlineLvl w:val="0"/>
    </w:pPr>
    <w:rPr>
      <w:rFonts w:ascii="Cambria" w:hAnsi="Cambria"/>
      <w:b/>
      <w:bCs/>
      <w:sz w:val="32"/>
      <w:szCs w:val="32"/>
      <w:lang w:val="zh-CN"/>
    </w:rPr>
  </w:style>
  <w:style w:type="table" w:styleId="16">
    <w:name w:val="Table Grid"/>
    <w:basedOn w:val="15"/>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字符"/>
    <w:link w:val="2"/>
    <w:qFormat/>
    <w:uiPriority w:val="0"/>
    <w:rPr>
      <w:rFonts w:ascii="Times New Roman" w:hAnsi="Times New Roman" w:eastAsia="黑体"/>
      <w:b/>
      <w:kern w:val="44"/>
      <w:sz w:val="36"/>
    </w:rPr>
  </w:style>
  <w:style w:type="character" w:customStyle="1" w:styleId="19">
    <w:name w:val="标题 2 字符"/>
    <w:link w:val="3"/>
    <w:qFormat/>
    <w:uiPriority w:val="0"/>
    <w:rPr>
      <w:rFonts w:ascii="Arial" w:hAnsi="Arial" w:eastAsia="黑体"/>
      <w:b/>
      <w:sz w:val="28"/>
    </w:rPr>
  </w:style>
  <w:style w:type="character" w:customStyle="1" w:styleId="20">
    <w:name w:val="副标题 Char"/>
    <w:link w:val="12"/>
    <w:qFormat/>
    <w:uiPriority w:val="0"/>
    <w:rPr>
      <w:rFonts w:ascii="Arial" w:hAnsi="Arial"/>
      <w:b/>
      <w:kern w:val="28"/>
      <w:sz w:val="32"/>
    </w:rPr>
  </w:style>
  <w:style w:type="character" w:customStyle="1" w:styleId="21">
    <w:name w:val="主标题 Char"/>
    <w:link w:val="22"/>
    <w:qFormat/>
    <w:uiPriority w:val="0"/>
    <w:rPr>
      <w:rFonts w:ascii="Calibri" w:hAnsi="Calibri" w:eastAsia="黑体"/>
      <w:sz w:val="72"/>
    </w:rPr>
  </w:style>
  <w:style w:type="paragraph" w:customStyle="1" w:styleId="22">
    <w:name w:val="主标题"/>
    <w:link w:val="21"/>
    <w:qFormat/>
    <w:uiPriority w:val="0"/>
    <w:pPr>
      <w:jc w:val="center"/>
    </w:pPr>
    <w:rPr>
      <w:rFonts w:ascii="Calibri" w:hAnsi="Calibri" w:eastAsia="黑体" w:cs="Times New Roman"/>
      <w:sz w:val="72"/>
    </w:rPr>
  </w:style>
  <w:style w:type="character" w:customStyle="1" w:styleId="23">
    <w:name w:val="表格 Char"/>
    <w:link w:val="24"/>
    <w:qFormat/>
    <w:uiPriority w:val="0"/>
    <w:rPr>
      <w:rFonts w:ascii="Times New Roman" w:hAnsi="Times New Roman" w:eastAsia="宋体"/>
      <w:sz w:val="18"/>
    </w:rPr>
  </w:style>
  <w:style w:type="paragraph" w:customStyle="1" w:styleId="24">
    <w:name w:val="表格"/>
    <w:link w:val="23"/>
    <w:qFormat/>
    <w:uiPriority w:val="0"/>
    <w:pPr>
      <w:spacing w:line="240" w:lineRule="auto"/>
    </w:pPr>
    <w:rPr>
      <w:rFonts w:ascii="Times New Roman" w:hAnsi="Times New Roman" w:eastAsia="宋体" w:cs="Times New Roman"/>
      <w:sz w:val="18"/>
    </w:rPr>
  </w:style>
  <w:style w:type="paragraph" w:customStyle="1" w:styleId="25">
    <w:name w:val="版本变更记录"/>
    <w:qFormat/>
    <w:uiPriority w:val="0"/>
    <w:pPr>
      <w:spacing w:after="100" w:afterLines="100"/>
    </w:pPr>
    <w:rPr>
      <w:rFonts w:ascii="Times New Roman" w:hAnsi="Times New Roman" w:eastAsia="黑体" w:cs="Times New Roman"/>
      <w:b/>
      <w:sz w:val="24"/>
    </w:rPr>
  </w:style>
  <w:style w:type="paragraph" w:customStyle="1" w:styleId="26">
    <w:name w:val="图"/>
    <w:qFormat/>
    <w:uiPriority w:val="0"/>
    <w:pPr>
      <w:spacing w:before="100" w:beforeLines="100" w:line="360" w:lineRule="auto"/>
      <w:jc w:val="center"/>
    </w:pPr>
    <w:rPr>
      <w:rFonts w:ascii="Times New Roman" w:hAnsi="Times New Roman" w:eastAsia="宋体" w:cs="Times New Roman"/>
      <w:sz w:val="18"/>
    </w:rPr>
  </w:style>
  <w:style w:type="paragraph" w:customStyle="1" w:styleId="27">
    <w:name w:val="项目符号"/>
    <w:qFormat/>
    <w:uiPriority w:val="0"/>
    <w:pPr>
      <w:numPr>
        <w:ilvl w:val="0"/>
        <w:numId w:val="2"/>
      </w:numPr>
      <w:ind w:left="0" w:firstLine="1680" w:firstLineChars="200"/>
    </w:pPr>
    <w:rPr>
      <w:rFonts w:ascii="Times New Roman" w:hAnsi="Times New Roman" w:eastAsia="宋体" w:cs="Times New Roman"/>
      <w:sz w:val="21"/>
    </w:rPr>
  </w:style>
  <w:style w:type="character" w:customStyle="1" w:styleId="28">
    <w:name w:val="重点文字"/>
    <w:basedOn w:val="17"/>
    <w:qFormat/>
    <w:uiPriority w:val="0"/>
    <w:rPr>
      <w:rFonts w:ascii="Times New Roman" w:hAnsi="Times New Roman" w:eastAsia="宋体"/>
      <w:b/>
      <w:color w:val="FF0000"/>
      <w:sz w:val="21"/>
      <w:szCs w:val="21"/>
    </w:rPr>
  </w:style>
  <w:style w:type="paragraph" w:customStyle="1" w:styleId="29">
    <w:name w:val="表号"/>
    <w:basedOn w:val="7"/>
    <w:qFormat/>
    <w:uiPriority w:val="0"/>
    <w:pPr>
      <w:spacing w:before="100" w:beforeLines="100"/>
      <w:jc w:val="left"/>
    </w:pPr>
  </w:style>
  <w:style w:type="paragraph" w:customStyle="1" w:styleId="30">
    <w:name w:val="表头"/>
    <w:basedOn w:val="24"/>
    <w:qFormat/>
    <w:uiPriority w:val="0"/>
    <w:pPr>
      <w:jc w:val="center"/>
    </w:pPr>
  </w:style>
  <w:style w:type="paragraph" w:customStyle="1" w:styleId="31">
    <w:name w:val="代码"/>
    <w:qFormat/>
    <w:uiPriority w:val="0"/>
    <w:pPr>
      <w:spacing w:line="0" w:lineRule="atLeast"/>
    </w:pPr>
    <w:rPr>
      <w:rFonts w:ascii="Noto Mono" w:hAnsi="Noto Mono" w:eastAsia="宋体" w:cs="Times New Roman"/>
      <w:sz w:val="18"/>
    </w:rPr>
  </w:style>
  <w:style w:type="paragraph" w:customStyle="1" w:styleId="32">
    <w:name w:val="WPSOffice手动目录 1"/>
    <w:qFormat/>
    <w:uiPriority w:val="0"/>
    <w:pPr>
      <w:ind w:leftChars="0"/>
    </w:pPr>
    <w:rPr>
      <w:rFonts w:ascii="Times New Roman" w:hAnsi="Times New Roman" w:eastAsia="宋体" w:cs="Times New Roman"/>
      <w:sz w:val="20"/>
      <w:szCs w:val="20"/>
    </w:rPr>
  </w:style>
  <w:style w:type="paragraph" w:customStyle="1" w:styleId="33">
    <w:name w:val="WPSOffice手动目录 2"/>
    <w:qFormat/>
    <w:uiPriority w:val="0"/>
    <w:pPr>
      <w:ind w:leftChars="200"/>
    </w:pPr>
    <w:rPr>
      <w:rFonts w:ascii="Times New Roman" w:hAnsi="Times New Roman" w:eastAsia="宋体" w:cs="Times New Roman"/>
      <w:sz w:val="20"/>
      <w:szCs w:val="20"/>
    </w:rPr>
  </w:style>
  <w:style w:type="paragraph" w:customStyle="1" w:styleId="34">
    <w:name w:val="WPSOffice手动目录 3"/>
    <w:qFormat/>
    <w:uiPriority w:val="0"/>
    <w:pPr>
      <w:ind w:leftChars="400"/>
    </w:pPr>
    <w:rPr>
      <w:rFonts w:ascii="Times New Roman" w:hAnsi="Times New Roman" w:eastAsia="宋体" w:cs="Times New Roman"/>
      <w:sz w:val="20"/>
      <w:szCs w:val="20"/>
    </w:rPr>
  </w:style>
  <w:style w:type="paragraph" w:customStyle="1" w:styleId="35">
    <w:name w:val="标题 0（绿盟科技）"/>
    <w:basedOn w:val="14"/>
    <w:qFormat/>
    <w:uiPriority w:val="0"/>
    <w:pPr>
      <w:keepNext/>
      <w:keepLines/>
      <w:spacing w:before="0" w:after="0" w:line="300" w:lineRule="auto"/>
    </w:pPr>
    <w:rPr>
      <w:rFonts w:ascii="Arial" w:hAnsi="Arial" w:eastAsia="黑体" w:cs="Arial"/>
      <w:bCs w:val="0"/>
      <w:kern w:val="0"/>
      <w:sz w:val="52"/>
    </w:rPr>
  </w:style>
  <w:style w:type="paragraph" w:customStyle="1" w:styleId="36">
    <w:name w:val="文档属性标题（绿盟科技）"/>
    <w:basedOn w:val="37"/>
    <w:qFormat/>
    <w:uiPriority w:val="0"/>
    <w:rPr>
      <w:b/>
      <w:sz w:val="18"/>
    </w:rPr>
  </w:style>
  <w:style w:type="paragraph" w:customStyle="1" w:styleId="37">
    <w:name w:val="正文（绿盟科技）"/>
    <w:qFormat/>
    <w:uiPriority w:val="0"/>
    <w:pPr>
      <w:spacing w:line="300" w:lineRule="auto"/>
    </w:pPr>
    <w:rPr>
      <w:rFonts w:ascii="Arial" w:hAnsi="Arial" w:eastAsia="宋体" w:cs="Times New Roman"/>
      <w:sz w:val="21"/>
      <w:szCs w:val="21"/>
      <w:lang w:val="en-US" w:eastAsia="zh-CN" w:bidi="ar-SA"/>
    </w:rPr>
  </w:style>
  <w:style w:type="paragraph" w:customStyle="1" w:styleId="38">
    <w:name w:val="文档属性（绿盟科技）"/>
    <w:basedOn w:val="36"/>
    <w:qFormat/>
    <w:uiPriority w:val="0"/>
    <w:pPr>
      <w:ind w:left="50" w:leftChars="50"/>
    </w:pPr>
    <w:rPr>
      <w:b w:val="0"/>
    </w:rPr>
  </w:style>
  <w:style w:type="paragraph" w:customStyle="1" w:styleId="39">
    <w:name w:val="封面版权声明（绿盟科技）"/>
    <w:basedOn w:val="36"/>
    <w:qFormat/>
    <w:uiPriority w:val="0"/>
    <w:pPr>
      <w:jc w:val="right"/>
    </w:pPr>
  </w:style>
  <w:style w:type="paragraph" w:customStyle="1" w:styleId="40">
    <w:name w:val="变更与声明加粗（绿盟科技）"/>
    <w:basedOn w:val="37"/>
    <w:qFormat/>
    <w:uiPriority w:val="0"/>
    <w:pPr>
      <w:ind w:left="50" w:leftChars="50" w:right="50" w:rightChars="50"/>
    </w:pPr>
    <w:rPr>
      <w:b/>
      <w:sz w:val="18"/>
      <w:lang w:val="zh-CN"/>
    </w:rPr>
  </w:style>
  <w:style w:type="paragraph" w:customStyle="1" w:styleId="41">
    <w:name w:val="变更与声明内容（绿盟科技）"/>
    <w:basedOn w:val="40"/>
    <w:qFormat/>
    <w:uiPriority w:val="0"/>
    <w:rPr>
      <w:b w:val="0"/>
    </w:rPr>
  </w:style>
  <w:style w:type="paragraph" w:customStyle="1" w:styleId="42">
    <w:name w:val="封面表格文本"/>
    <w:basedOn w:val="1"/>
    <w:qFormat/>
    <w:uiPriority w:val="0"/>
    <w:pPr>
      <w:autoSpaceDE w:val="0"/>
      <w:autoSpaceDN w:val="0"/>
      <w:adjustRightInd w:val="0"/>
      <w:jc w:val="center"/>
    </w:pPr>
    <w:rPr>
      <w:b/>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iceyer/Desktop/UT-JL-TS-A01&#26550;&#26500;&#35774;&#35745;&#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30d6b5d-9ede-4b0d-8842-2e95574bac90}"/>
        <w:style w:val=""/>
        <w:category>
          <w:name w:val="常规"/>
          <w:gallery w:val="placeholder"/>
        </w:category>
        <w:types>
          <w:type w:val="bbPlcHdr"/>
        </w:types>
        <w:behaviors>
          <w:behavior w:val="content"/>
        </w:behaviors>
        <w:description w:val=""/>
        <w:guid w:val="{630d6b5d-9ede-4b0d-8842-2e95574bac90}"/>
      </w:docPartPr>
      <w:docPartBody>
        <w:p>
          <w:r>
            <w:rPr>
              <w:color w:val="808080"/>
            </w:rPr>
            <w:t>单击此处输入文字。</w:t>
          </w:r>
        </w:p>
      </w:docPartBody>
    </w:docPart>
    <w:docPart>
      <w:docPartPr>
        <w:name w:val="{cf69d109-e6c2-4a7d-b475-359460ee5a2b}"/>
        <w:style w:val=""/>
        <w:category>
          <w:name w:val="常规"/>
          <w:gallery w:val="placeholder"/>
        </w:category>
        <w:types>
          <w:type w:val="bbPlcHdr"/>
        </w:types>
        <w:behaviors>
          <w:behavior w:val="content"/>
        </w:behaviors>
        <w:description w:val=""/>
        <w:guid w:val="{cf69d109-e6c2-4a7d-b475-359460ee5a2b}"/>
      </w:docPartPr>
      <w:docPartBody>
        <w:p>
          <w:r>
            <w:rPr>
              <w:color w:val="808080"/>
            </w:rPr>
            <w:t>单击此处输入文字。</w:t>
          </w:r>
        </w:p>
      </w:docPartBody>
    </w:docPart>
    <w:docPart>
      <w:docPartPr>
        <w:name w:val="{f49f9e83-4e25-4524-ad7b-6ab00c7d8fc8}"/>
        <w:style w:val=""/>
        <w:category>
          <w:name w:val="常规"/>
          <w:gallery w:val="placeholder"/>
        </w:category>
        <w:types>
          <w:type w:val="bbPlcHdr"/>
        </w:types>
        <w:behaviors>
          <w:behavior w:val="content"/>
        </w:behaviors>
        <w:description w:val=""/>
        <w:guid w:val="{f49f9e83-4e25-4524-ad7b-6ab00c7d8fc8}"/>
      </w:docPartPr>
      <w:docPartBody>
        <w:p>
          <w:r>
            <w:rPr>
              <w:color w:val="808080"/>
            </w:rPr>
            <w:t>单击此处输入文字。</w:t>
          </w:r>
        </w:p>
      </w:docPartBody>
    </w:docPart>
    <w:docPart>
      <w:docPartPr>
        <w:name w:val="{e169d810-f401-45af-aea1-ba0b6e3d0bc5}"/>
        <w:style w:val=""/>
        <w:category>
          <w:name w:val="常规"/>
          <w:gallery w:val="placeholder"/>
        </w:category>
        <w:types>
          <w:type w:val="bbPlcHdr"/>
        </w:types>
        <w:behaviors>
          <w:behavior w:val="content"/>
        </w:behaviors>
        <w:description w:val=""/>
        <w:guid w:val="{e169d810-f401-45af-aea1-ba0b6e3d0bc5}"/>
      </w:docPartPr>
      <w:docPartBody>
        <w:p>
          <w:r>
            <w:rPr>
              <w:color w:val="808080"/>
            </w:rPr>
            <w:t>单击此处输入文字。</w:t>
          </w:r>
        </w:p>
      </w:docPartBody>
    </w:docPart>
    <w:docPart>
      <w:docPartPr>
        <w:name w:val="{1d793a09-9591-4af4-80e3-b6f54707a764}"/>
        <w:style w:val=""/>
        <w:category>
          <w:name w:val="常规"/>
          <w:gallery w:val="placeholder"/>
        </w:category>
        <w:types>
          <w:type w:val="bbPlcHdr"/>
        </w:types>
        <w:behaviors>
          <w:behavior w:val="content"/>
        </w:behaviors>
        <w:description w:val=""/>
        <w:guid w:val="{1d793a09-9591-4af4-80e3-b6f54707a764}"/>
      </w:docPartPr>
      <w:docPartBody>
        <w:p>
          <w:r>
            <w:rPr>
              <w:color w:val="808080"/>
            </w:rPr>
            <w:t>单击此处输入文字。</w:t>
          </w:r>
        </w:p>
      </w:docPartBody>
    </w:docPart>
    <w:docPart>
      <w:docPartPr>
        <w:name w:val="{12e17eae-0df0-4fc7-b6af-bd1645ca9394}"/>
        <w:style w:val=""/>
        <w:category>
          <w:name w:val="常规"/>
          <w:gallery w:val="placeholder"/>
        </w:category>
        <w:types>
          <w:type w:val="bbPlcHdr"/>
        </w:types>
        <w:behaviors>
          <w:behavior w:val="content"/>
        </w:behaviors>
        <w:description w:val=""/>
        <w:guid w:val="{12e17eae-0df0-4fc7-b6af-bd1645ca9394}"/>
      </w:docPartPr>
      <w:docPartBody>
        <w:p>
          <w:r>
            <w:rPr>
              <w:color w:val="808080"/>
            </w:rPr>
            <w:t>单击此处输入文字。</w:t>
          </w:r>
        </w:p>
      </w:docPartBody>
    </w:docPart>
    <w:docPart>
      <w:docPartPr>
        <w:name w:val="{cf1b5560-8e5e-4962-892a-2191de274bd4}"/>
        <w:style w:val=""/>
        <w:category>
          <w:name w:val="常规"/>
          <w:gallery w:val="placeholder"/>
        </w:category>
        <w:types>
          <w:type w:val="bbPlcHdr"/>
        </w:types>
        <w:behaviors>
          <w:behavior w:val="content"/>
        </w:behaviors>
        <w:description w:val=""/>
        <w:guid w:val="{cf1b5560-8e5e-4962-892a-2191de274bd4}"/>
      </w:docPartPr>
      <w:docPartBody>
        <w:p>
          <w:r>
            <w:rPr>
              <w:color w:val="808080"/>
            </w:rPr>
            <w:t>单击此处输入文字。</w:t>
          </w:r>
        </w:p>
      </w:docPartBody>
    </w:docPart>
    <w:docPart>
      <w:docPartPr>
        <w:name w:val="{7553e8e1-6c15-4eb6-b05f-050508520325}"/>
        <w:style w:val=""/>
        <w:category>
          <w:name w:val="常规"/>
          <w:gallery w:val="placeholder"/>
        </w:category>
        <w:types>
          <w:type w:val="bbPlcHdr"/>
        </w:types>
        <w:behaviors>
          <w:behavior w:val="content"/>
        </w:behaviors>
        <w:description w:val=""/>
        <w:guid w:val="{7553e8e1-6c15-4eb6-b05f-050508520325}"/>
      </w:docPartPr>
      <w:docPartBody>
        <w:p>
          <w:r>
            <w:rPr>
              <w:color w:val="808080"/>
            </w:rPr>
            <w:t>单击此处输入文字。</w:t>
          </w:r>
        </w:p>
      </w:docPartBody>
    </w:docPart>
    <w:docPart>
      <w:docPartPr>
        <w:name w:val="{add4e559-3fad-4643-86ae-9e19c6097852}"/>
        <w:style w:val=""/>
        <w:category>
          <w:name w:val="常规"/>
          <w:gallery w:val="placeholder"/>
        </w:category>
        <w:types>
          <w:type w:val="bbPlcHdr"/>
        </w:types>
        <w:behaviors>
          <w:behavior w:val="content"/>
        </w:behaviors>
        <w:description w:val=""/>
        <w:guid w:val="{add4e559-3fad-4643-86ae-9e19c6097852}"/>
      </w:docPartPr>
      <w:docPartBody>
        <w:p>
          <w:r>
            <w:rPr>
              <w:color w:val="808080"/>
            </w:rPr>
            <w:t>单击此处输入文字。</w:t>
          </w:r>
        </w:p>
      </w:docPartBody>
    </w:docPart>
    <w:docPart>
      <w:docPartPr>
        <w:name w:val="{50295d9b-c937-4d10-8866-aa600e05b419}"/>
        <w:style w:val=""/>
        <w:category>
          <w:name w:val="常规"/>
          <w:gallery w:val="placeholder"/>
        </w:category>
        <w:types>
          <w:type w:val="bbPlcHdr"/>
        </w:types>
        <w:behaviors>
          <w:behavior w:val="content"/>
        </w:behaviors>
        <w:description w:val=""/>
        <w:guid w:val="{50295d9b-c937-4d10-8866-aa600e05b419}"/>
      </w:docPartPr>
      <w:docPartBody>
        <w:p>
          <w:r>
            <w:rPr>
              <w:color w:val="808080"/>
            </w:rPr>
            <w:t>单击此处输入文字。</w:t>
          </w:r>
        </w:p>
      </w:docPartBody>
    </w:docPart>
    <w:docPart>
      <w:docPartPr>
        <w:name w:val="{7125e6f4-49ab-42bc-984d-9e36c751de2d}"/>
        <w:style w:val=""/>
        <w:category>
          <w:name w:val="常规"/>
          <w:gallery w:val="placeholder"/>
        </w:category>
        <w:types>
          <w:type w:val="bbPlcHdr"/>
        </w:types>
        <w:behaviors>
          <w:behavior w:val="content"/>
        </w:behaviors>
        <w:description w:val=""/>
        <w:guid w:val="{7125e6f4-49ab-42bc-984d-9e36c751de2d}"/>
      </w:docPartPr>
      <w:docPartBody>
        <w:p>
          <w:r>
            <w:rPr>
              <w:color w:val="808080"/>
            </w:rPr>
            <w:t>单击此处输入文字。</w:t>
          </w:r>
        </w:p>
      </w:docPartBody>
    </w:docPart>
    <w:docPart>
      <w:docPartPr>
        <w:name w:val="{9ebcc744-6dd2-403a-ad4f-a47604745198}"/>
        <w:style w:val=""/>
        <w:category>
          <w:name w:val="常规"/>
          <w:gallery w:val="placeholder"/>
        </w:category>
        <w:types>
          <w:type w:val="bbPlcHdr"/>
        </w:types>
        <w:behaviors>
          <w:behavior w:val="content"/>
        </w:behaviors>
        <w:description w:val=""/>
        <w:guid w:val="{9ebcc744-6dd2-403a-ad4f-a47604745198}"/>
      </w:docPartPr>
      <w:docPartBody>
        <w:p>
          <w:r>
            <w:rPr>
              <w:color w:val="808080"/>
            </w:rPr>
            <w:t>单击此处输入文字。</w:t>
          </w:r>
        </w:p>
      </w:docPartBody>
    </w:docPart>
    <w:docPart>
      <w:docPartPr>
        <w:name w:val="{6f538a9c-5bbb-4e60-ac26-40ee1f019931}"/>
        <w:style w:val=""/>
        <w:category>
          <w:name w:val="常规"/>
          <w:gallery w:val="placeholder"/>
        </w:category>
        <w:types>
          <w:type w:val="bbPlcHdr"/>
        </w:types>
        <w:behaviors>
          <w:behavior w:val="content"/>
        </w:behaviors>
        <w:description w:val=""/>
        <w:guid w:val="{6f538a9c-5bbb-4e60-ac26-40ee1f019931}"/>
      </w:docPartPr>
      <w:docPartBody>
        <w:p>
          <w:r>
            <w:rPr>
              <w:color w:val="808080"/>
            </w:rPr>
            <w:t>单击此处输入文字。</w:t>
          </w:r>
        </w:p>
      </w:docPartBody>
    </w:docPart>
    <w:docPart>
      <w:docPartPr>
        <w:name w:val="{f371d648-0a42-42ae-bf52-21de72791844}"/>
        <w:style w:val=""/>
        <w:category>
          <w:name w:val="常规"/>
          <w:gallery w:val="placeholder"/>
        </w:category>
        <w:types>
          <w:type w:val="bbPlcHdr"/>
        </w:types>
        <w:behaviors>
          <w:behavior w:val="content"/>
        </w:behaviors>
        <w:description w:val=""/>
        <w:guid w:val="{f371d648-0a42-42ae-bf52-21de72791844}"/>
      </w:docPartPr>
      <w:docPartBody>
        <w:p>
          <w:r>
            <w:rPr>
              <w:color w:val="808080"/>
            </w:rPr>
            <w:t>单击此处输入文字。</w:t>
          </w:r>
        </w:p>
      </w:docPartBody>
    </w:docPart>
    <w:docPart>
      <w:docPartPr>
        <w:name w:val="{d42ac2c7-4d47-4435-a90b-bc9bf0f61a71}"/>
        <w:style w:val=""/>
        <w:category>
          <w:name w:val="常规"/>
          <w:gallery w:val="placeholder"/>
        </w:category>
        <w:types>
          <w:type w:val="bbPlcHdr"/>
        </w:types>
        <w:behaviors>
          <w:behavior w:val="content"/>
        </w:behaviors>
        <w:description w:val=""/>
        <w:guid w:val="{d42ac2c7-4d47-4435-a90b-bc9bf0f61a71}"/>
      </w:docPartPr>
      <w:docPartBody>
        <w:p>
          <w:r>
            <w:rPr>
              <w:color w:val="808080"/>
            </w:rPr>
            <w:t>单击此处输入文字。</w:t>
          </w:r>
        </w:p>
      </w:docPartBody>
    </w:docPart>
    <w:docPart>
      <w:docPartPr>
        <w:name w:val="{b4041533-371d-4891-9056-b1ed86e3bf0e}"/>
        <w:style w:val=""/>
        <w:category>
          <w:name w:val="常规"/>
          <w:gallery w:val="placeholder"/>
        </w:category>
        <w:types>
          <w:type w:val="bbPlcHdr"/>
        </w:types>
        <w:behaviors>
          <w:behavior w:val="content"/>
        </w:behaviors>
        <w:description w:val=""/>
        <w:guid w:val="{b4041533-371d-4891-9056-b1ed86e3bf0e}"/>
      </w:docPartPr>
      <w:docPartBody>
        <w:p>
          <w:r>
            <w:rPr>
              <w:color w:val="808080"/>
            </w:rPr>
            <w:t>单击此处输入文字。</w:t>
          </w:r>
        </w:p>
      </w:docPartBody>
    </w:docPart>
    <w:docPart>
      <w:docPartPr>
        <w:name w:val="{b37d3743-c876-4b7f-9bdc-63c6a83490eb}"/>
        <w:style w:val=""/>
        <w:category>
          <w:name w:val="常规"/>
          <w:gallery w:val="placeholder"/>
        </w:category>
        <w:types>
          <w:type w:val="bbPlcHdr"/>
        </w:types>
        <w:behaviors>
          <w:behavior w:val="content"/>
        </w:behaviors>
        <w:description w:val=""/>
        <w:guid w:val="{b37d3743-c876-4b7f-9bdc-63c6a83490eb}"/>
      </w:docPartPr>
      <w:docPartBody>
        <w:p>
          <w:r>
            <w:rPr>
              <w:color w:val="808080"/>
            </w:rPr>
            <w:t>单击此处输入文字。</w:t>
          </w:r>
        </w:p>
      </w:docPartBody>
    </w:docPart>
    <w:docPart>
      <w:docPartPr>
        <w:name w:val="{9f112301-25c1-4f18-9ebd-4ec7373dbb40}"/>
        <w:style w:val=""/>
        <w:category>
          <w:name w:val="常规"/>
          <w:gallery w:val="placeholder"/>
        </w:category>
        <w:types>
          <w:type w:val="bbPlcHdr"/>
        </w:types>
        <w:behaviors>
          <w:behavior w:val="content"/>
        </w:behaviors>
        <w:description w:val=""/>
        <w:guid w:val="{9f112301-25c1-4f18-9ebd-4ec7373dbb4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UT-JL-TS-A01架构设计模板.dot</Template>
  <Pages>6</Pages>
  <Words>850</Words>
  <Characters>1170</Characters>
  <Lines>48</Lines>
  <Paragraphs>13</Paragraphs>
  <TotalTime>56</TotalTime>
  <ScaleCrop>false</ScaleCrop>
  <LinksUpToDate>false</LinksUpToDate>
  <CharactersWithSpaces>1195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2021-01-17T18:27:00Z</dcterms:created>
  <dc:creator>Iceyer</dc:creator>
  <cp:lastModifiedBy>靜子</cp:lastModifiedBy>
  <dcterms:modified xsi:type="dcterms:W3CDTF">2021-08-09T17:52:18Z</dcterms:modified>
  <dc:title>深度安全操作系统</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